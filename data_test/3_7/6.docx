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B53" w:rsidRPr="008D0B53" w:rsidRDefault="00D44564" w:rsidP="000F7199">
      <w:pPr>
        <w:ind w:firstLine="0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КОМИТЕТ ПО УПРАВЛЕНИЮ ГОСУДАРСТВЕННЫМ </w:t>
      </w:r>
      <w:r w:rsidR="00486D6B">
        <w:rPr>
          <w:rFonts w:cs="Arial"/>
          <w:b/>
          <w:sz w:val="32"/>
          <w:szCs w:val="32"/>
        </w:rPr>
        <w:t>ИМУЩЕСТВОМ</w:t>
      </w:r>
      <w:r w:rsidR="00B846B2">
        <w:rPr>
          <w:rFonts w:cs="Arial"/>
          <w:b/>
          <w:sz w:val="32"/>
          <w:szCs w:val="32"/>
        </w:rPr>
        <w:t xml:space="preserve"> </w:t>
      </w:r>
      <w:r w:rsidR="008D0B53" w:rsidRPr="008D0B53">
        <w:rPr>
          <w:rFonts w:cs="Arial"/>
          <w:b/>
          <w:sz w:val="32"/>
          <w:szCs w:val="32"/>
        </w:rPr>
        <w:t>ЕВРЕЙСКОЙ АВТОНОМНОЙ ОБЛАСТИ</w:t>
      </w:r>
    </w:p>
    <w:p w:rsidR="008D0B53" w:rsidRPr="008D0B53" w:rsidRDefault="008D0B53" w:rsidP="000F7199">
      <w:pPr>
        <w:ind w:firstLine="0"/>
        <w:jc w:val="center"/>
        <w:rPr>
          <w:rFonts w:cs="Arial"/>
          <w:b/>
          <w:sz w:val="32"/>
          <w:szCs w:val="32"/>
        </w:rPr>
      </w:pPr>
    </w:p>
    <w:p w:rsidR="008D0B53" w:rsidRPr="008D0B53" w:rsidRDefault="008D0B53" w:rsidP="000F7199">
      <w:pPr>
        <w:ind w:firstLine="0"/>
        <w:jc w:val="center"/>
        <w:rPr>
          <w:rFonts w:cs="Arial"/>
          <w:b/>
          <w:sz w:val="32"/>
          <w:szCs w:val="32"/>
        </w:rPr>
      </w:pPr>
      <w:r w:rsidRPr="008D0B53">
        <w:rPr>
          <w:rFonts w:cs="Arial"/>
          <w:b/>
          <w:sz w:val="32"/>
          <w:szCs w:val="32"/>
        </w:rPr>
        <w:t>ПРИКАЗ</w:t>
      </w:r>
    </w:p>
    <w:p w:rsidR="008D0B53" w:rsidRPr="008D0B53" w:rsidRDefault="00486D6B" w:rsidP="000F7199">
      <w:pPr>
        <w:ind w:firstLine="0"/>
        <w:jc w:val="center"/>
        <w:rPr>
          <w:rFonts w:cs="Arial"/>
          <w:b/>
          <w:sz w:val="32"/>
          <w:szCs w:val="32"/>
        </w:rPr>
      </w:pPr>
      <w:r w:rsidRPr="008D0B53">
        <w:rPr>
          <w:rFonts w:cs="Arial"/>
          <w:b/>
          <w:sz w:val="32"/>
          <w:szCs w:val="32"/>
        </w:rPr>
        <w:t>от 04 сентября 2013 года №308</w:t>
      </w:r>
    </w:p>
    <w:p w:rsidR="008D0B53" w:rsidRPr="008D0B53" w:rsidRDefault="008D0B53" w:rsidP="000F7199">
      <w:pPr>
        <w:ind w:right="-64" w:firstLine="0"/>
        <w:jc w:val="center"/>
        <w:rPr>
          <w:rFonts w:cs="Arial"/>
          <w:b/>
          <w:sz w:val="32"/>
          <w:szCs w:val="32"/>
        </w:rPr>
      </w:pPr>
    </w:p>
    <w:p w:rsidR="008D0B53" w:rsidRPr="008D0B53" w:rsidRDefault="008D0B53" w:rsidP="000F7199">
      <w:pPr>
        <w:autoSpaceDE w:val="0"/>
        <w:autoSpaceDN w:val="0"/>
        <w:adjustRightInd w:val="0"/>
        <w:ind w:firstLine="0"/>
        <w:jc w:val="center"/>
        <w:rPr>
          <w:rFonts w:cs="Arial"/>
          <w:b/>
          <w:sz w:val="32"/>
          <w:szCs w:val="32"/>
        </w:rPr>
      </w:pPr>
      <w:bookmarkStart w:id="0" w:name="_GoBack"/>
      <w:r w:rsidRPr="008D0B53">
        <w:rPr>
          <w:rFonts w:cs="Arial"/>
          <w:b/>
          <w:sz w:val="32"/>
          <w:szCs w:val="32"/>
        </w:rPr>
        <w:t>О КОМИССИИ ПО СОБЛЮДЕНИЮ ТРЕБОВАНИЙ К СЛУЖЕБНОМУ ПОВЕДЕНИЮ ГОСУДАРСТВЕННЫХ ГРАЖДАНСКИХ СЛУЖАЩИХ ЕВРЕЙСКОЙ АВТОНОМНОЙ ОБЛАСТИ, НАЗНАЧЕНИЕ НА ДОЛЖНОСТЬ КОТОРЫХ ОСУЩЕСТВЛЯЕТ ПРЕДСЕДАТЕЛЬ КОМИТЕТА ПО УПРАВЛЕ</w:t>
      </w:r>
      <w:r w:rsidR="00D44564">
        <w:rPr>
          <w:rFonts w:cs="Arial"/>
          <w:b/>
          <w:sz w:val="32"/>
          <w:szCs w:val="32"/>
        </w:rPr>
        <w:t xml:space="preserve">НИЮ ГОСУДАРСТВЕННЫМ ИМУЩЕСТВОМ </w:t>
      </w:r>
      <w:r w:rsidRPr="008D0B53">
        <w:rPr>
          <w:rFonts w:cs="Arial"/>
          <w:b/>
          <w:sz w:val="32"/>
          <w:szCs w:val="32"/>
        </w:rPr>
        <w:t>ЕВРЕЙСКОЙ АВТОНОМНОЙ ОБЛАСТИ, И УРЕГУЛИРОВАНИЮ КОНФЛИКТА ИНТЕРЕСОВ</w:t>
      </w:r>
    </w:p>
    <w:bookmarkEnd w:id="0"/>
    <w:p w:rsidR="00E83016" w:rsidRDefault="00346310" w:rsidP="00E55BBF">
      <w:pPr>
        <w:ind w:firstLine="0"/>
        <w:rPr>
          <w:rFonts w:cs="Arial"/>
        </w:rPr>
      </w:pPr>
      <w:r>
        <w:rPr>
          <w:rFonts w:cs="Arial"/>
        </w:rPr>
        <w:tab/>
      </w:r>
    </w:p>
    <w:p w:rsidR="00346310" w:rsidRPr="000A6C57" w:rsidRDefault="000A6C57" w:rsidP="00E55BBF">
      <w:pPr>
        <w:ind w:firstLine="0"/>
        <w:rPr>
          <w:rFonts w:cs="Arial"/>
        </w:rPr>
      </w:pPr>
      <w:r w:rsidRPr="000A6C57">
        <w:rPr>
          <w:rFonts w:cs="Arial"/>
        </w:rPr>
        <w:t>{</w:t>
      </w:r>
      <w:r>
        <w:rPr>
          <w:rFonts w:cs="Arial"/>
        </w:rPr>
        <w:t xml:space="preserve">Утратил силу: приказ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5" w:tgtFrame="Logical" w:history="1">
        <w:r w:rsidRPr="000A6C57">
          <w:rPr>
            <w:rStyle w:val="a5"/>
            <w:rFonts w:cs="Arial"/>
          </w:rPr>
          <w:t>05.05.2016 №120</w:t>
        </w:r>
      </w:hyperlink>
      <w:r w:rsidRPr="000A6C57">
        <w:rPr>
          <w:rFonts w:cs="Arial"/>
        </w:rPr>
        <w:t>}</w:t>
      </w:r>
    </w:p>
    <w:p w:rsidR="000A6C57" w:rsidRPr="00222121" w:rsidRDefault="000A6C57" w:rsidP="00E55BBF">
      <w:pPr>
        <w:ind w:firstLine="0"/>
        <w:rPr>
          <w:rFonts w:cs="Arial"/>
        </w:rPr>
      </w:pPr>
    </w:p>
    <w:p w:rsidR="001C6F2A" w:rsidRDefault="004219ED" w:rsidP="00E55BBF">
      <w:pPr>
        <w:ind w:firstLine="0"/>
        <w:rPr>
          <w:rFonts w:cs="Arial"/>
        </w:rPr>
      </w:pPr>
      <w:r w:rsidRPr="004219ED">
        <w:rPr>
          <w:rFonts w:cs="Arial"/>
        </w:rPr>
        <w:t>{</w:t>
      </w:r>
      <w:r>
        <w:rPr>
          <w:rFonts w:cs="Arial"/>
        </w:rPr>
        <w:t>Изменени</w:t>
      </w:r>
      <w:r w:rsidR="001C6F2A">
        <w:rPr>
          <w:rFonts w:cs="Arial"/>
        </w:rPr>
        <w:t>я</w:t>
      </w:r>
      <w:r w:rsidR="00D44564">
        <w:rPr>
          <w:rFonts w:cs="Arial"/>
        </w:rPr>
        <w:t>:</w:t>
      </w:r>
    </w:p>
    <w:p w:rsidR="001C6F2A" w:rsidRDefault="004219ED" w:rsidP="00E55BBF">
      <w:pPr>
        <w:ind w:firstLine="0"/>
      </w:pPr>
      <w:r>
        <w:rPr>
          <w:rFonts w:cs="Arial"/>
        </w:rPr>
        <w:t xml:space="preserve">приказ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6" w:tgtFrame="ChangingDocument" w:history="1">
        <w:r w:rsidRPr="004219ED">
          <w:rPr>
            <w:rStyle w:val="a5"/>
            <w:rFonts w:cs="Arial"/>
          </w:rPr>
          <w:t>04.02.2014 №17</w:t>
        </w:r>
      </w:hyperlink>
      <w:r w:rsidR="001C6F2A">
        <w:t>;</w:t>
      </w:r>
    </w:p>
    <w:p w:rsidR="006158D7" w:rsidRDefault="001C6F2A" w:rsidP="00E55BBF">
      <w:pPr>
        <w:ind w:firstLine="0"/>
      </w:pPr>
      <w:r>
        <w:rPr>
          <w:rFonts w:cs="Arial"/>
        </w:rPr>
        <w:t xml:space="preserve">приказ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7" w:tgtFrame="ChangingDocument" w:history="1">
        <w:r w:rsidRPr="001C6F2A">
          <w:rPr>
            <w:rStyle w:val="a5"/>
            <w:rFonts w:cs="Arial"/>
          </w:rPr>
          <w:t>18.04.2014 №123</w:t>
        </w:r>
      </w:hyperlink>
      <w:r w:rsidR="006158D7">
        <w:t>;</w:t>
      </w:r>
    </w:p>
    <w:p w:rsidR="00486D6B" w:rsidRDefault="006158D7" w:rsidP="00E55BBF">
      <w:pPr>
        <w:ind w:firstLine="0"/>
      </w:pPr>
      <w:r>
        <w:rPr>
          <w:rFonts w:cs="Arial"/>
        </w:rPr>
        <w:t xml:space="preserve">приказ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8" w:tgtFrame="ChangingDocument" w:history="1">
        <w:r w:rsidRPr="006158D7">
          <w:rPr>
            <w:rStyle w:val="a5"/>
            <w:rFonts w:cs="Arial"/>
          </w:rPr>
          <w:t>08.10.2014 №380</w:t>
        </w:r>
      </w:hyperlink>
      <w:r w:rsidR="00486D6B">
        <w:t>;</w:t>
      </w:r>
    </w:p>
    <w:p w:rsidR="009C23A9" w:rsidRDefault="00486D6B" w:rsidP="00E55BBF">
      <w:pPr>
        <w:ind w:firstLine="0"/>
      </w:pPr>
      <w:r>
        <w:rPr>
          <w:rFonts w:cs="Arial"/>
        </w:rPr>
        <w:t xml:space="preserve">приказ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9" w:tgtFrame="ChangingDocument" w:history="1">
        <w:r w:rsidRPr="00486D6B">
          <w:rPr>
            <w:rStyle w:val="a5"/>
            <w:rFonts w:cs="Arial"/>
          </w:rPr>
          <w:t>28.01.2015 №34</w:t>
        </w:r>
      </w:hyperlink>
      <w:r w:rsidR="009C23A9">
        <w:t>;</w:t>
      </w:r>
    </w:p>
    <w:p w:rsidR="00E41F91" w:rsidRDefault="009C23A9" w:rsidP="00E55BBF">
      <w:pPr>
        <w:ind w:firstLine="0"/>
      </w:pPr>
      <w:r>
        <w:rPr>
          <w:rFonts w:cs="Arial"/>
        </w:rPr>
        <w:t xml:space="preserve">приказ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10" w:tgtFrame="Logical" w:history="1">
        <w:r w:rsidRPr="009C23A9">
          <w:rPr>
            <w:rStyle w:val="a5"/>
            <w:rFonts w:cs="Arial"/>
          </w:rPr>
          <w:t>29.09.2015 №346</w:t>
        </w:r>
      </w:hyperlink>
      <w:r w:rsidR="00E41F91">
        <w:t>;</w:t>
      </w:r>
    </w:p>
    <w:p w:rsidR="000251B8" w:rsidRDefault="00E41F91" w:rsidP="00E55BBF">
      <w:pPr>
        <w:ind w:firstLine="0"/>
      </w:pPr>
      <w:r>
        <w:rPr>
          <w:rFonts w:cs="Arial"/>
        </w:rPr>
        <w:t xml:space="preserve">приказ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11" w:tgtFrame="Logical" w:history="1">
        <w:r w:rsidRPr="00E41F91">
          <w:rPr>
            <w:rStyle w:val="a5"/>
            <w:rFonts w:cs="Arial"/>
          </w:rPr>
          <w:t>08.12.2015 №459</w:t>
        </w:r>
      </w:hyperlink>
      <w:r w:rsidR="000251B8">
        <w:t>;</w:t>
      </w:r>
    </w:p>
    <w:p w:rsidR="00F45FD0" w:rsidRDefault="000251B8" w:rsidP="00E55BBF">
      <w:pPr>
        <w:ind w:firstLine="0"/>
      </w:pPr>
      <w:r>
        <w:rPr>
          <w:rFonts w:cs="Arial"/>
        </w:rPr>
        <w:t xml:space="preserve">приказ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12" w:tgtFrame="Logical" w:history="1">
        <w:r w:rsidRPr="000251B8">
          <w:rPr>
            <w:rStyle w:val="a5"/>
            <w:rFonts w:cs="Arial"/>
          </w:rPr>
          <w:t>12.01.2016 №02</w:t>
        </w:r>
      </w:hyperlink>
      <w:r w:rsidR="00F45FD0">
        <w:t>;</w:t>
      </w:r>
    </w:p>
    <w:p w:rsidR="008D0B53" w:rsidRPr="004219ED" w:rsidRDefault="00F45FD0" w:rsidP="00E55BBF">
      <w:pPr>
        <w:ind w:firstLine="0"/>
        <w:rPr>
          <w:rFonts w:cs="Arial"/>
        </w:rPr>
      </w:pPr>
      <w:r>
        <w:rPr>
          <w:rFonts w:cs="Arial"/>
        </w:rPr>
        <w:t xml:space="preserve">приказ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13" w:tgtFrame="ChangingDocument" w:history="1">
        <w:r w:rsidRPr="00F45FD0">
          <w:rPr>
            <w:rStyle w:val="a5"/>
            <w:rFonts w:cs="Arial"/>
          </w:rPr>
          <w:t>29.02.2016 №53</w:t>
        </w:r>
      </w:hyperlink>
      <w:r w:rsidR="004219ED" w:rsidRPr="004219ED">
        <w:rPr>
          <w:rFonts w:cs="Arial"/>
        </w:rPr>
        <w:t>}</w:t>
      </w:r>
    </w:p>
    <w:p w:rsidR="00B534CA" w:rsidRPr="008D0B53" w:rsidRDefault="00B534CA" w:rsidP="00D44564">
      <w:pPr>
        <w:ind w:firstLine="0"/>
        <w:rPr>
          <w:rFonts w:cs="Arial"/>
        </w:rPr>
      </w:pPr>
    </w:p>
    <w:p w:rsidR="008D0B53" w:rsidRPr="008D0B53" w:rsidRDefault="008D0B53" w:rsidP="008D0B53">
      <w:pPr>
        <w:autoSpaceDE w:val="0"/>
        <w:autoSpaceDN w:val="0"/>
        <w:adjustRightInd w:val="0"/>
        <w:ind w:firstLine="720"/>
        <w:rPr>
          <w:rFonts w:cs="Arial"/>
        </w:rPr>
      </w:pPr>
      <w:r w:rsidRPr="008D0B53">
        <w:rPr>
          <w:rFonts w:cs="Arial"/>
        </w:rPr>
        <w:t>В соответствии с Федеральным законом от</w:t>
      </w:r>
      <w:r w:rsidR="006158D7">
        <w:rPr>
          <w:rFonts w:cs="Arial"/>
        </w:rPr>
        <w:t xml:space="preserve"> </w:t>
      </w:r>
      <w:hyperlink r:id="rId14" w:tgtFrame="Logical" w:history="1">
        <w:r w:rsidRPr="008D0B53">
          <w:rPr>
            <w:rStyle w:val="a5"/>
            <w:rFonts w:cs="Arial"/>
          </w:rPr>
          <w:t>27.07.2004 №79-ФЗ</w:t>
        </w:r>
      </w:hyperlink>
      <w:r w:rsidRPr="008D0B53">
        <w:rPr>
          <w:rFonts w:cs="Arial"/>
        </w:rPr>
        <w:t xml:space="preserve"> «О государственной гражданской службе Российской Федерации», Федеральным законом от</w:t>
      </w:r>
      <w:r w:rsidR="00486D6B">
        <w:rPr>
          <w:rFonts w:cs="Arial"/>
        </w:rPr>
        <w:t xml:space="preserve"> </w:t>
      </w:r>
      <w:hyperlink r:id="rId15" w:tgtFrame="Logical" w:history="1">
        <w:r w:rsidRPr="008D0B53">
          <w:rPr>
            <w:rStyle w:val="a5"/>
            <w:rFonts w:cs="Arial"/>
          </w:rPr>
          <w:t>25.12.2008 №273-ФЗ</w:t>
        </w:r>
      </w:hyperlink>
      <w:r w:rsidRPr="008D0B53">
        <w:rPr>
          <w:rFonts w:cs="Arial"/>
        </w:rPr>
        <w:t xml:space="preserve"> «О противодействии коррупции», Указом Президента Российской Федерации от </w:t>
      </w:r>
      <w:hyperlink r:id="rId16" w:tgtFrame="Logical" w:history="1">
        <w:r w:rsidRPr="008D0B53">
          <w:rPr>
            <w:rStyle w:val="a5"/>
            <w:rFonts w:cs="Arial"/>
          </w:rPr>
          <w:t>01.07.2010 №821</w:t>
        </w:r>
      </w:hyperlink>
      <w:r w:rsidRPr="008D0B53">
        <w:rPr>
          <w:rFonts w:cs="Arial"/>
        </w:rPr>
        <w:t xml:space="preserve"> «О комиссиях по соблюдению требований к служебному поведению федеральных государственных служащих и урегулированию конфликта интересов», постановлением губернатора Еврейской автономной области от</w:t>
      </w:r>
      <w:r w:rsidR="006158D7">
        <w:rPr>
          <w:rFonts w:cs="Arial"/>
        </w:rPr>
        <w:t xml:space="preserve"> </w:t>
      </w:r>
      <w:hyperlink r:id="rId17" w:tgtFrame="Logical" w:history="1">
        <w:r w:rsidRPr="008D0B53">
          <w:rPr>
            <w:rStyle w:val="a5"/>
            <w:rFonts w:cs="Arial"/>
          </w:rPr>
          <w:t>06.08.2012 №196</w:t>
        </w:r>
      </w:hyperlink>
      <w:r w:rsidRPr="008D0B53">
        <w:rPr>
          <w:rFonts w:cs="Arial"/>
        </w:rPr>
        <w:t xml:space="preserve"> «О комиссии по соблюдению требований к служебному поведению государственных гражданских служащих, замещающих должности государственной гражданской службы Еврейской автономной области, назначение на которые и освобождение от которых осуществляется губернатором Еврейской автономной области, и урегулированию конфликта интересов»</w:t>
      </w:r>
    </w:p>
    <w:p w:rsidR="008D0B53" w:rsidRPr="008D0B53" w:rsidRDefault="008D0B53" w:rsidP="001C6F2A">
      <w:pPr>
        <w:ind w:firstLine="0"/>
        <w:rPr>
          <w:rFonts w:cs="Arial"/>
        </w:rPr>
      </w:pPr>
      <w:r w:rsidRPr="008D0B53">
        <w:rPr>
          <w:rFonts w:cs="Arial"/>
        </w:rPr>
        <w:lastRenderedPageBreak/>
        <w:t>ПРИКАЗЫВАЮ:</w:t>
      </w:r>
    </w:p>
    <w:p w:rsidR="008D0B53" w:rsidRPr="008D0B53" w:rsidRDefault="008D0B53" w:rsidP="008D0B53">
      <w:pPr>
        <w:numPr>
          <w:ilvl w:val="0"/>
          <w:numId w:val="1"/>
        </w:numPr>
        <w:autoSpaceDE w:val="0"/>
        <w:autoSpaceDN w:val="0"/>
        <w:adjustRightInd w:val="0"/>
        <w:ind w:left="0" w:firstLine="720"/>
        <w:rPr>
          <w:rFonts w:cs="Arial"/>
        </w:rPr>
      </w:pPr>
      <w:r w:rsidRPr="008D0B53">
        <w:rPr>
          <w:rFonts w:cs="Arial"/>
        </w:rPr>
        <w:t>Утвердить прилагаемое Положение о комиссии по соблюдению требований к служебному поведению государственных гражданских служащих Еврейской автономной области, назначение на должность которых осуществляет председатель комитета по управлению государственным имуществом  Еврейской автономной области, и урегулированию конфликта интересов</w:t>
      </w:r>
      <w:r w:rsidRPr="008D0B53">
        <w:rPr>
          <w:rFonts w:cs="Arial"/>
          <w:bCs/>
        </w:rPr>
        <w:t>.</w:t>
      </w:r>
    </w:p>
    <w:p w:rsidR="008D0B53" w:rsidRPr="008D0B53" w:rsidRDefault="008D0B53" w:rsidP="008D0B53">
      <w:pPr>
        <w:numPr>
          <w:ilvl w:val="0"/>
          <w:numId w:val="1"/>
        </w:numPr>
        <w:autoSpaceDE w:val="0"/>
        <w:autoSpaceDN w:val="0"/>
        <w:adjustRightInd w:val="0"/>
        <w:ind w:left="0" w:firstLine="720"/>
        <w:rPr>
          <w:rFonts w:cs="Arial"/>
        </w:rPr>
      </w:pPr>
      <w:r w:rsidRPr="008D0B53">
        <w:rPr>
          <w:rFonts w:cs="Arial"/>
          <w:bCs/>
        </w:rPr>
        <w:t xml:space="preserve">Утвердить прилагаемый </w:t>
      </w:r>
      <w:r w:rsidRPr="008D0B53">
        <w:rPr>
          <w:rFonts w:cs="Arial"/>
        </w:rPr>
        <w:t>состав комиссии по соблюдению требований к служебному поведению государственных гражданских служащих Еврейской автономной области, назначение на должность которых осуществляет председатель комитета по управлению государственным имуществом  Еврейской автономной области, и урегулированию конфликта интересов.</w:t>
      </w:r>
    </w:p>
    <w:p w:rsidR="008D0B53" w:rsidRPr="008D0B53" w:rsidRDefault="008D0B53" w:rsidP="008D0B53">
      <w:pPr>
        <w:numPr>
          <w:ilvl w:val="0"/>
          <w:numId w:val="1"/>
        </w:numPr>
        <w:autoSpaceDE w:val="0"/>
        <w:autoSpaceDN w:val="0"/>
        <w:adjustRightInd w:val="0"/>
        <w:ind w:left="0" w:firstLine="720"/>
        <w:rPr>
          <w:rFonts w:cs="Arial"/>
        </w:rPr>
      </w:pPr>
      <w:r w:rsidRPr="008D0B53">
        <w:rPr>
          <w:rFonts w:cs="Arial"/>
        </w:rPr>
        <w:t>Признать утратившим силу приказ комитета по управлению государственным имуществом Еврейской автономной области от</w:t>
      </w:r>
      <w:r w:rsidR="00486D6B">
        <w:rPr>
          <w:rFonts w:cs="Arial"/>
        </w:rPr>
        <w:t xml:space="preserve"> </w:t>
      </w:r>
      <w:hyperlink r:id="rId18" w:tgtFrame="Cancelling" w:history="1">
        <w:r w:rsidR="006158D7">
          <w:rPr>
            <w:rStyle w:val="a5"/>
            <w:rFonts w:cs="Arial"/>
          </w:rPr>
          <w:t xml:space="preserve">07.12.2012 </w:t>
        </w:r>
        <w:r w:rsidRPr="008D0B53">
          <w:rPr>
            <w:rStyle w:val="a5"/>
            <w:rFonts w:cs="Arial"/>
          </w:rPr>
          <w:t>№612</w:t>
        </w:r>
      </w:hyperlink>
      <w:r w:rsidRPr="008D0B53">
        <w:rPr>
          <w:rFonts w:cs="Arial"/>
        </w:rPr>
        <w:t xml:space="preserve"> «О комиссии по соблюдению требований к служебному поведению государственных гражданских служащих Еврейской автономной области, назначение на должность которых осуществляет председатель комитета по управлению государственным имуществом  Еврейской автономной области, и урегулированию конфликта интересов».</w:t>
      </w:r>
    </w:p>
    <w:p w:rsidR="008D0B53" w:rsidRPr="008D0B53" w:rsidRDefault="008D0B53" w:rsidP="008D0B53">
      <w:pPr>
        <w:numPr>
          <w:ilvl w:val="0"/>
          <w:numId w:val="1"/>
        </w:numPr>
        <w:autoSpaceDE w:val="0"/>
        <w:autoSpaceDN w:val="0"/>
        <w:adjustRightInd w:val="0"/>
        <w:ind w:left="0" w:firstLine="720"/>
        <w:rPr>
          <w:rFonts w:cs="Arial"/>
        </w:rPr>
      </w:pPr>
      <w:r w:rsidRPr="008D0B53">
        <w:rPr>
          <w:rFonts w:cs="Arial"/>
        </w:rPr>
        <w:t>Контроль за выполнением настоящего приказа оставляю за собой.</w:t>
      </w:r>
    </w:p>
    <w:p w:rsidR="008D0B53" w:rsidRPr="008D0B53" w:rsidRDefault="008D0B53" w:rsidP="008D0B53">
      <w:pPr>
        <w:numPr>
          <w:ilvl w:val="0"/>
          <w:numId w:val="1"/>
        </w:numPr>
        <w:autoSpaceDE w:val="0"/>
        <w:autoSpaceDN w:val="0"/>
        <w:adjustRightInd w:val="0"/>
        <w:ind w:left="0" w:firstLine="720"/>
        <w:rPr>
          <w:rFonts w:cs="Arial"/>
        </w:rPr>
      </w:pPr>
      <w:r w:rsidRPr="008D0B53">
        <w:rPr>
          <w:rFonts w:cs="Arial"/>
        </w:rPr>
        <w:t>Настоящий приказ вступает в силу со дня его официального опубликования.</w:t>
      </w:r>
    </w:p>
    <w:p w:rsidR="008D0B53" w:rsidRPr="008D0B53" w:rsidRDefault="008D0B53" w:rsidP="006158D7">
      <w:pPr>
        <w:ind w:firstLine="720"/>
        <w:jc w:val="right"/>
        <w:rPr>
          <w:rFonts w:cs="Arial"/>
        </w:rPr>
      </w:pPr>
    </w:p>
    <w:p w:rsidR="008D0B53" w:rsidRPr="008D0B53" w:rsidRDefault="008D0B53" w:rsidP="006158D7">
      <w:pPr>
        <w:ind w:firstLine="720"/>
        <w:jc w:val="right"/>
        <w:rPr>
          <w:rFonts w:cs="Arial"/>
        </w:rPr>
      </w:pPr>
    </w:p>
    <w:p w:rsidR="005867A6" w:rsidRDefault="005867A6" w:rsidP="008D0B53">
      <w:pPr>
        <w:jc w:val="right"/>
        <w:rPr>
          <w:rFonts w:cs="Arial"/>
        </w:rPr>
      </w:pPr>
      <w:r>
        <w:rPr>
          <w:rFonts w:cs="Arial"/>
        </w:rPr>
        <w:t>Председатель</w:t>
      </w:r>
    </w:p>
    <w:p w:rsidR="008D0B53" w:rsidRPr="008D0B53" w:rsidRDefault="008D0B53" w:rsidP="008D0B53">
      <w:pPr>
        <w:jc w:val="right"/>
        <w:rPr>
          <w:rFonts w:cs="Arial"/>
        </w:rPr>
      </w:pPr>
      <w:r w:rsidRPr="008D0B53">
        <w:rPr>
          <w:rFonts w:cs="Arial"/>
        </w:rPr>
        <w:t>В.А. Солнцев</w:t>
      </w:r>
    </w:p>
    <w:p w:rsidR="008D0B53" w:rsidRDefault="008D0B53" w:rsidP="006158D7">
      <w:pPr>
        <w:ind w:left="5400"/>
        <w:jc w:val="right"/>
        <w:rPr>
          <w:rFonts w:cs="Arial"/>
        </w:rPr>
      </w:pPr>
    </w:p>
    <w:p w:rsidR="008D0B53" w:rsidRDefault="008D0B53" w:rsidP="006158D7">
      <w:pPr>
        <w:ind w:left="5400"/>
        <w:jc w:val="right"/>
        <w:rPr>
          <w:rFonts w:cs="Arial"/>
        </w:rPr>
      </w:pPr>
    </w:p>
    <w:p w:rsidR="008D0B53" w:rsidRDefault="008D0B53" w:rsidP="006158D7">
      <w:pPr>
        <w:ind w:left="5400"/>
        <w:jc w:val="right"/>
        <w:rPr>
          <w:rFonts w:cs="Arial"/>
        </w:rPr>
      </w:pPr>
    </w:p>
    <w:p w:rsidR="008D0B53" w:rsidRPr="008D0B53" w:rsidRDefault="008D0B53" w:rsidP="006158D7">
      <w:pPr>
        <w:ind w:left="9781" w:firstLine="0"/>
        <w:jc w:val="right"/>
        <w:rPr>
          <w:rFonts w:cs="Arial"/>
        </w:rPr>
      </w:pPr>
      <w:r w:rsidRPr="008D0B53">
        <w:rPr>
          <w:rFonts w:cs="Arial"/>
        </w:rPr>
        <w:t>УТВЕРЖДЕНО</w:t>
      </w:r>
    </w:p>
    <w:p w:rsidR="006158D7" w:rsidRDefault="008D0B53" w:rsidP="006158D7">
      <w:pPr>
        <w:ind w:left="9781" w:firstLine="0"/>
        <w:jc w:val="right"/>
        <w:rPr>
          <w:rFonts w:cs="Arial"/>
        </w:rPr>
      </w:pPr>
      <w:r w:rsidRPr="008D0B53">
        <w:rPr>
          <w:rFonts w:cs="Arial"/>
        </w:rPr>
        <w:t>приказом комитета по управлению</w:t>
      </w:r>
    </w:p>
    <w:p w:rsidR="006158D7" w:rsidRDefault="008D0B53" w:rsidP="006158D7">
      <w:pPr>
        <w:ind w:left="9781" w:firstLine="0"/>
        <w:jc w:val="right"/>
        <w:rPr>
          <w:rFonts w:cs="Arial"/>
        </w:rPr>
      </w:pPr>
      <w:r w:rsidRPr="008D0B53">
        <w:rPr>
          <w:rFonts w:cs="Arial"/>
        </w:rPr>
        <w:t>государственным имуществом</w:t>
      </w:r>
      <w:r w:rsidR="005867A6">
        <w:rPr>
          <w:rFonts w:cs="Arial"/>
        </w:rPr>
        <w:t xml:space="preserve"> </w:t>
      </w:r>
      <w:r w:rsidRPr="008D0B53">
        <w:rPr>
          <w:rFonts w:cs="Arial"/>
        </w:rPr>
        <w:t>Еврейской</w:t>
      </w:r>
    </w:p>
    <w:p w:rsidR="008D0B53" w:rsidRPr="008D0B53" w:rsidRDefault="008D0B53" w:rsidP="006158D7">
      <w:pPr>
        <w:ind w:left="9781" w:firstLine="0"/>
        <w:jc w:val="right"/>
        <w:rPr>
          <w:rFonts w:cs="Arial"/>
        </w:rPr>
      </w:pPr>
      <w:r w:rsidRPr="008D0B53">
        <w:rPr>
          <w:rFonts w:cs="Arial"/>
        </w:rPr>
        <w:t>автономной области</w:t>
      </w:r>
      <w:r w:rsidR="005867A6">
        <w:rPr>
          <w:rFonts w:cs="Arial"/>
        </w:rPr>
        <w:t xml:space="preserve"> </w:t>
      </w:r>
      <w:r w:rsidRPr="008D0B53">
        <w:rPr>
          <w:rFonts w:cs="Arial"/>
        </w:rPr>
        <w:t>от 04.09.2013 №308</w:t>
      </w:r>
    </w:p>
    <w:p w:rsidR="008D0B53" w:rsidRPr="008D0B53" w:rsidRDefault="008D0B53" w:rsidP="006158D7">
      <w:pPr>
        <w:jc w:val="right"/>
        <w:rPr>
          <w:rFonts w:cs="Arial"/>
        </w:rPr>
      </w:pPr>
    </w:p>
    <w:p w:rsidR="008D0B53" w:rsidRPr="008D0B53" w:rsidRDefault="008D0B53" w:rsidP="00486D6B">
      <w:pPr>
        <w:ind w:firstLine="0"/>
        <w:jc w:val="center"/>
        <w:rPr>
          <w:rFonts w:cs="Arial"/>
          <w:b/>
        </w:rPr>
      </w:pPr>
      <w:r w:rsidRPr="008D0B53">
        <w:rPr>
          <w:rFonts w:cs="Arial"/>
          <w:b/>
        </w:rPr>
        <w:t>Положение</w:t>
      </w:r>
    </w:p>
    <w:p w:rsidR="008D0B53" w:rsidRPr="008D0B53" w:rsidRDefault="008D0B53" w:rsidP="00486D6B">
      <w:pPr>
        <w:ind w:firstLine="0"/>
        <w:jc w:val="center"/>
        <w:rPr>
          <w:rFonts w:cs="Arial"/>
          <w:b/>
        </w:rPr>
      </w:pPr>
      <w:r w:rsidRPr="008D0B53">
        <w:rPr>
          <w:rFonts w:cs="Arial"/>
          <w:b/>
        </w:rPr>
        <w:t>о комиссии по соблюдению требований к служебному поведению государственных гражданских служащих Еврейской автономной области, назначение на должность которых осущес</w:t>
      </w:r>
      <w:r w:rsidR="006158D7">
        <w:rPr>
          <w:rFonts w:cs="Arial"/>
          <w:b/>
        </w:rPr>
        <w:t xml:space="preserve">твляет председатель комитета по </w:t>
      </w:r>
      <w:r w:rsidRPr="008D0B53">
        <w:rPr>
          <w:rFonts w:cs="Arial"/>
          <w:b/>
        </w:rPr>
        <w:t>управл</w:t>
      </w:r>
      <w:r w:rsidR="006158D7">
        <w:rPr>
          <w:rFonts w:cs="Arial"/>
          <w:b/>
        </w:rPr>
        <w:t>ению государственным имуществом</w:t>
      </w:r>
      <w:r w:rsidRPr="008D0B53">
        <w:rPr>
          <w:rFonts w:cs="Arial"/>
          <w:b/>
        </w:rPr>
        <w:t xml:space="preserve"> Еврейской автономной области, и урегулированию конфликта интересов</w:t>
      </w:r>
    </w:p>
    <w:p w:rsidR="001C6F2A" w:rsidRDefault="001C6F2A" w:rsidP="001C6F2A">
      <w:pPr>
        <w:ind w:firstLine="0"/>
        <w:rPr>
          <w:rFonts w:cs="Arial"/>
        </w:rPr>
      </w:pPr>
    </w:p>
    <w:p w:rsidR="001C6F2A" w:rsidRPr="004219ED" w:rsidRDefault="001C6F2A" w:rsidP="001C6F2A">
      <w:pPr>
        <w:ind w:firstLine="0"/>
        <w:rPr>
          <w:rFonts w:cs="Arial"/>
        </w:rPr>
      </w:pPr>
      <w:r w:rsidRPr="001C6F2A">
        <w:rPr>
          <w:rFonts w:cs="Arial"/>
        </w:rPr>
        <w:t>{</w:t>
      </w:r>
      <w:r>
        <w:rPr>
          <w:rFonts w:cs="Arial"/>
        </w:rPr>
        <w:t xml:space="preserve">В редакции: приказа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19" w:tgtFrame="ChangingDocument" w:history="1">
        <w:r w:rsidRPr="001C6F2A">
          <w:rPr>
            <w:rStyle w:val="a5"/>
            <w:rFonts w:cs="Arial"/>
          </w:rPr>
          <w:t>18.04.2014 №123</w:t>
        </w:r>
      </w:hyperlink>
      <w:r w:rsidRPr="004219ED">
        <w:rPr>
          <w:rFonts w:cs="Arial"/>
        </w:rPr>
        <w:t>}</w:t>
      </w:r>
    </w:p>
    <w:p w:rsidR="001C6F2A" w:rsidRPr="008D0B53" w:rsidRDefault="001C6F2A" w:rsidP="008D0B53">
      <w:pPr>
        <w:ind w:firstLine="709"/>
        <w:jc w:val="center"/>
        <w:rPr>
          <w:rFonts w:cs="Arial"/>
        </w:rPr>
      </w:pP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>Настоящее Положение определяет порядок формирования и деятельности комиссии по соблюдению требований к служебному поведению государственных гражданских служащих Еврейской автономной области, назначение на должность которых осуществляет председатель комитета по управлению государственным имуществом  Еврейской автономной области, и урегулированию конфликта интересов (далее – комиссия), образуемой в соответс</w:t>
      </w:r>
      <w:r w:rsidR="006158D7">
        <w:rPr>
          <w:rFonts w:cs="Arial"/>
        </w:rPr>
        <w:t xml:space="preserve">твии с Федеральными законами от </w:t>
      </w:r>
      <w:r w:rsidRPr="008D0B53">
        <w:rPr>
          <w:rFonts w:cs="Arial"/>
        </w:rPr>
        <w:t>27.07.2004 №79-ФЗ «О государственной гражданской с</w:t>
      </w:r>
      <w:r w:rsidR="006158D7">
        <w:rPr>
          <w:rFonts w:cs="Arial"/>
        </w:rPr>
        <w:t xml:space="preserve">лужбе Российской Федерации», от </w:t>
      </w:r>
      <w:r w:rsidRPr="008D0B53">
        <w:rPr>
          <w:rFonts w:cs="Arial"/>
        </w:rPr>
        <w:t>25.12.2008 №273-ФЗ «О противодействии</w:t>
      </w:r>
      <w:r>
        <w:rPr>
          <w:rFonts w:cs="Arial"/>
        </w:rPr>
        <w:t xml:space="preserve"> </w:t>
      </w:r>
      <w:r w:rsidRPr="008D0B53">
        <w:rPr>
          <w:rFonts w:cs="Arial"/>
        </w:rPr>
        <w:t>коррупции», Указом Пре</w:t>
      </w:r>
      <w:r w:rsidR="006158D7">
        <w:rPr>
          <w:rFonts w:cs="Arial"/>
        </w:rPr>
        <w:t xml:space="preserve">зидента Российской Федерации от </w:t>
      </w:r>
      <w:r w:rsidRPr="008D0B53">
        <w:rPr>
          <w:rFonts w:cs="Arial"/>
        </w:rPr>
        <w:t>01.07.2010 №821 «О комиссиях по соблюдению требований к служебному поведению федеральных государственных служащих и урегулированию конфликта интересов» и постановлением губернатора Еврейской автономной области</w:t>
      </w:r>
      <w:r>
        <w:rPr>
          <w:rFonts w:cs="Arial"/>
        </w:rPr>
        <w:t xml:space="preserve"> </w:t>
      </w:r>
      <w:r w:rsidRPr="008D0B53">
        <w:rPr>
          <w:rFonts w:cs="Arial"/>
        </w:rPr>
        <w:t>от 06.08.2012 №196 «О комиссии по соблюдению требований к служебному поведению государственных гражданских служащих, замещающих должности государственной гражданской службы Еврейской автономной области, назначение на которые и освобождение от которых осуществляется губернатором Еврейской автономной области, и урегулированию конфликта интересов».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>Комиссия в своей деятельности руководствуется Конституцией Российской Федерации, федеральными конституционными законами, федеральными законами, актами Президента Российской Федерации и Правительства Российской Федерации, законами Еврейской автономной области, актами губернатора Еврейской автономной области и настоящим Положением.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>Основной задачей комиссии является содействие председателю комитета по управлению государственным имуществом  Еврейской автономной области (далее – комитет):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>- в обеспечении соблюдения государственными гражданскими служащими области, назначение на должность которых осуществляет председатель комитета по управлению государственным имуществом  области (далее – гражданские служащие), ограничений и запретов, требований о предотвращении или урегулировании конфликта интересов, а также в обеспечении исполнения ими обязанностей, установленных Федеральным законом от 25.12.2008 №273-ФЗ «О противодействии коррупции», другими федеральными законами, законами области, актами губернатора области (далее – требования к служебному поведению и (или) требования об урегулировании конфликта интересов);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>- в осуществлении мер по предупреждению коррупции.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>Комиссия рассматривает вопросы, связанные с соблюдением требований к служебному поведению и (или) требований об урегулировании конфликта интересов, в отношении гражданских служащих.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>Комиссия образуется приказом председателя комитета. Все члены комиссии при принятии реше</w:t>
      </w:r>
      <w:r w:rsidR="00F45FD0">
        <w:rPr>
          <w:rFonts w:cs="Arial"/>
        </w:rPr>
        <w:t xml:space="preserve">ний обладают равными правами. В </w:t>
      </w:r>
      <w:r w:rsidRPr="008D0B53">
        <w:rPr>
          <w:rFonts w:cs="Arial"/>
        </w:rPr>
        <w:t>отсутствие председателя комиссии его обязанности исполняет заместитель председателя комиссии.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>Число членов комиссии, не замещающих должности государственной гражданской службы области (далее – гражданская служба), должно составлять не менее одной четверти от общего числа членов комиссии.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>Состав комиссии формируется таким образом, чтобы исключить возможность возникновения конфликта интересов, который мог бы повлиять на принимаемые комиссией решения.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 xml:space="preserve">В заседаниях комиссии с правом совещательного голоса участвуют: 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 xml:space="preserve">а) непосредственный руководитель гражданского служащего, в отношении которого комиссией рассматривается вопрос о соблюдении требований к служебному поведению и (или) требований об урегулировании конфликта интересов, и определяемые председателем комиссии два гражданских служащих, замещающих в государственном органе должности государственной службы, аналогичные должности, замещаемой гражданским служащим, в отношении которого комиссией рассматривается этот вопрос; 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>б) гражданские служащие, специалисты, которые могут дать пояснения по вопросам гражданской службы и вопросам, рассматриваемым комиссией; должностные лица других государственных органов, органов местного самоуправления муниципальных образований области; представители заинтересованных организаций; представитель гражданского служащего, в отношении которого комиссией рассматривается вопрос о соблюдении требований к служебному поведению и (или) требований об урегулировании конфликта интересов, – по решению председателя комиссии, принимаемому в каждом конкретном случае отдельно не менее чем за три дня до дня заседания комиссии на основании ходатайства гражданского служащего, в отношении которого рассматривается указанный вопрос, или любого члена комиссии.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>Заседание комиссии считается правомочным, если на нем присутствует не менее двух третей от общего числа членов комиссии. Проведение заседаний с участием только членов комиссии, замещающих должности гражданской службы, недопустимо.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>При возникновении прямой или косвенной личной заинтересованности члена комиссии, которая может привести к конфликту интересов при рассмотрении вопроса, включенного в повестку дня заседания комиссии, он обязан до начала заседания заявить об этом. В таком случае соответствующий член комиссии не принимает участия в рассмотрении указанного вопроса.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>Основаниями для проведения заседания комиссии являются: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>а) представление председателя комитета, а в его отсутствие – заместителя председателя комитета в соответствии с пунктом 25 Положения о проверке достоверности и полноты сведений, представляемых гражданами, претендующими на замещение должностей государственной гражданской службы Еврейской автономной области, и государственными гражданскими служащими Еврейской автономной области, и соблюдения государственными гражданскими служащими Еврейской автономной области требований к служебному поведению, утвержденного постановлением губе</w:t>
      </w:r>
      <w:r>
        <w:rPr>
          <w:rFonts w:cs="Arial"/>
        </w:rPr>
        <w:t>рнатора области от 15.12.2009 №</w:t>
      </w:r>
      <w:r w:rsidRPr="008D0B53">
        <w:rPr>
          <w:rFonts w:cs="Arial"/>
        </w:rPr>
        <w:t>280 (далее – Положение о проверке достоверности и полноты сведений), материалов проверки, свидетельствующих: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 xml:space="preserve">- о представлении гражданским служащим недостоверных или неполных сведений, предусмотренных подпунктом 1.1 пункта 1 Положения о проверке достоверности и полноты сведений; 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>- о несоблюдении гражданским служащим требований к служебному поведению и (или) требований об урегулировании конфликта интересов;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 xml:space="preserve">б) поступившее должностному лицу комитета, ответственному за работу по профилактике коррупционных и иных правонарушений: 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 xml:space="preserve">- обращение гражданина, замещавшего ранее должность гражданской службы области, назначение на которую и освобождение от которой осуществлялось председателем комитета, включенную в </w:t>
      </w:r>
      <w:hyperlink r:id="rId20" w:history="1">
        <w:r w:rsidRPr="008D0B53">
          <w:rPr>
            <w:rStyle w:val="a5"/>
            <w:rFonts w:cs="Arial"/>
            <w:color w:val="auto"/>
          </w:rPr>
          <w:t>перечень</w:t>
        </w:r>
      </w:hyperlink>
      <w:r w:rsidRPr="008D0B53">
        <w:rPr>
          <w:rFonts w:cs="Arial"/>
        </w:rPr>
        <w:t xml:space="preserve"> должностей, утвержденный законом области от 24.11.2004 №363-ОЗ «О некоторых вопросах государственной гражданской службы Еврейской автономной области», о даче согласия на замещение на условиях трудового договора должности в организации и (или) на выполнение в данной организации работы (оказание данной организации услуг (услуги)) в течение месяца стоимостью более ста тысяч рублей на условиях гражданско-правового договора (гражданско-правовых договоров) в случаях, если отдельные функции по государственному управлению данной организацией входили в его должностные (служебные) обязанности, до истечения двух лет со дня его увольнения с гражданской службы; 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>- заявление гражданского служащего о невозможности по объективным причинам представить сведения о доходах, об имуществе и обязательствах имущественного характера своих супруги (супруга) и несовершеннолетних детей;</w:t>
      </w:r>
    </w:p>
    <w:p w:rsid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 xml:space="preserve">в) представление председателя комитета или любого члена комиссии, касающееся обеспечения соблюдения гражданским служащим требований к служебному поведению и (или) требований об урегулировании конфликта интересов либо осуществления </w:t>
      </w:r>
      <w:r w:rsidR="001C6F2A">
        <w:rPr>
          <w:rFonts w:cs="Arial"/>
        </w:rPr>
        <w:t>мер по предупреждению коррупции;</w:t>
      </w:r>
    </w:p>
    <w:p w:rsidR="001C6F2A" w:rsidRDefault="001C6F2A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694B4A">
        <w:rPr>
          <w:rFonts w:cs="Arial"/>
        </w:rPr>
        <w:t xml:space="preserve">г) представление </w:t>
      </w:r>
      <w:r w:rsidR="004E6D93" w:rsidRPr="00485E30">
        <w:rPr>
          <w:rFonts w:cs="Arial"/>
          <w:color w:val="000000"/>
        </w:rPr>
        <w:t>губернатором Еврейской автономной области</w:t>
      </w:r>
      <w:r w:rsidR="004E6D93">
        <w:rPr>
          <w:rFonts w:cs="Arial"/>
          <w:color w:val="000000"/>
        </w:rPr>
        <w:t xml:space="preserve"> </w:t>
      </w:r>
      <w:r w:rsidR="004E6D93" w:rsidRPr="00485E30">
        <w:rPr>
          <w:rFonts w:cs="Arial"/>
          <w:color w:val="000000"/>
        </w:rPr>
        <w:t>либо уполномоченным им должностным лицом</w:t>
      </w:r>
      <w:r w:rsidRPr="00694B4A">
        <w:rPr>
          <w:rFonts w:cs="Arial"/>
        </w:rPr>
        <w:t xml:space="preserve"> материалов проверки, свидетельствующих о представлении гражданским служащим недостоверных или неполных сведений, предусмотренных </w:t>
      </w:r>
      <w:hyperlink r:id="rId21" w:history="1">
        <w:r w:rsidRPr="00694B4A">
          <w:rPr>
            <w:rFonts w:cs="Arial"/>
          </w:rPr>
          <w:t>частью 1 статьи 3</w:t>
        </w:r>
      </w:hyperlink>
      <w:r w:rsidRPr="00694B4A">
        <w:rPr>
          <w:rFonts w:cs="Arial"/>
        </w:rPr>
        <w:t xml:space="preserve"> Федерального закона от 03.12.2012 </w:t>
      </w:r>
      <w:r>
        <w:rPr>
          <w:rFonts w:cs="Arial"/>
        </w:rPr>
        <w:t>№</w:t>
      </w:r>
      <w:r w:rsidRPr="00694B4A">
        <w:rPr>
          <w:rFonts w:cs="Arial"/>
        </w:rPr>
        <w:t xml:space="preserve">230-ФЗ </w:t>
      </w:r>
      <w:r>
        <w:rPr>
          <w:rFonts w:cs="Arial"/>
        </w:rPr>
        <w:t>«</w:t>
      </w:r>
      <w:r w:rsidRPr="00694B4A">
        <w:rPr>
          <w:rFonts w:cs="Arial"/>
        </w:rPr>
        <w:t>О контроле за соответствием расходов лиц, замещающих государственные должности, и иных лиц их доход</w:t>
      </w:r>
      <w:r w:rsidR="00F45FD0">
        <w:rPr>
          <w:rFonts w:cs="Arial"/>
        </w:rPr>
        <w:t>ам»</w:t>
      </w:r>
      <w:r>
        <w:rPr>
          <w:rFonts w:cs="Arial"/>
        </w:rPr>
        <w:t xml:space="preserve"> (далее - Федеральный закон «</w:t>
      </w:r>
      <w:r w:rsidRPr="00694B4A">
        <w:rPr>
          <w:rFonts w:cs="Arial"/>
        </w:rPr>
        <w:t>О контроле за соответствием расходов лиц, замещающих государственные должности, и иных лиц их доходам</w:t>
      </w:r>
      <w:r>
        <w:rPr>
          <w:rFonts w:cs="Arial"/>
        </w:rPr>
        <w:t>»</w:t>
      </w:r>
      <w:r w:rsidR="00486D6B">
        <w:rPr>
          <w:rFonts w:cs="Arial"/>
        </w:rPr>
        <w:t>);</w:t>
      </w:r>
    </w:p>
    <w:p w:rsidR="004E6D93" w:rsidRDefault="001C6F2A" w:rsidP="00F45FD0">
      <w:pPr>
        <w:ind w:firstLine="709"/>
      </w:pPr>
      <w:r w:rsidRPr="001C6F2A">
        <w:rPr>
          <w:rFonts w:cs="Arial"/>
        </w:rPr>
        <w:t>{</w:t>
      </w:r>
      <w:r>
        <w:rPr>
          <w:rFonts w:cs="Arial"/>
        </w:rPr>
        <w:t xml:space="preserve">Подпункт «г» введен: приказом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22" w:tgtFrame="ChangingDocument" w:history="1">
        <w:r w:rsidRPr="001C6F2A">
          <w:rPr>
            <w:rStyle w:val="a5"/>
            <w:rFonts w:cs="Arial"/>
          </w:rPr>
          <w:t>18.04.2014 №123</w:t>
        </w:r>
      </w:hyperlink>
      <w:r w:rsidR="004E6D93">
        <w:t>;</w:t>
      </w:r>
    </w:p>
    <w:p w:rsidR="001C6F2A" w:rsidRDefault="00F45FD0" w:rsidP="001C6F2A">
      <w:pPr>
        <w:ind w:firstLine="0"/>
        <w:rPr>
          <w:rFonts w:cs="Arial"/>
        </w:rPr>
      </w:pPr>
      <w:r>
        <w:rPr>
          <w:rFonts w:cs="Arial"/>
        </w:rPr>
        <w:t xml:space="preserve">Изменение: </w:t>
      </w:r>
      <w:r w:rsidR="004E6D93">
        <w:rPr>
          <w:rFonts w:cs="Arial"/>
        </w:rPr>
        <w:t xml:space="preserve">приказ комитета по управлению государственным имуществом </w:t>
      </w:r>
      <w:r w:rsidR="004E6D93" w:rsidRPr="004219ED">
        <w:rPr>
          <w:rFonts w:cs="Arial"/>
        </w:rPr>
        <w:t xml:space="preserve">Еврейской автономной области </w:t>
      </w:r>
      <w:r w:rsidR="004E6D93">
        <w:rPr>
          <w:rFonts w:cs="Arial"/>
        </w:rPr>
        <w:t>от</w:t>
      </w:r>
      <w:r w:rsidR="004E6D93" w:rsidRPr="004219ED">
        <w:rPr>
          <w:rFonts w:cs="Arial"/>
        </w:rPr>
        <w:t xml:space="preserve"> </w:t>
      </w:r>
      <w:hyperlink r:id="rId23" w:tgtFrame="Logical" w:history="1">
        <w:r w:rsidR="004E6D93" w:rsidRPr="000251B8">
          <w:rPr>
            <w:rStyle w:val="a5"/>
            <w:rFonts w:cs="Arial"/>
          </w:rPr>
          <w:t>12.01.2016 №02</w:t>
        </w:r>
      </w:hyperlink>
      <w:r w:rsidR="001C6F2A" w:rsidRPr="004219ED">
        <w:rPr>
          <w:rFonts w:cs="Arial"/>
        </w:rPr>
        <w:t>}</w:t>
      </w:r>
    </w:p>
    <w:p w:rsidR="009C23A9" w:rsidRDefault="00486D6B" w:rsidP="00486D6B">
      <w:pPr>
        <w:ind w:firstLine="709"/>
        <w:rPr>
          <w:rFonts w:cs="Arial"/>
        </w:rPr>
      </w:pPr>
      <w:r>
        <w:rPr>
          <w:rFonts w:cs="Arial"/>
        </w:rPr>
        <w:t xml:space="preserve">д) </w:t>
      </w:r>
      <w:r w:rsidR="009C23A9" w:rsidRPr="009C23A9">
        <w:rPr>
          <w:rFonts w:cs="Arial"/>
        </w:rPr>
        <w:t>поступившее в соответствии с частью 4 статьи 12 Феде</w:t>
      </w:r>
      <w:r w:rsidR="00F45FD0">
        <w:rPr>
          <w:rFonts w:cs="Arial"/>
        </w:rPr>
        <w:t>рального закона от 25.12.2008 №</w:t>
      </w:r>
      <w:r w:rsidR="009C23A9" w:rsidRPr="009C23A9">
        <w:rPr>
          <w:rFonts w:cs="Arial"/>
        </w:rPr>
        <w:t>273-ФЗ «О противодействии коррупции» и статьей 64.1 Трудового кодекса Российской Федерации в комитет уведомление коммерческой или некоммерческой организации о заключении с гражданином, замещавшим должность государственной службы, назначение на которую и освобождение от которой осуществляется председателем комитета, трудового или гражданско-правового договора на выполнение работ (оказание услуг), если отдельные функции государственного управления данной организацией входили в его должностные (служебные) обязанности, исполняемые во время замещения должности в комитете, при условии, что указанному гражданину комиссией ранее было отказано во вступлении в трудовые и гражданско-правовые отношения с данной организацией или что вопрос о даче согласия такому гражданину на замещение им должности в коммерческой или некоммерческой организации либо на выполнение им работы на условиях гражданско-правового договора в коммерческой или некоммерческой организации комиссией не рассматривался.</w:t>
      </w:r>
    </w:p>
    <w:p w:rsidR="009C23A9" w:rsidRDefault="00486D6B" w:rsidP="00486D6B">
      <w:pPr>
        <w:ind w:firstLine="709"/>
      </w:pPr>
      <w:r w:rsidRPr="00486D6B">
        <w:rPr>
          <w:rFonts w:cs="Arial"/>
        </w:rPr>
        <w:t>{</w:t>
      </w:r>
      <w:r>
        <w:rPr>
          <w:rFonts w:cs="Arial"/>
        </w:rPr>
        <w:t xml:space="preserve">Пункт д) введен: приказом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24" w:tgtFrame="ChangingDocument" w:history="1">
        <w:r w:rsidRPr="00486D6B">
          <w:rPr>
            <w:rStyle w:val="a5"/>
            <w:rFonts w:cs="Arial"/>
          </w:rPr>
          <w:t>28.01.2015 №34</w:t>
        </w:r>
      </w:hyperlink>
      <w:r w:rsidR="009C23A9">
        <w:t>;</w:t>
      </w:r>
    </w:p>
    <w:p w:rsidR="009C23A9" w:rsidRDefault="009C23A9" w:rsidP="009C23A9">
      <w:pPr>
        <w:ind w:firstLine="709"/>
        <w:rPr>
          <w:rFonts w:cs="Arial"/>
        </w:rPr>
      </w:pPr>
      <w:r>
        <w:rPr>
          <w:rFonts w:cs="Arial"/>
        </w:rPr>
        <w:t xml:space="preserve">в редакции: приказ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25" w:tgtFrame="Logical" w:history="1">
        <w:r w:rsidRPr="009C23A9">
          <w:rPr>
            <w:rStyle w:val="a5"/>
            <w:rFonts w:cs="Arial"/>
          </w:rPr>
          <w:t>29.09.2015 №346</w:t>
        </w:r>
      </w:hyperlink>
      <w:r w:rsidRPr="004219ED">
        <w:rPr>
          <w:rFonts w:cs="Arial"/>
        </w:rPr>
        <w:t>}</w:t>
      </w:r>
    </w:p>
    <w:p w:rsidR="004E558F" w:rsidRDefault="004E558F" w:rsidP="009C23A9">
      <w:pPr>
        <w:ind w:firstLine="709"/>
        <w:rPr>
          <w:rFonts w:cs="Arial"/>
        </w:rPr>
      </w:pPr>
      <w:r w:rsidRPr="006227CC">
        <w:rPr>
          <w:rFonts w:cs="Arial"/>
        </w:rPr>
        <w:t>е) представление председателем комитета, а в его отсутствие – заместителем председателя комитета материалов служебной проверки, свидетельствующих о совершении дисциплинарного проступка гражданским служащим, сообщившим в правоохранительные или иные государственные органы или средства массовой информации о ставших ему известными фактах коррупции (в случае совершения этим лицом дисциплинарного проступка в течение года после указанного сообщения).</w:t>
      </w:r>
    </w:p>
    <w:p w:rsidR="004E558F" w:rsidRPr="004E558F" w:rsidRDefault="004E558F" w:rsidP="009C23A9">
      <w:pPr>
        <w:ind w:firstLine="709"/>
        <w:rPr>
          <w:rFonts w:cs="Arial"/>
        </w:rPr>
      </w:pPr>
      <w:r w:rsidRPr="004E558F">
        <w:rPr>
          <w:rFonts w:cs="Arial"/>
        </w:rPr>
        <w:t>{</w:t>
      </w:r>
      <w:r>
        <w:rPr>
          <w:rFonts w:cs="Arial"/>
        </w:rPr>
        <w:t xml:space="preserve">Подпункт «е» введен: приказ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26" w:tgtFrame="Logical" w:history="1">
        <w:r w:rsidRPr="00E41F91">
          <w:rPr>
            <w:rStyle w:val="a5"/>
            <w:rFonts w:cs="Arial"/>
          </w:rPr>
          <w:t>08.12.2015 №459</w:t>
        </w:r>
      </w:hyperlink>
      <w:r w:rsidRPr="004E558F">
        <w:rPr>
          <w:rFonts w:cs="Arial"/>
        </w:rPr>
        <w:t>}</w:t>
      </w:r>
    </w:p>
    <w:p w:rsid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>Комиссия не рассматрив</w:t>
      </w:r>
      <w:r w:rsidR="00486D6B">
        <w:rPr>
          <w:rFonts w:cs="Arial"/>
        </w:rPr>
        <w:t xml:space="preserve">ает сообщения о преступлениях и </w:t>
      </w:r>
      <w:r w:rsidRPr="008D0B53">
        <w:rPr>
          <w:rFonts w:cs="Arial"/>
        </w:rPr>
        <w:t xml:space="preserve">административных правонарушениях, </w:t>
      </w:r>
      <w:r w:rsidR="00486D6B">
        <w:rPr>
          <w:rFonts w:cs="Arial"/>
        </w:rPr>
        <w:t xml:space="preserve">а также анонимные обращения, не </w:t>
      </w:r>
      <w:r w:rsidRPr="008D0B53">
        <w:rPr>
          <w:rFonts w:cs="Arial"/>
        </w:rPr>
        <w:t>проводит проверки по фактам нарушения служебной дисциплины.</w:t>
      </w:r>
    </w:p>
    <w:p w:rsidR="00486D6B" w:rsidRDefault="00486D6B" w:rsidP="00486D6B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12.1. </w:t>
      </w:r>
      <w:r w:rsidRPr="008A3493">
        <w:rPr>
          <w:rFonts w:cs="Arial"/>
        </w:rPr>
        <w:t xml:space="preserve">В обращении, указанном в абзаце втором подпункта "б" пункта 11 настоящего Положения, указываются: фамилия, имя, отчество гражданина, дата его рождения, адрес места жительства, замещаемые должности в течение последних двух лет до дня увольнения с гражданской службы, наименование, местонахождение коммерческой или некоммерческой организации, характер ее деятельности, должностные (служебные) обязанности, исполняемые гражданином во время замещения им должности гражданской службы, функции по государственному управлению в отношении коммерческой или некоммерческой организации, вид договора (трудовой или гражданско-правовой), предполагаемый срок его действия, сумма оплаты за выполнение (оказание) по договору работ (услуг). Специалистом комитета, ответственным за кадровую работу в комитете осуществляется рассмотрение обращения, по результатам которого подготавливается мотивированное заключение по существу обращения с учетом требований </w:t>
      </w:r>
      <w:hyperlink r:id="rId27" w:history="1">
        <w:r w:rsidRPr="008A3493">
          <w:rPr>
            <w:rFonts w:cs="Arial"/>
          </w:rPr>
          <w:t>статьи 12</w:t>
        </w:r>
      </w:hyperlink>
      <w:r w:rsidRPr="008A3493">
        <w:rPr>
          <w:rFonts w:cs="Arial"/>
        </w:rPr>
        <w:t xml:space="preserve"> Федерального закона от 25.12.2008 №273-ФЗ «О противодействии коррупции». Обращение, заключение и другие материалы в течение двух рабочих дней со дня поступления обращения представляются председателю комиссии.</w:t>
      </w:r>
    </w:p>
    <w:p w:rsidR="00486D6B" w:rsidRDefault="00486D6B" w:rsidP="00486D6B">
      <w:pPr>
        <w:autoSpaceDE w:val="0"/>
        <w:autoSpaceDN w:val="0"/>
        <w:adjustRightInd w:val="0"/>
        <w:rPr>
          <w:rFonts w:cs="Arial"/>
        </w:rPr>
      </w:pPr>
      <w:r w:rsidRPr="00486D6B">
        <w:rPr>
          <w:rFonts w:cs="Arial"/>
        </w:rPr>
        <w:t>{</w:t>
      </w:r>
      <w:r>
        <w:rPr>
          <w:rFonts w:cs="Arial"/>
        </w:rPr>
        <w:t xml:space="preserve">Пункт 12.1 введен: приказом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28" w:tgtFrame="ChangingDocument" w:history="1">
        <w:r w:rsidRPr="00486D6B">
          <w:rPr>
            <w:rStyle w:val="a5"/>
            <w:rFonts w:cs="Arial"/>
          </w:rPr>
          <w:t>28.01.2015 №34</w:t>
        </w:r>
      </w:hyperlink>
      <w:r w:rsidRPr="00486D6B">
        <w:rPr>
          <w:rFonts w:cs="Arial"/>
        </w:rPr>
        <w:t>}</w:t>
      </w:r>
    </w:p>
    <w:p w:rsidR="00486D6B" w:rsidRDefault="00486D6B" w:rsidP="00486D6B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12.2. </w:t>
      </w:r>
      <w:r w:rsidRPr="008A3493">
        <w:rPr>
          <w:rFonts w:cs="Arial"/>
        </w:rPr>
        <w:t>Обращение, указанное в абзаце втором подпункта «б» пункта 11 настоящего Положения, может быть подано гражданским служащим, планирующим свое увольнение с гражданской службы, и подлежит рассмотрению комиссией в соответствии с настоящим Положением.</w:t>
      </w:r>
    </w:p>
    <w:p w:rsidR="00486D6B" w:rsidRDefault="00486D6B" w:rsidP="00486D6B">
      <w:pPr>
        <w:autoSpaceDE w:val="0"/>
        <w:autoSpaceDN w:val="0"/>
        <w:adjustRightInd w:val="0"/>
        <w:rPr>
          <w:rFonts w:cs="Arial"/>
        </w:rPr>
      </w:pPr>
      <w:r w:rsidRPr="00486D6B">
        <w:rPr>
          <w:rFonts w:cs="Arial"/>
        </w:rPr>
        <w:t>{</w:t>
      </w:r>
      <w:r>
        <w:rPr>
          <w:rFonts w:cs="Arial"/>
        </w:rPr>
        <w:t xml:space="preserve">Пункт 12.2 введен: приказом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29" w:tgtFrame="ChangingDocument" w:history="1">
        <w:r w:rsidRPr="00486D6B">
          <w:rPr>
            <w:rStyle w:val="a5"/>
            <w:rFonts w:cs="Arial"/>
          </w:rPr>
          <w:t>28.01.2015 №34</w:t>
        </w:r>
      </w:hyperlink>
      <w:r w:rsidRPr="00486D6B">
        <w:rPr>
          <w:rFonts w:cs="Arial"/>
        </w:rPr>
        <w:t>}</w:t>
      </w:r>
    </w:p>
    <w:p w:rsidR="00486D6B" w:rsidRDefault="00486D6B" w:rsidP="00486D6B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12.3. </w:t>
      </w:r>
      <w:r w:rsidRPr="008A3493">
        <w:rPr>
          <w:rFonts w:cs="Arial"/>
        </w:rPr>
        <w:t xml:space="preserve">Уведомление, указанное в </w:t>
      </w:r>
      <w:hyperlink w:anchor="Par2" w:history="1">
        <w:r w:rsidRPr="008A3493">
          <w:rPr>
            <w:rFonts w:cs="Arial"/>
          </w:rPr>
          <w:t>подпункте «д» пункта 11</w:t>
        </w:r>
      </w:hyperlink>
      <w:r w:rsidRPr="008A3493">
        <w:rPr>
          <w:rFonts w:cs="Arial"/>
        </w:rPr>
        <w:t xml:space="preserve"> настоящего Положения, рассматривается специалистом комитета, ответственным за кадровую работу в комитете, который осуществляет подготовку мотивированного заключения о соблюдении гражданином, замещавшим должность гражданской службы, назначение на которую и освобождение от которой осуществляется председателем комитета, требований </w:t>
      </w:r>
      <w:hyperlink r:id="rId30" w:history="1">
        <w:r w:rsidRPr="008A3493">
          <w:rPr>
            <w:rFonts w:cs="Arial"/>
          </w:rPr>
          <w:t>статьи 12</w:t>
        </w:r>
      </w:hyperlink>
      <w:r w:rsidRPr="008A3493">
        <w:rPr>
          <w:rFonts w:cs="Arial"/>
        </w:rPr>
        <w:t xml:space="preserve"> Федерального закона от 25.12.2008 №273-ФЗ «О противодействии коррупции». Уведомление, заключение и другие материалы в течение десяти рабочих дней со дня поступления уведомления представляются председателю комиссии.</w:t>
      </w:r>
    </w:p>
    <w:p w:rsidR="00486D6B" w:rsidRDefault="00486D6B" w:rsidP="00486D6B">
      <w:pPr>
        <w:autoSpaceDE w:val="0"/>
        <w:autoSpaceDN w:val="0"/>
        <w:adjustRightInd w:val="0"/>
        <w:rPr>
          <w:rFonts w:cs="Arial"/>
        </w:rPr>
      </w:pPr>
      <w:r w:rsidRPr="00486D6B">
        <w:rPr>
          <w:rFonts w:cs="Arial"/>
        </w:rPr>
        <w:t>{</w:t>
      </w:r>
      <w:r>
        <w:rPr>
          <w:rFonts w:cs="Arial"/>
        </w:rPr>
        <w:t xml:space="preserve">Пункт 12.3 введен: приказом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31" w:tgtFrame="ChangingDocument" w:history="1">
        <w:r w:rsidRPr="00486D6B">
          <w:rPr>
            <w:rStyle w:val="a5"/>
            <w:rFonts w:cs="Arial"/>
          </w:rPr>
          <w:t>28.01.2015 №34</w:t>
        </w:r>
      </w:hyperlink>
      <w:r w:rsidRPr="00486D6B">
        <w:rPr>
          <w:rFonts w:cs="Arial"/>
        </w:rPr>
        <w:t>}</w:t>
      </w:r>
    </w:p>
    <w:p w:rsidR="004E558F" w:rsidRDefault="004E558F" w:rsidP="00486D6B">
      <w:pPr>
        <w:autoSpaceDE w:val="0"/>
        <w:autoSpaceDN w:val="0"/>
        <w:adjustRightInd w:val="0"/>
        <w:rPr>
          <w:rFonts w:cs="Arial"/>
        </w:rPr>
      </w:pPr>
      <w:r w:rsidRPr="006227CC">
        <w:rPr>
          <w:rFonts w:cs="Arial"/>
        </w:rPr>
        <w:t>13. В заседании комиссии при рассмотрении вопроса, указанного в </w:t>
      </w:r>
      <w:hyperlink w:anchor="P21" w:history="1">
        <w:r w:rsidRPr="006227CC">
          <w:rPr>
            <w:rFonts w:cs="Arial"/>
          </w:rPr>
          <w:t>подпункте «е» пункта 11</w:t>
        </w:r>
      </w:hyperlink>
      <w:r w:rsidRPr="006227CC">
        <w:rPr>
          <w:rFonts w:cs="Arial"/>
        </w:rPr>
        <w:t xml:space="preserve"> настоящего Положения, может принимать участие прокурор. Председатель комиссии представляет прокурору, осуществляющему надзор за соблюдением законодательства о государственной службе или законодательства о труде, необходимые материалы не менее чем за пять рабочих дней до дня заседания комиссии.</w:t>
      </w:r>
    </w:p>
    <w:p w:rsidR="004E558F" w:rsidRPr="008D0B53" w:rsidRDefault="004E558F" w:rsidP="00486D6B">
      <w:pPr>
        <w:autoSpaceDE w:val="0"/>
        <w:autoSpaceDN w:val="0"/>
        <w:adjustRightInd w:val="0"/>
        <w:rPr>
          <w:rFonts w:cs="Arial"/>
        </w:rPr>
      </w:pPr>
      <w:r w:rsidRPr="004E558F">
        <w:rPr>
          <w:rFonts w:cs="Arial"/>
        </w:rPr>
        <w:t>{</w:t>
      </w:r>
      <w:r>
        <w:rPr>
          <w:rFonts w:cs="Arial"/>
        </w:rPr>
        <w:t xml:space="preserve">Пункт введен: приказ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32" w:tgtFrame="Logical" w:history="1">
        <w:r w:rsidRPr="00E41F91">
          <w:rPr>
            <w:rStyle w:val="a5"/>
            <w:rFonts w:cs="Arial"/>
          </w:rPr>
          <w:t>08.12.2015 №459</w:t>
        </w:r>
      </w:hyperlink>
      <w:r w:rsidRPr="004E558F">
        <w:rPr>
          <w:rFonts w:cs="Arial"/>
        </w:rPr>
        <w:t>}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>Председатель комиссии при пост</w:t>
      </w:r>
      <w:r w:rsidR="00486D6B">
        <w:rPr>
          <w:rFonts w:cs="Arial"/>
        </w:rPr>
        <w:t xml:space="preserve">уплении к нему в соответствии с </w:t>
      </w:r>
      <w:r w:rsidRPr="008D0B53">
        <w:rPr>
          <w:rFonts w:cs="Arial"/>
        </w:rPr>
        <w:t>п</w:t>
      </w:r>
      <w:r w:rsidR="00486D6B">
        <w:rPr>
          <w:rFonts w:cs="Arial"/>
        </w:rPr>
        <w:t xml:space="preserve">унктом </w:t>
      </w:r>
      <w:r w:rsidRPr="008D0B53">
        <w:rPr>
          <w:rFonts w:cs="Arial"/>
        </w:rPr>
        <w:t xml:space="preserve">25 Положения о проверке достоверности и полноты сведений информации, содержащей основания для проведения заседания комиссии: 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 xml:space="preserve">а) в течение трех рабочих дней назначает дату заседания комиссии. При этом дата заседания комиссии не может быть назначена </w:t>
      </w:r>
      <w:r w:rsidR="00486D6B">
        <w:rPr>
          <w:rFonts w:cs="Arial"/>
        </w:rPr>
        <w:t xml:space="preserve">позднее семи </w:t>
      </w:r>
      <w:r w:rsidRPr="008D0B53">
        <w:rPr>
          <w:rFonts w:cs="Arial"/>
        </w:rPr>
        <w:t>рабочих дней со дня по</w:t>
      </w:r>
      <w:r w:rsidR="00486D6B">
        <w:rPr>
          <w:rFonts w:cs="Arial"/>
        </w:rPr>
        <w:t xml:space="preserve">ступления указанной информации, </w:t>
      </w:r>
      <w:r w:rsidR="00486D6B" w:rsidRPr="008A3493">
        <w:rPr>
          <w:rFonts w:cs="Arial"/>
        </w:rPr>
        <w:t xml:space="preserve">за исключением случаев, предусмотренных </w:t>
      </w:r>
      <w:hyperlink w:anchor="Par9" w:history="1">
        <w:r w:rsidR="00486D6B" w:rsidRPr="008A3493">
          <w:rPr>
            <w:rFonts w:cs="Arial"/>
          </w:rPr>
          <w:t>пунктами 13.2</w:t>
        </w:r>
      </w:hyperlink>
      <w:r w:rsidR="00486D6B" w:rsidRPr="008A3493">
        <w:rPr>
          <w:rFonts w:cs="Arial"/>
        </w:rPr>
        <w:t xml:space="preserve"> и </w:t>
      </w:r>
      <w:hyperlink w:anchor="Par10" w:history="1">
        <w:r w:rsidR="00486D6B" w:rsidRPr="008A3493">
          <w:rPr>
            <w:rFonts w:cs="Arial"/>
          </w:rPr>
          <w:t>13.3</w:t>
        </w:r>
      </w:hyperlink>
      <w:r w:rsidR="00486D6B" w:rsidRPr="008A3493">
        <w:rPr>
          <w:rFonts w:cs="Arial"/>
        </w:rPr>
        <w:t xml:space="preserve"> настоящего Положения</w:t>
      </w:r>
      <w:r w:rsidR="00486D6B">
        <w:rPr>
          <w:rFonts w:cs="Arial"/>
        </w:rPr>
        <w:t>;</w:t>
      </w:r>
    </w:p>
    <w:p w:rsidR="00486D6B" w:rsidRDefault="00486D6B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486D6B">
        <w:rPr>
          <w:rFonts w:cs="Arial"/>
        </w:rPr>
        <w:t>{</w:t>
      </w:r>
      <w:r>
        <w:rPr>
          <w:rFonts w:cs="Arial"/>
        </w:rPr>
        <w:t xml:space="preserve">В редакции: приказа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33" w:tgtFrame="ChangingDocument" w:history="1">
        <w:r w:rsidRPr="00486D6B">
          <w:rPr>
            <w:rStyle w:val="a5"/>
            <w:rFonts w:cs="Arial"/>
          </w:rPr>
          <w:t>28.01.2015 №34</w:t>
        </w:r>
      </w:hyperlink>
      <w:r w:rsidRPr="00486D6B">
        <w:rPr>
          <w:rFonts w:cs="Arial"/>
        </w:rPr>
        <w:t>}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>б) организует ознакомление гражданского служащего, в отношении которого комиссией рассматривается вопрос о соблюдении требований к</w:t>
      </w:r>
      <w:r w:rsidR="00486D6B">
        <w:rPr>
          <w:rFonts w:cs="Arial"/>
        </w:rPr>
        <w:t xml:space="preserve"> </w:t>
      </w:r>
      <w:r w:rsidRPr="008D0B53">
        <w:rPr>
          <w:rFonts w:cs="Arial"/>
        </w:rPr>
        <w:t>служебному поведению и (или) требований об урегулировании конфликта интересов, его представителя, членов комиссии и других лиц, участвующих в</w:t>
      </w:r>
      <w:r w:rsidRPr="008D0B53">
        <w:rPr>
          <w:rFonts w:cs="Arial"/>
          <w:lang w:val="en-US"/>
        </w:rPr>
        <w:t> </w:t>
      </w:r>
      <w:r w:rsidRPr="008D0B53">
        <w:rPr>
          <w:rFonts w:cs="Arial"/>
        </w:rPr>
        <w:t>заседании комиссии, с информацией, поступившей в комитет, и с</w:t>
      </w:r>
      <w:r w:rsidRPr="008D0B53">
        <w:rPr>
          <w:rFonts w:cs="Arial"/>
          <w:lang w:val="en-US"/>
        </w:rPr>
        <w:t> </w:t>
      </w:r>
      <w:r w:rsidRPr="008D0B53">
        <w:rPr>
          <w:rFonts w:cs="Arial"/>
        </w:rPr>
        <w:t>результатами ее проверки;</w:t>
      </w:r>
    </w:p>
    <w:p w:rsid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 xml:space="preserve">в) рассматривает ходатайства о приглашении на заседание комиссии лиц, указанных в </w:t>
      </w:r>
      <w:r w:rsidR="00486D6B">
        <w:rPr>
          <w:rFonts w:cs="Arial"/>
        </w:rPr>
        <w:t xml:space="preserve">пункте </w:t>
      </w:r>
      <w:r w:rsidRPr="008D0B53">
        <w:rPr>
          <w:rFonts w:cs="Arial"/>
        </w:rPr>
        <w:t>8 настоящего Положения, принимает решение об их удовлетворении (об отказе в удовлетворении) и о рассмотрении (об отказе в</w:t>
      </w:r>
      <w:r w:rsidR="00486D6B">
        <w:rPr>
          <w:rFonts w:cs="Arial"/>
        </w:rPr>
        <w:t xml:space="preserve"> </w:t>
      </w:r>
      <w:r w:rsidRPr="008D0B53">
        <w:rPr>
          <w:rFonts w:cs="Arial"/>
        </w:rPr>
        <w:t>рассмотрении) в ходе заседания комиссии дополнительных материалов.</w:t>
      </w:r>
    </w:p>
    <w:p w:rsidR="00486D6B" w:rsidRDefault="00486D6B" w:rsidP="008D0B53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 xml:space="preserve">13.1. </w:t>
      </w:r>
      <w:r w:rsidR="00F77ADA" w:rsidRPr="008A3493">
        <w:rPr>
          <w:rFonts w:cs="Arial"/>
        </w:rPr>
        <w:t>Комиссия рассматривает письменное обращение гражданина о даче согласия на замещение на условиях трудового договора должности в организации и (или) на выполнение в данной организации работ (оказание данной организации услуг) на условиях гражданско-правового договора в течение семи дней со дня поступления указанного обращения и о принятом решении направляет гражданину письменное уведомление в течение одного рабочего дня и уведомляет его устно в течение трех рабочих дней.</w:t>
      </w:r>
    </w:p>
    <w:p w:rsidR="00486D6B" w:rsidRDefault="00F77ADA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486D6B">
        <w:rPr>
          <w:rFonts w:cs="Arial"/>
        </w:rPr>
        <w:t>{</w:t>
      </w:r>
      <w:r>
        <w:rPr>
          <w:rFonts w:cs="Arial"/>
        </w:rPr>
        <w:t xml:space="preserve">Пункт 13.1 введен: приказом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34" w:tgtFrame="ChangingDocument" w:history="1">
        <w:r w:rsidRPr="00486D6B">
          <w:rPr>
            <w:rStyle w:val="a5"/>
            <w:rFonts w:cs="Arial"/>
          </w:rPr>
          <w:t>28.01.2015 №34</w:t>
        </w:r>
      </w:hyperlink>
      <w:r w:rsidRPr="00486D6B">
        <w:rPr>
          <w:rFonts w:cs="Arial"/>
        </w:rPr>
        <w:t>}</w:t>
      </w:r>
    </w:p>
    <w:p w:rsidR="00486D6B" w:rsidRDefault="00486D6B" w:rsidP="008D0B53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 xml:space="preserve">13.2. </w:t>
      </w:r>
      <w:r w:rsidR="00F77ADA" w:rsidRPr="008A3493">
        <w:rPr>
          <w:rFonts w:cs="Arial"/>
        </w:rPr>
        <w:t>Заседание комиссии по рассмотрению заявления, указанного в абзаце третьем подпункта «б» пункта 11 настоящего Положения, как правило, проводится не позднее одного месяца со дня истечения срока, установленного для представления сведений о доходах, об имуществе и обязательствах имущественного характера.</w:t>
      </w:r>
    </w:p>
    <w:p w:rsidR="00486D6B" w:rsidRDefault="00F77ADA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486D6B">
        <w:rPr>
          <w:rFonts w:cs="Arial"/>
        </w:rPr>
        <w:t>{</w:t>
      </w:r>
      <w:r>
        <w:rPr>
          <w:rFonts w:cs="Arial"/>
        </w:rPr>
        <w:t xml:space="preserve">Пункт 13.2 введен: приказом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35" w:tgtFrame="ChangingDocument" w:history="1">
        <w:r w:rsidRPr="00486D6B">
          <w:rPr>
            <w:rStyle w:val="a5"/>
            <w:rFonts w:cs="Arial"/>
          </w:rPr>
          <w:t>28.01.2015 №34</w:t>
        </w:r>
      </w:hyperlink>
      <w:r w:rsidRPr="00486D6B">
        <w:rPr>
          <w:rFonts w:cs="Arial"/>
        </w:rPr>
        <w:t>}</w:t>
      </w:r>
    </w:p>
    <w:p w:rsidR="00486D6B" w:rsidRDefault="00486D6B" w:rsidP="008D0B53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 xml:space="preserve">13.3. </w:t>
      </w:r>
      <w:r w:rsidR="00F77ADA" w:rsidRPr="008A3493">
        <w:rPr>
          <w:rFonts w:cs="Arial"/>
        </w:rPr>
        <w:t xml:space="preserve">Уведомление, указанное в </w:t>
      </w:r>
      <w:hyperlink w:anchor="Par2" w:history="1">
        <w:r w:rsidR="00F77ADA" w:rsidRPr="008A3493">
          <w:rPr>
            <w:rFonts w:cs="Arial"/>
          </w:rPr>
          <w:t>подпункте «д» пункта 11</w:t>
        </w:r>
      </w:hyperlink>
      <w:r w:rsidR="00F77ADA" w:rsidRPr="008A3493">
        <w:rPr>
          <w:rFonts w:cs="Arial"/>
        </w:rPr>
        <w:t xml:space="preserve"> настоящего Положения, как правило, рассматривается на очередном (плановом) заседании комиссии.</w:t>
      </w:r>
    </w:p>
    <w:p w:rsidR="00486D6B" w:rsidRPr="008D0B53" w:rsidRDefault="00F77ADA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486D6B">
        <w:rPr>
          <w:rFonts w:cs="Arial"/>
        </w:rPr>
        <w:t>{</w:t>
      </w:r>
      <w:r>
        <w:rPr>
          <w:rFonts w:cs="Arial"/>
        </w:rPr>
        <w:t xml:space="preserve">Пункт 13.3 введен: приказом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36" w:tgtFrame="ChangingDocument" w:history="1">
        <w:r w:rsidRPr="00486D6B">
          <w:rPr>
            <w:rStyle w:val="a5"/>
            <w:rFonts w:cs="Arial"/>
          </w:rPr>
          <w:t>28.01.2015 №34</w:t>
        </w:r>
      </w:hyperlink>
      <w:r w:rsidRPr="00486D6B">
        <w:rPr>
          <w:rFonts w:cs="Arial"/>
        </w:rPr>
        <w:t>}</w:t>
      </w:r>
    </w:p>
    <w:p w:rsidR="009C23A9" w:rsidRDefault="009C23A9" w:rsidP="009C23A9">
      <w:pPr>
        <w:pStyle w:val="a9"/>
        <w:numPr>
          <w:ilvl w:val="0"/>
          <w:numId w:val="2"/>
        </w:numPr>
        <w:tabs>
          <w:tab w:val="clear" w:pos="1410"/>
          <w:tab w:val="num" w:pos="0"/>
        </w:tabs>
        <w:ind w:left="0" w:firstLine="851"/>
        <w:rPr>
          <w:rFonts w:cs="Arial"/>
        </w:rPr>
      </w:pPr>
      <w:r w:rsidRPr="009C23A9">
        <w:rPr>
          <w:rFonts w:cs="Arial"/>
        </w:rPr>
        <w:t>Заседание комиссии проводится в присутствии гражданского служащего, в отношении которого рассматривается вопрос о соблюдении требований к служебному поведению и (или) требований об урегулировании конфликта интересов, или гражданина, замещавшего должность гражданской службы в комитете. При наличии письменной просьбы гражданского служащего или гражданина, замещавшего должность гражданской службы в комитете, о рассмотрении указанного вопроса без его участия заседание комиссии проводится в его отсутствие. В случае неявки на заседание комиссии гражданского служащего (его представителя) и при отсутствии письменной просьбы гражданского служащего о рассмотрении данного вопроса без его участия рассмотрение вопроса откладывается. В случае повторной неявки государственного служащего без уважительной причины комиссия может принять решение о рассмотрении данного вопроса в отсутствие гражданского служащего. В случае неявки на заседание комиссии гражданина, замещавшего должность гражданской службы в комитете (его представителя), при условии, что указанный гражданин сменил место жительства и были предприняты все меры по информированию его о дате проведения заседания комиссии, комиссия может принять решение о рассмотрении данного вопроса в отсутствие указанного гражданина.</w:t>
      </w:r>
    </w:p>
    <w:p w:rsidR="009C23A9" w:rsidRPr="009C23A9" w:rsidRDefault="009C23A9" w:rsidP="009C23A9">
      <w:pPr>
        <w:ind w:firstLine="709"/>
        <w:rPr>
          <w:rFonts w:cs="Arial"/>
        </w:rPr>
      </w:pPr>
      <w:r w:rsidRPr="009C23A9">
        <w:rPr>
          <w:rFonts w:cs="Arial"/>
        </w:rPr>
        <w:t>{</w:t>
      </w:r>
      <w:r>
        <w:rPr>
          <w:rFonts w:cs="Arial"/>
        </w:rPr>
        <w:t xml:space="preserve">Пункт 14 </w:t>
      </w:r>
      <w:r w:rsidRPr="009C23A9">
        <w:rPr>
          <w:rFonts w:cs="Arial"/>
        </w:rPr>
        <w:t xml:space="preserve">в редакции: приказ комитета по управлению государственным имуществом Еврейской автономной области от </w:t>
      </w:r>
      <w:hyperlink r:id="rId37" w:tgtFrame="Logical" w:history="1">
        <w:r w:rsidRPr="009C23A9">
          <w:rPr>
            <w:rStyle w:val="a5"/>
            <w:rFonts w:cs="Arial"/>
          </w:rPr>
          <w:t>29.09.2015 №346</w:t>
        </w:r>
      </w:hyperlink>
      <w:r w:rsidRPr="009C23A9">
        <w:rPr>
          <w:rFonts w:cs="Arial"/>
        </w:rPr>
        <w:t>}</w:t>
      </w:r>
    </w:p>
    <w:p w:rsidR="008D0B53" w:rsidRDefault="00F77ADA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A3493">
        <w:rPr>
          <w:rFonts w:cs="Arial"/>
        </w:rPr>
        <w:t>На заседании комиссии заслушиваются пояснения гражданского служащего (с его согласия), и иных лиц, рассматриваются материалы по существу вынесенных на данное заседание вопросов, предъявляемых гражданскому служащему претензий, а также дополнительные материалы.</w:t>
      </w:r>
    </w:p>
    <w:p w:rsidR="00F77ADA" w:rsidRPr="008D0B53" w:rsidRDefault="00F77ADA" w:rsidP="00F77ADA">
      <w:pPr>
        <w:autoSpaceDE w:val="0"/>
        <w:autoSpaceDN w:val="0"/>
        <w:adjustRightInd w:val="0"/>
        <w:rPr>
          <w:rFonts w:cs="Arial"/>
        </w:rPr>
      </w:pPr>
      <w:r w:rsidRPr="00486D6B">
        <w:rPr>
          <w:rFonts w:cs="Arial"/>
        </w:rPr>
        <w:t>{</w:t>
      </w:r>
      <w:r>
        <w:rPr>
          <w:rFonts w:cs="Arial"/>
        </w:rPr>
        <w:t xml:space="preserve">В редакции: приказа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38" w:tgtFrame="ChangingDocument" w:history="1">
        <w:r w:rsidRPr="00486D6B">
          <w:rPr>
            <w:rStyle w:val="a5"/>
            <w:rFonts w:cs="Arial"/>
          </w:rPr>
          <w:t>28.01.2015 №34</w:t>
        </w:r>
      </w:hyperlink>
      <w:r w:rsidRPr="00486D6B">
        <w:rPr>
          <w:rFonts w:cs="Arial"/>
        </w:rPr>
        <w:t>}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>Члены комиссии и лица, участвовавшие в ее заседании, не вправе разглашать сведения, ставшие им известными в ходе работы комиссии.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 xml:space="preserve">По итогам рассмотрения вопроса, указанного в абзаце втором подпункта «а» пункта 11 настоящего Положения, комиссия принимает одно из следующих решений: 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 xml:space="preserve">а) установить, что сведения, представленные гражданским служащим в соответствии с подпунктом 1.1 пункта 1 Положения о проверке достоверности и полноты сведений, являются достоверными и полными; 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>б) установить, что сведения, представленные гражданским служащим в соответствии с подпунктом 1.1 пункта 1 Положения о проверке достоверности и полноты сведений, являются недостоверными и (или) неполными. В этом случае комиссия рекомендует председателю комитета  применить к гражданскому служащему конкретную меру ответственности.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 xml:space="preserve">По итогам рассмотрения вопроса, указанного в абзаце третьем подпункта «а» пункта 11 настоящего Положения, комиссия принимает одно из следующих решений: 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 xml:space="preserve">а) установить, что гражданский служащий соблюдал требования к служебному поведению и (или) требования об урегулировании конфликта интересов; 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>б) установить, что гражданский служащий не соблюдал требования к служебному поведению и (или) требования об урегулировании конфликта интересов. В этом случае комиссия рекомендует председателю комитета  указать гражданскому служащему на недопустимость нарушения требований к служебному поведению и (или) требований об урегулировании конфликта интересов либо применить к гражданскому служащему конкретную меру ответственности.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 xml:space="preserve">По итогам рассмотрения вопроса, указанного в абзаце втором подпункта «б» пункта 11 настоящего Положения, комиссия принимает одно из следующих решений: 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 xml:space="preserve">а) дать гражданину согласие на замещение должности в коммерческой или некоммерческой организации либо выполнение работы на условиях гражданско-правового договора в коммерческой или некоммерческой организации, если отдельные функции по государственному управлению этой организацией входили в его должностные (служебные) обязанности; 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>б) отказать гражданину в замещении должности в коммерческой или некоммерческой организации либо выполнении работы на условиях гражданско-правового договора в коммерческой или некоммерческой организации, если отдельные функции по государственному управлению этой организацией входили в его должностные (служебные) обязанности, и</w:t>
      </w:r>
      <w:r w:rsidRPr="008D0B53">
        <w:rPr>
          <w:rFonts w:cs="Arial"/>
          <w:lang w:val="en-US"/>
        </w:rPr>
        <w:t> </w:t>
      </w:r>
      <w:r w:rsidRPr="008D0B53">
        <w:rPr>
          <w:rFonts w:cs="Arial"/>
        </w:rPr>
        <w:t>мотивировать свой отказ.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 xml:space="preserve">По итогам рассмотрения вопроса, указанного в абзаце третьем подпункта «б» пункта 11 настоящего Положения, комиссия принимает одно из следующих решений: 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 xml:space="preserve">а) признать, что причина непредставления гражданским служащим сведений о доходах, об имуществе и обязательствах имущественного характера своих супруги (супруга) и несовершеннолетних детей является объективной и уважительной; </w:t>
      </w:r>
    </w:p>
    <w:p w:rsid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>б) признать, что причина непредставления гражданским служащим сведений о доходах, об имуществе и обязательствах имущественного характера своих супруги (супруга) и несовершеннолетних детей не является объективной и уважительной. В этом случае комиссия рекомендует председателю комитета применить к гражданскому служащему конкретную меру ответственности.</w:t>
      </w:r>
    </w:p>
    <w:p w:rsidR="001C6F2A" w:rsidRPr="00694B4A" w:rsidRDefault="001C6F2A" w:rsidP="001C6F2A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694B4A">
        <w:rPr>
          <w:rFonts w:cs="Arial"/>
        </w:rPr>
        <w:t xml:space="preserve">20.1. По итогам рассмотрения вопроса, указанного в </w:t>
      </w:r>
      <w:hyperlink w:anchor="Par15" w:history="1">
        <w:r w:rsidRPr="00694B4A">
          <w:rPr>
            <w:rFonts w:cs="Arial"/>
          </w:rPr>
          <w:t>подпункте "г" пункта 11</w:t>
        </w:r>
      </w:hyperlink>
      <w:r w:rsidRPr="00694B4A">
        <w:rPr>
          <w:rFonts w:cs="Arial"/>
        </w:rPr>
        <w:t xml:space="preserve"> настоящего Положения, комиссия принимает одно из следующих решений:</w:t>
      </w:r>
    </w:p>
    <w:p w:rsidR="001C6F2A" w:rsidRPr="00694B4A" w:rsidRDefault="001C6F2A" w:rsidP="001C6F2A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694B4A">
        <w:rPr>
          <w:rFonts w:cs="Arial"/>
        </w:rPr>
        <w:t xml:space="preserve">а) признать, что сведения, представленные гражданским служащим в соответствии с </w:t>
      </w:r>
      <w:hyperlink r:id="rId39" w:history="1">
        <w:r w:rsidRPr="00694B4A">
          <w:rPr>
            <w:rFonts w:cs="Arial"/>
          </w:rPr>
          <w:t>частью 1 статьи 3</w:t>
        </w:r>
      </w:hyperlink>
      <w:r w:rsidR="00F77ADA">
        <w:rPr>
          <w:rFonts w:cs="Arial"/>
        </w:rPr>
        <w:t xml:space="preserve"> Федерального закона «</w:t>
      </w:r>
      <w:r w:rsidRPr="00694B4A">
        <w:rPr>
          <w:rFonts w:cs="Arial"/>
        </w:rPr>
        <w:t>О контроле за соответствием расходов лиц, замещающих государственные должности, и иных лиц их дохо</w:t>
      </w:r>
      <w:r w:rsidR="00F77ADA">
        <w:rPr>
          <w:rFonts w:cs="Arial"/>
        </w:rPr>
        <w:t>дам»</w:t>
      </w:r>
      <w:r w:rsidRPr="00694B4A">
        <w:rPr>
          <w:rFonts w:cs="Arial"/>
        </w:rPr>
        <w:t>, являются достоверными и полными;</w:t>
      </w:r>
    </w:p>
    <w:p w:rsidR="001C6F2A" w:rsidRDefault="001C6F2A" w:rsidP="00F77ADA">
      <w:pPr>
        <w:autoSpaceDE w:val="0"/>
        <w:autoSpaceDN w:val="0"/>
        <w:adjustRightInd w:val="0"/>
        <w:ind w:firstLine="709"/>
        <w:rPr>
          <w:rFonts w:cs="Arial"/>
        </w:rPr>
      </w:pPr>
      <w:r w:rsidRPr="00694B4A">
        <w:rPr>
          <w:rFonts w:cs="Arial"/>
        </w:rPr>
        <w:t xml:space="preserve">б) признать, что сведения, представленные гражданским служащим в соответствии с </w:t>
      </w:r>
      <w:hyperlink r:id="rId40" w:history="1">
        <w:r w:rsidRPr="00694B4A">
          <w:rPr>
            <w:rFonts w:cs="Arial"/>
          </w:rPr>
          <w:t>частью 1 статьи 3</w:t>
        </w:r>
      </w:hyperlink>
      <w:r w:rsidR="00F77ADA">
        <w:rPr>
          <w:rFonts w:cs="Arial"/>
        </w:rPr>
        <w:t xml:space="preserve"> Федерального закона «</w:t>
      </w:r>
      <w:r w:rsidRPr="00694B4A">
        <w:rPr>
          <w:rFonts w:cs="Arial"/>
        </w:rPr>
        <w:t>О контроле за соответствием расходов лиц, замещающих государственные д</w:t>
      </w:r>
      <w:r w:rsidR="00F77ADA">
        <w:rPr>
          <w:rFonts w:cs="Arial"/>
        </w:rPr>
        <w:t>олжности, и иных лиц их доходам»</w:t>
      </w:r>
      <w:r w:rsidRPr="00694B4A">
        <w:rPr>
          <w:rFonts w:cs="Arial"/>
        </w:rPr>
        <w:t>, являются недостоверными и (или) неполными. В этом случае комиссия рекомендует председателю комитета применить к гражданскому служащему конкретную меру ответственности и (или) направить материалы, полученные в результате осуществления контроля за расходами, в органы прокуратуры и (или) иные государственные органы в соответствии с их компетенцией.</w:t>
      </w:r>
    </w:p>
    <w:p w:rsidR="009C23A9" w:rsidRDefault="001C6F2A" w:rsidP="009C23A9">
      <w:pPr>
        <w:ind w:firstLine="0"/>
        <w:rPr>
          <w:rFonts w:cs="Arial"/>
        </w:rPr>
      </w:pPr>
      <w:r w:rsidRPr="001C6F2A">
        <w:rPr>
          <w:rFonts w:cs="Arial"/>
        </w:rPr>
        <w:t>{</w:t>
      </w:r>
      <w:r>
        <w:rPr>
          <w:rFonts w:cs="Arial"/>
        </w:rPr>
        <w:t xml:space="preserve">Пункт 20.1 введен: приказом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41" w:tgtFrame="ChangingDocument" w:history="1">
        <w:r w:rsidRPr="001C6F2A">
          <w:rPr>
            <w:rStyle w:val="a5"/>
            <w:rFonts w:cs="Arial"/>
          </w:rPr>
          <w:t>18.04.2014 №123</w:t>
        </w:r>
      </w:hyperlink>
      <w:r w:rsidRPr="004219ED">
        <w:rPr>
          <w:rFonts w:cs="Arial"/>
        </w:rPr>
        <w:t>}</w:t>
      </w:r>
    </w:p>
    <w:p w:rsidR="009C23A9" w:rsidRDefault="009C23A9" w:rsidP="009C23A9">
      <w:pPr>
        <w:ind w:firstLine="709"/>
        <w:rPr>
          <w:rFonts w:cs="Arial"/>
        </w:rPr>
      </w:pPr>
      <w:r>
        <w:rPr>
          <w:rFonts w:cs="Arial"/>
        </w:rPr>
        <w:t xml:space="preserve">21. </w:t>
      </w:r>
      <w:r w:rsidRPr="009C23A9">
        <w:rPr>
          <w:rFonts w:cs="Arial"/>
        </w:rPr>
        <w:t>По итогам рассмотрения вопросов, указанных в подпунктах «а», «б», «г» и «д» пункта 11 настоящего Положения, и при наличии к тому оснований комиссия может принять иное решение, чем это предусмотрено пунктами 17 - 20, 20.1 и 21.1 настоящего Положения. Основания и мотивы принятия такого решения должны быть отражены в протоколе заседания комиссии.</w:t>
      </w:r>
    </w:p>
    <w:p w:rsidR="009C23A9" w:rsidRDefault="001C6F2A" w:rsidP="009C23A9">
      <w:pPr>
        <w:ind w:firstLine="709"/>
      </w:pPr>
      <w:r w:rsidRPr="001C6F2A">
        <w:rPr>
          <w:rFonts w:cs="Arial"/>
        </w:rPr>
        <w:t xml:space="preserve">{Пункт 21 в редакции: приказа комитета по управлению государственным имуществом Еврейской автономной области от </w:t>
      </w:r>
      <w:hyperlink r:id="rId42" w:tgtFrame="ChangingDocument" w:history="1">
        <w:r w:rsidRPr="001C6F2A">
          <w:rPr>
            <w:rStyle w:val="a5"/>
            <w:rFonts w:cs="Arial"/>
          </w:rPr>
          <w:t>18.04.2014 №123</w:t>
        </w:r>
      </w:hyperlink>
      <w:r w:rsidR="009C23A9">
        <w:t>;</w:t>
      </w:r>
    </w:p>
    <w:p w:rsidR="009C23A9" w:rsidRPr="009C23A9" w:rsidRDefault="009C23A9" w:rsidP="009C23A9">
      <w:pPr>
        <w:ind w:firstLine="709"/>
        <w:rPr>
          <w:rFonts w:cs="Arial"/>
        </w:rPr>
      </w:pPr>
      <w:r w:rsidRPr="009C23A9">
        <w:rPr>
          <w:rFonts w:cs="Arial"/>
        </w:rPr>
        <w:t>приказ</w:t>
      </w:r>
      <w:r>
        <w:rPr>
          <w:rFonts w:cs="Arial"/>
        </w:rPr>
        <w:t>а</w:t>
      </w:r>
      <w:r w:rsidRPr="009C23A9">
        <w:rPr>
          <w:rFonts w:cs="Arial"/>
        </w:rPr>
        <w:t xml:space="preserve"> комитета по управлению государственным имуществом Еврейской автономной области от </w:t>
      </w:r>
      <w:hyperlink r:id="rId43" w:tgtFrame="Logical" w:history="1">
        <w:r w:rsidRPr="009C23A9">
          <w:rPr>
            <w:rStyle w:val="a5"/>
            <w:rFonts w:cs="Arial"/>
          </w:rPr>
          <w:t>29.09.2015 №346</w:t>
        </w:r>
      </w:hyperlink>
      <w:r w:rsidRPr="009C23A9">
        <w:rPr>
          <w:rFonts w:cs="Arial"/>
        </w:rPr>
        <w:t>}</w:t>
      </w:r>
    </w:p>
    <w:p w:rsidR="00F77ADA" w:rsidRPr="008A3493" w:rsidRDefault="00F77ADA" w:rsidP="00F77ADA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 xml:space="preserve">21.1. </w:t>
      </w:r>
      <w:r w:rsidRPr="008A3493">
        <w:rPr>
          <w:rFonts w:cs="Arial"/>
        </w:rPr>
        <w:t xml:space="preserve">По итогам рассмотрения вопроса, указанного в </w:t>
      </w:r>
      <w:hyperlink r:id="rId44" w:history="1">
        <w:r w:rsidRPr="008A3493">
          <w:rPr>
            <w:rFonts w:cs="Arial"/>
          </w:rPr>
          <w:t>подпункте «д» пункта 11</w:t>
        </w:r>
      </w:hyperlink>
      <w:r w:rsidRPr="008A3493">
        <w:rPr>
          <w:rFonts w:cs="Arial"/>
        </w:rPr>
        <w:t xml:space="preserve"> настоящего Положения, комиссия принимает в отношении гражданина замещавшего должность гражданской службы, назначение на которую и освобождение от которой осуществляется председателем комитета, одно из следующих решений:</w:t>
      </w:r>
    </w:p>
    <w:p w:rsidR="00F77ADA" w:rsidRPr="008A3493" w:rsidRDefault="00F77ADA" w:rsidP="00F77ADA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8A3493">
        <w:rPr>
          <w:rFonts w:cs="Arial"/>
        </w:rPr>
        <w:t>а) дать согласие на замещение им должности в коммерческой или некоммерческой организации либо на выполнение работы на условиях гражданско-правового договора в коммерческой или некоммерческой организации, если отдельные функции по государственному управлению этой организацией входили в его должностные (служебные) обязанности;</w:t>
      </w:r>
    </w:p>
    <w:p w:rsidR="00F77ADA" w:rsidRDefault="00F77ADA" w:rsidP="00F77ADA">
      <w:pPr>
        <w:autoSpaceDE w:val="0"/>
        <w:autoSpaceDN w:val="0"/>
        <w:adjustRightInd w:val="0"/>
        <w:ind w:firstLine="709"/>
        <w:rPr>
          <w:rFonts w:cs="Arial"/>
        </w:rPr>
      </w:pPr>
      <w:r w:rsidRPr="008A3493">
        <w:rPr>
          <w:rFonts w:cs="Arial"/>
        </w:rPr>
        <w:t xml:space="preserve">б) установить, что замещение им на условиях трудового договора должности в коммерческой или некоммерческой организации и (или) выполнение в коммерческой или некоммерческой организации работ (оказание услуг) нарушают требования </w:t>
      </w:r>
      <w:hyperlink r:id="rId45" w:history="1">
        <w:r w:rsidRPr="008A3493">
          <w:rPr>
            <w:rFonts w:cs="Arial"/>
          </w:rPr>
          <w:t>статьи 12</w:t>
        </w:r>
      </w:hyperlink>
      <w:r w:rsidRPr="008A3493">
        <w:rPr>
          <w:rFonts w:cs="Arial"/>
        </w:rPr>
        <w:t xml:space="preserve"> Федерального закона от 25.12.2008 №273-ФЗ «О противодействии коррупции». В этом случае комиссия рекомендует председателю комитета проинформировать об указанных обстоятельствах органы прокуратуры и уведомившую организацию.</w:t>
      </w:r>
    </w:p>
    <w:p w:rsidR="00F77ADA" w:rsidRDefault="00F77ADA" w:rsidP="00F77ADA">
      <w:pPr>
        <w:autoSpaceDE w:val="0"/>
        <w:autoSpaceDN w:val="0"/>
        <w:adjustRightInd w:val="0"/>
        <w:ind w:firstLine="709"/>
        <w:rPr>
          <w:rFonts w:cs="Arial"/>
        </w:rPr>
      </w:pPr>
      <w:r w:rsidRPr="00486D6B">
        <w:rPr>
          <w:rFonts w:cs="Arial"/>
        </w:rPr>
        <w:t>{</w:t>
      </w:r>
      <w:r>
        <w:rPr>
          <w:rFonts w:cs="Arial"/>
        </w:rPr>
        <w:t xml:space="preserve">Пункт 21.1 введен: приказом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46" w:tgtFrame="ChangingDocument" w:history="1">
        <w:r w:rsidRPr="00486D6B">
          <w:rPr>
            <w:rStyle w:val="a5"/>
            <w:rFonts w:cs="Arial"/>
          </w:rPr>
          <w:t>28.01.2015 №34</w:t>
        </w:r>
      </w:hyperlink>
      <w:r w:rsidRPr="00486D6B">
        <w:rPr>
          <w:rFonts w:cs="Arial"/>
        </w:rPr>
        <w:t>}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>По итогам рассмотрения вопро</w:t>
      </w:r>
      <w:r w:rsidR="00F77ADA">
        <w:rPr>
          <w:rFonts w:cs="Arial"/>
        </w:rPr>
        <w:t xml:space="preserve">са, предусмотренного подпунктом </w:t>
      </w:r>
      <w:r w:rsidRPr="008D0B53">
        <w:rPr>
          <w:rFonts w:cs="Arial"/>
        </w:rPr>
        <w:t>«в» пункта 11 настоящего Положения, комиссия принимает соответствующее решение.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>Для исполнения решений комиссии могут быть подготовлены проекты нормативных правовых актов, которые в установленном порядке представляются на рассмотрение председателю комитета.</w:t>
      </w:r>
    </w:p>
    <w:p w:rsidR="004E558F" w:rsidRPr="006227CC" w:rsidRDefault="004E558F" w:rsidP="004E558F">
      <w:pPr>
        <w:pStyle w:val="ConsPlusNormal"/>
        <w:jc w:val="both"/>
        <w:rPr>
          <w:rFonts w:ascii="Arial" w:hAnsi="Arial" w:cs="Arial"/>
          <w:szCs w:val="24"/>
        </w:rPr>
      </w:pPr>
      <w:r w:rsidRPr="006227CC">
        <w:rPr>
          <w:rFonts w:ascii="Arial" w:hAnsi="Arial" w:cs="Arial"/>
          <w:szCs w:val="24"/>
        </w:rPr>
        <w:t>24. Решения комиссии по вопросам, указанным в пункте 11</w:t>
      </w:r>
      <w:r>
        <w:rPr>
          <w:rFonts w:ascii="Arial" w:hAnsi="Arial" w:cs="Arial"/>
          <w:szCs w:val="24"/>
        </w:rPr>
        <w:t xml:space="preserve"> </w:t>
      </w:r>
      <w:r w:rsidRPr="006227CC">
        <w:rPr>
          <w:rFonts w:ascii="Arial" w:hAnsi="Arial" w:cs="Arial"/>
          <w:szCs w:val="24"/>
        </w:rPr>
        <w:t>настоящего Положения, принимаются тайным голосованием (если комиссия не примет иного решения) простым большинством голосов присутствующих на заседании членов комиссии.</w:t>
      </w:r>
    </w:p>
    <w:p w:rsidR="004E558F" w:rsidRPr="006227CC" w:rsidRDefault="004E558F" w:rsidP="004E558F">
      <w:pPr>
        <w:pStyle w:val="ConsPlusNormal"/>
        <w:jc w:val="both"/>
        <w:rPr>
          <w:rFonts w:ascii="Arial" w:hAnsi="Arial" w:cs="Arial"/>
          <w:szCs w:val="24"/>
        </w:rPr>
      </w:pPr>
      <w:r w:rsidRPr="006227CC">
        <w:rPr>
          <w:rFonts w:ascii="Arial" w:hAnsi="Arial" w:cs="Arial"/>
          <w:szCs w:val="24"/>
        </w:rPr>
        <w:t>Для проведения тайного голосования из числа членов комиссии создается счетная комиссия.</w:t>
      </w:r>
    </w:p>
    <w:p w:rsidR="004E558F" w:rsidRPr="006227CC" w:rsidRDefault="004E558F" w:rsidP="004E558F">
      <w:pPr>
        <w:pStyle w:val="ConsPlusNormal"/>
        <w:jc w:val="both"/>
        <w:rPr>
          <w:rFonts w:ascii="Arial" w:hAnsi="Arial" w:cs="Arial"/>
          <w:szCs w:val="24"/>
        </w:rPr>
      </w:pPr>
      <w:r w:rsidRPr="006227CC">
        <w:rPr>
          <w:rFonts w:ascii="Arial" w:hAnsi="Arial" w:cs="Arial"/>
          <w:szCs w:val="24"/>
        </w:rPr>
        <w:t>Председатель, секретарь и члены счетной комиссии избираются на заседании комиссии открытым голосованием простым большинством голосов присутствующих на заседании членов комиссии.</w:t>
      </w:r>
    </w:p>
    <w:p w:rsidR="004E558F" w:rsidRPr="006227CC" w:rsidRDefault="004E558F" w:rsidP="004E558F">
      <w:pPr>
        <w:pStyle w:val="ConsPlusNormal"/>
        <w:jc w:val="both"/>
        <w:rPr>
          <w:rFonts w:ascii="Arial" w:hAnsi="Arial" w:cs="Arial"/>
          <w:szCs w:val="24"/>
        </w:rPr>
      </w:pPr>
      <w:r w:rsidRPr="006227CC">
        <w:rPr>
          <w:rFonts w:ascii="Arial" w:hAnsi="Arial" w:cs="Arial"/>
          <w:szCs w:val="24"/>
        </w:rPr>
        <w:t>Под контролем счетной комиссии изготавливаются бюллетени для тайного голосования.</w:t>
      </w:r>
    </w:p>
    <w:p w:rsidR="004E558F" w:rsidRPr="006227CC" w:rsidRDefault="004E558F" w:rsidP="004E558F">
      <w:pPr>
        <w:pStyle w:val="ConsPlusNormal"/>
        <w:jc w:val="both"/>
        <w:rPr>
          <w:rFonts w:ascii="Arial" w:hAnsi="Arial" w:cs="Arial"/>
          <w:szCs w:val="24"/>
        </w:rPr>
      </w:pPr>
      <w:r w:rsidRPr="006227CC">
        <w:rPr>
          <w:rFonts w:ascii="Arial" w:hAnsi="Arial" w:cs="Arial"/>
          <w:szCs w:val="24"/>
        </w:rPr>
        <w:t>Председателем счетной комиссии оглашается порядок проведения голосования.</w:t>
      </w:r>
    </w:p>
    <w:p w:rsidR="004E558F" w:rsidRPr="006227CC" w:rsidRDefault="004E558F" w:rsidP="004E558F">
      <w:pPr>
        <w:pStyle w:val="ConsPlusNormal"/>
        <w:jc w:val="both"/>
        <w:rPr>
          <w:rFonts w:ascii="Arial" w:hAnsi="Arial" w:cs="Arial"/>
          <w:szCs w:val="24"/>
        </w:rPr>
      </w:pPr>
      <w:r w:rsidRPr="006227CC">
        <w:rPr>
          <w:rFonts w:ascii="Arial" w:hAnsi="Arial" w:cs="Arial"/>
          <w:szCs w:val="24"/>
        </w:rPr>
        <w:t>Бюллетени для голосования выдаются по списку членам комиссии членами счетной комиссии под роспись.</w:t>
      </w:r>
    </w:p>
    <w:p w:rsidR="009C23A9" w:rsidRPr="004E558F" w:rsidRDefault="004E558F" w:rsidP="004E558F">
      <w:pPr>
        <w:widowControl w:val="0"/>
        <w:autoSpaceDE w:val="0"/>
        <w:autoSpaceDN w:val="0"/>
        <w:adjustRightInd w:val="0"/>
        <w:rPr>
          <w:rFonts w:cs="Arial"/>
        </w:rPr>
      </w:pPr>
      <w:r w:rsidRPr="004E558F">
        <w:rPr>
          <w:rFonts w:cs="Arial"/>
        </w:rPr>
        <w:t>При равенстве голосов решение считается принятым в пользу гражданского служащего (гражданина), в отношении которого комиссией рассматривается вопрос.</w:t>
      </w:r>
    </w:p>
    <w:p w:rsidR="004E558F" w:rsidRPr="009C23A9" w:rsidRDefault="004E558F" w:rsidP="009C23A9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4E558F">
        <w:rPr>
          <w:rFonts w:cs="Arial"/>
        </w:rPr>
        <w:t>{</w:t>
      </w:r>
      <w:r>
        <w:rPr>
          <w:rFonts w:cs="Arial"/>
        </w:rPr>
        <w:t xml:space="preserve">В редакции: приказ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47" w:tgtFrame="Logical" w:history="1">
        <w:r w:rsidRPr="00E41F91">
          <w:rPr>
            <w:rStyle w:val="a5"/>
            <w:rFonts w:cs="Arial"/>
          </w:rPr>
          <w:t>08.12.2015 №459</w:t>
        </w:r>
      </w:hyperlink>
      <w:r w:rsidRPr="004E558F">
        <w:rPr>
          <w:rFonts w:cs="Arial"/>
        </w:rPr>
        <w:t>}</w:t>
      </w:r>
    </w:p>
    <w:p w:rsidR="009C23A9" w:rsidRPr="009C23A9" w:rsidRDefault="009C23A9" w:rsidP="009C23A9">
      <w:pPr>
        <w:pStyle w:val="a9"/>
        <w:numPr>
          <w:ilvl w:val="0"/>
          <w:numId w:val="2"/>
        </w:numPr>
        <w:tabs>
          <w:tab w:val="clear" w:pos="1410"/>
          <w:tab w:val="num" w:pos="0"/>
        </w:tabs>
        <w:ind w:left="0" w:firstLine="709"/>
        <w:rPr>
          <w:rFonts w:cs="Arial"/>
        </w:rPr>
      </w:pPr>
      <w:r w:rsidRPr="009C23A9">
        <w:rPr>
          <w:rFonts w:cs="Arial"/>
        </w:rPr>
        <w:t>При равенстве голосов решение считается принятым в пользу гражданского служащего, в отношении которого комиссией рассматривается вопрос.</w:t>
      </w:r>
    </w:p>
    <w:p w:rsidR="009C23A9" w:rsidRPr="009C23A9" w:rsidRDefault="009C23A9" w:rsidP="009C23A9">
      <w:pPr>
        <w:rPr>
          <w:rFonts w:cs="Arial"/>
        </w:rPr>
      </w:pPr>
      <w:r w:rsidRPr="009C23A9">
        <w:rPr>
          <w:rFonts w:cs="Arial"/>
        </w:rPr>
        <w:t xml:space="preserve">{В редакции приказа комитета по управлению государственным имуществом Еврейской автономной области от </w:t>
      </w:r>
      <w:hyperlink r:id="rId48" w:tgtFrame="Logical" w:history="1">
        <w:r w:rsidRPr="009C23A9">
          <w:rPr>
            <w:rStyle w:val="a5"/>
            <w:rFonts w:cs="Arial"/>
          </w:rPr>
          <w:t>29.09.2015 №346</w:t>
        </w:r>
      </w:hyperlink>
      <w:r w:rsidRPr="009C23A9">
        <w:rPr>
          <w:rFonts w:cs="Arial"/>
        </w:rPr>
        <w:t>}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 xml:space="preserve">В протоколе заседания комиссии указываются: </w:t>
      </w:r>
    </w:p>
    <w:p w:rsidR="00CB5FDF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>а) дата заседания комиссии, ф</w:t>
      </w:r>
      <w:r w:rsidR="00CB5FDF">
        <w:rPr>
          <w:rFonts w:cs="Arial"/>
        </w:rPr>
        <w:tab/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 xml:space="preserve">амилии, имена, отчества членов комиссии и других лиц, присутствующих на заседании; 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 xml:space="preserve">б) формулировка каждого из рассматриваемых на заседании комиссии вопросов с указанием фамилии, имени, отчества, должности гражданского служащего, в отношении которого рассматривается вопрос о соблюдении требований к служебному поведению и (или) требований об урегулировании конфликта интересов; 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>в) предъявляемые к гражданскому служащему претензии, материалы, на</w:t>
      </w:r>
      <w:r w:rsidRPr="008D0B53">
        <w:rPr>
          <w:rFonts w:cs="Arial"/>
          <w:lang w:val="en-US"/>
        </w:rPr>
        <w:t> </w:t>
      </w:r>
      <w:r w:rsidRPr="008D0B53">
        <w:rPr>
          <w:rFonts w:cs="Arial"/>
        </w:rPr>
        <w:t xml:space="preserve">которых они основываются; 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>г) содержание пояснений гражданского служащего и других лиц по</w:t>
      </w:r>
      <w:r w:rsidRPr="008D0B53">
        <w:rPr>
          <w:rFonts w:cs="Arial"/>
          <w:lang w:val="en-US"/>
        </w:rPr>
        <w:t> </w:t>
      </w:r>
      <w:r w:rsidRPr="008D0B53">
        <w:rPr>
          <w:rFonts w:cs="Arial"/>
        </w:rPr>
        <w:t xml:space="preserve">существу предъявляемых претензий; 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 xml:space="preserve">д) фамилии, имена, отчества выступающих на заседании лиц и краткое изложение их выступлений; 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 xml:space="preserve">е) источник информации, содержащей основания для проведения заседания комиссии, дата поступления информации; 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 xml:space="preserve">ж) другие сведения; 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 xml:space="preserve">з) результаты голосования; </w:t>
      </w:r>
    </w:p>
    <w:p w:rsidR="008D0B53" w:rsidRPr="008D0B53" w:rsidRDefault="008D0B53" w:rsidP="008D0B53">
      <w:pPr>
        <w:autoSpaceDE w:val="0"/>
        <w:autoSpaceDN w:val="0"/>
        <w:adjustRightInd w:val="0"/>
        <w:ind w:firstLine="709"/>
        <w:rPr>
          <w:rFonts w:cs="Arial"/>
        </w:rPr>
      </w:pPr>
      <w:r w:rsidRPr="008D0B53">
        <w:rPr>
          <w:rFonts w:cs="Arial"/>
        </w:rPr>
        <w:t>и) решение и обоснование его принятия.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>Член комиссии, несогласный с ее решением, вправе в письменной форме изложить свое мнение, которое подлежит обязательному приобщению к протоколу заседания комиссии и с которым должен быть ознакомлен гражданский служащий.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>Копии протокола заседания комиссии в течение семи рабочих дней со дня проведения заседания предоставляются председателю комитета, гражданскому служащему, а также по решению комиссии – иным заинтересованным лицам.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>Председатель комитета обязан рассмотреть протокол заседания комиссии и вправе учесть в пределах своей компетенции содержащиеся в</w:t>
      </w:r>
      <w:r w:rsidR="006158D7">
        <w:rPr>
          <w:rFonts w:cs="Arial"/>
        </w:rPr>
        <w:t xml:space="preserve"> </w:t>
      </w:r>
      <w:r w:rsidRPr="008D0B53">
        <w:rPr>
          <w:rFonts w:cs="Arial"/>
        </w:rPr>
        <w:t>нем рекомендации при принятии решения о применении к гражданскому служащему мер ответственности, предусмотренных нормативными правовыми актами Российской Федерации, а также по иным вопросам организации противодействия коррупции. О рассмотрении рекомендаций комиссии и принятом решении председатель комитета в письменной форме уведомляет комиссию в месячный срок со дня поступления к нему протокола заседания комиссии. Решение председателя комитета оглашается на</w:t>
      </w:r>
      <w:r w:rsidR="006158D7">
        <w:rPr>
          <w:rFonts w:cs="Arial"/>
        </w:rPr>
        <w:t xml:space="preserve"> </w:t>
      </w:r>
      <w:r w:rsidRPr="008D0B53">
        <w:rPr>
          <w:rFonts w:cs="Arial"/>
        </w:rPr>
        <w:t>ближайшем заседании комиссии и принимается к сведению без обсуждения.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>В случае установления комиссией признаков дисциплинарного проступка в действиях (бездействии) гражданского служащего информация об этом представляется председателю комитета для решения вопроса о</w:t>
      </w:r>
      <w:r w:rsidRPr="008D0B53">
        <w:rPr>
          <w:rFonts w:cs="Arial"/>
          <w:lang w:val="en-US"/>
        </w:rPr>
        <w:t> </w:t>
      </w:r>
      <w:r w:rsidRPr="008D0B53">
        <w:rPr>
          <w:rFonts w:cs="Arial"/>
        </w:rPr>
        <w:t>применении к гражданскому служащему мер ответственности, предусмотренных нормативными правовыми актами Российской Федерации.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>В случае установления комиссией факта совершения гражданским служащим действия (факта бездействия), содержащего признаки административного правонарушения или состава преступления, председатель комиссии обязан передать информацию о совершении указанного действия (бездействии) и подтверждающие такой факт документы в правоохранительные органы в течение трех рабочих дней, а при необходимости – немедленно.</w:t>
      </w:r>
    </w:p>
    <w:p w:rsid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>Копия протокола заседания комиссии или выписка из него приобщается к личному делу гражданского служащего, в отношении которого рассмотрен вопрос о соблюдении требований к служебному поведению и (или) требований об урегулировании конфликта интересов.</w:t>
      </w:r>
    </w:p>
    <w:p w:rsidR="00F77ADA" w:rsidRDefault="00F77ADA" w:rsidP="00F77ADA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32.1. </w:t>
      </w:r>
      <w:r w:rsidRPr="008A3493">
        <w:rPr>
          <w:rFonts w:cs="Arial"/>
        </w:rPr>
        <w:t>Выписка из решения комиссии, заверенная подписью секретаря комиссии и печатью комитета, вручается гражданину, замещавшему должность гражданской службы, назначение на которую и освобождение от которой осуществляется председателем комитета, в отношении которого рассматривался вопрос, указанный в абзаце втором подпункта «б» пункта 11 настоящего Положения, под роспись или направляется заказным письмом с уведомлением по указанному им в обращении адресу не позднее одного рабочего дня, следующего за днем проведения соответствующего заседания комиссии.</w:t>
      </w:r>
    </w:p>
    <w:p w:rsidR="00F77ADA" w:rsidRPr="008D0B53" w:rsidRDefault="00F77ADA" w:rsidP="00F77ADA">
      <w:pPr>
        <w:autoSpaceDE w:val="0"/>
        <w:autoSpaceDN w:val="0"/>
        <w:adjustRightInd w:val="0"/>
        <w:rPr>
          <w:rFonts w:cs="Arial"/>
        </w:rPr>
      </w:pPr>
      <w:r w:rsidRPr="00486D6B">
        <w:rPr>
          <w:rFonts w:cs="Arial"/>
        </w:rPr>
        <w:t>{</w:t>
      </w:r>
      <w:r>
        <w:rPr>
          <w:rFonts w:cs="Arial"/>
        </w:rPr>
        <w:t xml:space="preserve">Пункт 32.1 введен: приказом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>от</w:t>
      </w:r>
      <w:r w:rsidRPr="004219ED">
        <w:rPr>
          <w:rFonts w:cs="Arial"/>
        </w:rPr>
        <w:t xml:space="preserve"> </w:t>
      </w:r>
      <w:hyperlink r:id="rId49" w:tgtFrame="ChangingDocument" w:history="1">
        <w:r w:rsidRPr="00486D6B">
          <w:rPr>
            <w:rStyle w:val="a5"/>
            <w:rFonts w:cs="Arial"/>
          </w:rPr>
          <w:t>28.01.2015 №34</w:t>
        </w:r>
      </w:hyperlink>
      <w:r w:rsidRPr="00486D6B">
        <w:rPr>
          <w:rFonts w:cs="Arial"/>
        </w:rPr>
        <w:t>}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>Организационно-техническое и документационное обеспечение деятельности комиссии осуществляется гражданскими служащими по</w:t>
      </w:r>
      <w:r w:rsidRPr="008D0B53">
        <w:rPr>
          <w:rFonts w:cs="Arial"/>
          <w:lang w:val="en-US"/>
        </w:rPr>
        <w:t> </w:t>
      </w:r>
      <w:r w:rsidRPr="008D0B53">
        <w:rPr>
          <w:rFonts w:cs="Arial"/>
        </w:rPr>
        <w:t>поручению председателя комитета.</w:t>
      </w:r>
    </w:p>
    <w:p w:rsidR="008D0B53" w:rsidRPr="008D0B53" w:rsidRDefault="008D0B53" w:rsidP="008D0B53">
      <w:pPr>
        <w:numPr>
          <w:ilvl w:val="0"/>
          <w:numId w:val="2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8D0B53">
        <w:rPr>
          <w:rFonts w:cs="Arial"/>
        </w:rPr>
        <w:t>В обязанности секретаря комиссии входит информирование членов комиссии о вопросах, включенных в повестку дня, о дате, времени и</w:t>
      </w:r>
      <w:r w:rsidRPr="008D0B53">
        <w:rPr>
          <w:rFonts w:cs="Arial"/>
          <w:lang w:val="en-US"/>
        </w:rPr>
        <w:t> </w:t>
      </w:r>
      <w:r w:rsidRPr="008D0B53">
        <w:rPr>
          <w:rFonts w:cs="Arial"/>
        </w:rPr>
        <w:t>месте проведения заседания, составление  и хранение протоколов заседания комиссии, ознакомление членов комиссии с материалами, представляемыми для обсуждения на заседании комиссии,  а также иные обязанности, необходимые для обеспечения полномочий комиссии.</w:t>
      </w:r>
    </w:p>
    <w:p w:rsidR="008D0B53" w:rsidRDefault="008D0B53" w:rsidP="006158D7">
      <w:pPr>
        <w:ind w:left="5400"/>
        <w:jc w:val="right"/>
        <w:rPr>
          <w:rFonts w:cs="Arial"/>
        </w:rPr>
      </w:pPr>
    </w:p>
    <w:p w:rsidR="008D0B53" w:rsidRDefault="008D0B53" w:rsidP="006158D7">
      <w:pPr>
        <w:ind w:left="5400"/>
        <w:jc w:val="right"/>
        <w:rPr>
          <w:rFonts w:cs="Arial"/>
        </w:rPr>
      </w:pPr>
    </w:p>
    <w:p w:rsidR="008D0B53" w:rsidRDefault="008D0B53" w:rsidP="006158D7">
      <w:pPr>
        <w:ind w:left="5400"/>
        <w:jc w:val="right"/>
        <w:rPr>
          <w:rFonts w:cs="Arial"/>
        </w:rPr>
      </w:pPr>
    </w:p>
    <w:p w:rsidR="008D0B53" w:rsidRPr="008D0B53" w:rsidRDefault="006158D7" w:rsidP="005867A6">
      <w:pPr>
        <w:ind w:left="5400"/>
        <w:jc w:val="right"/>
        <w:rPr>
          <w:rFonts w:cs="Arial"/>
        </w:rPr>
      </w:pPr>
      <w:r>
        <w:rPr>
          <w:rFonts w:cs="Arial"/>
        </w:rPr>
        <w:t>УТВЕРЖДЕН</w:t>
      </w:r>
    </w:p>
    <w:p w:rsidR="008D0B53" w:rsidRPr="008D0B53" w:rsidRDefault="006158D7" w:rsidP="005867A6">
      <w:pPr>
        <w:ind w:left="5400"/>
        <w:jc w:val="right"/>
        <w:rPr>
          <w:rFonts w:cs="Arial"/>
        </w:rPr>
      </w:pPr>
      <w:r>
        <w:rPr>
          <w:rFonts w:cs="Arial"/>
        </w:rPr>
        <w:t>приказом</w:t>
      </w:r>
    </w:p>
    <w:p w:rsidR="005867A6" w:rsidRDefault="006158D7" w:rsidP="005867A6">
      <w:pPr>
        <w:ind w:left="5400"/>
        <w:jc w:val="right"/>
        <w:rPr>
          <w:rFonts w:cs="Arial"/>
        </w:rPr>
      </w:pPr>
      <w:r>
        <w:rPr>
          <w:rFonts w:cs="Arial"/>
        </w:rPr>
        <w:t>комитета по управлению</w:t>
      </w:r>
    </w:p>
    <w:p w:rsidR="008D0B53" w:rsidRPr="008D0B53" w:rsidRDefault="008D0B53" w:rsidP="005867A6">
      <w:pPr>
        <w:ind w:left="5400"/>
        <w:jc w:val="right"/>
        <w:rPr>
          <w:rFonts w:cs="Arial"/>
        </w:rPr>
      </w:pPr>
      <w:r w:rsidRPr="008D0B53">
        <w:rPr>
          <w:rFonts w:cs="Arial"/>
        </w:rPr>
        <w:t>государственным имуществом</w:t>
      </w:r>
    </w:p>
    <w:p w:rsidR="008D0B53" w:rsidRPr="008D0B53" w:rsidRDefault="006158D7" w:rsidP="005867A6">
      <w:pPr>
        <w:ind w:left="5400"/>
        <w:jc w:val="right"/>
        <w:rPr>
          <w:rFonts w:cs="Arial"/>
        </w:rPr>
      </w:pPr>
      <w:r>
        <w:rPr>
          <w:rFonts w:cs="Arial"/>
        </w:rPr>
        <w:t>Еврейской автономной области</w:t>
      </w:r>
    </w:p>
    <w:p w:rsidR="008D0B53" w:rsidRPr="008D0B53" w:rsidRDefault="008D0B53" w:rsidP="005867A6">
      <w:pPr>
        <w:ind w:left="5400"/>
        <w:jc w:val="right"/>
        <w:rPr>
          <w:rFonts w:cs="Arial"/>
        </w:rPr>
      </w:pPr>
      <w:r w:rsidRPr="008D0B53">
        <w:rPr>
          <w:rFonts w:cs="Arial"/>
        </w:rPr>
        <w:t xml:space="preserve">от  </w:t>
      </w:r>
      <w:r>
        <w:rPr>
          <w:rFonts w:cs="Arial"/>
        </w:rPr>
        <w:t>04.09.2013 №308</w:t>
      </w:r>
    </w:p>
    <w:p w:rsidR="008D0B53" w:rsidRPr="008D0B53" w:rsidRDefault="008D0B53" w:rsidP="006158D7">
      <w:pPr>
        <w:autoSpaceDE w:val="0"/>
        <w:autoSpaceDN w:val="0"/>
        <w:adjustRightInd w:val="0"/>
        <w:jc w:val="right"/>
        <w:rPr>
          <w:rFonts w:cs="Arial"/>
        </w:rPr>
      </w:pPr>
    </w:p>
    <w:p w:rsidR="008D0B53" w:rsidRPr="008D0B53" w:rsidRDefault="008D0B53" w:rsidP="006158D7">
      <w:pPr>
        <w:autoSpaceDE w:val="0"/>
        <w:autoSpaceDN w:val="0"/>
        <w:adjustRightInd w:val="0"/>
        <w:ind w:firstLine="0"/>
        <w:jc w:val="center"/>
        <w:rPr>
          <w:rFonts w:cs="Arial"/>
          <w:b/>
        </w:rPr>
      </w:pPr>
      <w:r w:rsidRPr="008D0B53">
        <w:rPr>
          <w:rFonts w:cs="Arial"/>
          <w:b/>
        </w:rPr>
        <w:t>Состав</w:t>
      </w:r>
    </w:p>
    <w:p w:rsidR="008D0B53" w:rsidRDefault="008D0B53" w:rsidP="006158D7">
      <w:pPr>
        <w:autoSpaceDE w:val="0"/>
        <w:autoSpaceDN w:val="0"/>
        <w:adjustRightInd w:val="0"/>
        <w:ind w:firstLine="0"/>
        <w:jc w:val="center"/>
        <w:rPr>
          <w:rFonts w:cs="Arial"/>
          <w:b/>
        </w:rPr>
      </w:pPr>
      <w:r w:rsidRPr="008D0B53">
        <w:rPr>
          <w:rFonts w:cs="Arial"/>
          <w:b/>
        </w:rPr>
        <w:t>комиссии по соблюдению требований к служебному поведению государственных гражданских служащих Еврейской автономной области, назначение на должность которых осущес</w:t>
      </w:r>
      <w:r w:rsidR="006158D7">
        <w:rPr>
          <w:rFonts w:cs="Arial"/>
          <w:b/>
        </w:rPr>
        <w:t xml:space="preserve">твляет председатель комитета по </w:t>
      </w:r>
      <w:r w:rsidRPr="008D0B53">
        <w:rPr>
          <w:rFonts w:cs="Arial"/>
          <w:b/>
        </w:rPr>
        <w:t>управле</w:t>
      </w:r>
      <w:r w:rsidR="006158D7">
        <w:rPr>
          <w:rFonts w:cs="Arial"/>
          <w:b/>
        </w:rPr>
        <w:t xml:space="preserve">нию государственным имуществом </w:t>
      </w:r>
      <w:r w:rsidRPr="008D0B53">
        <w:rPr>
          <w:rFonts w:cs="Arial"/>
          <w:b/>
        </w:rPr>
        <w:t>Еврейской автономной области, и урегулированию конфликта интересов</w:t>
      </w:r>
    </w:p>
    <w:p w:rsidR="005E46D8" w:rsidRPr="008D0B53" w:rsidRDefault="005E46D8" w:rsidP="008D0B53">
      <w:pPr>
        <w:autoSpaceDE w:val="0"/>
        <w:autoSpaceDN w:val="0"/>
        <w:adjustRightInd w:val="0"/>
        <w:jc w:val="center"/>
        <w:rPr>
          <w:rFonts w:cs="Arial"/>
          <w:b/>
        </w:rPr>
      </w:pPr>
    </w:p>
    <w:p w:rsidR="001C6F2A" w:rsidRDefault="005E46D8" w:rsidP="001C6F2A">
      <w:pPr>
        <w:ind w:firstLine="0"/>
        <w:rPr>
          <w:rFonts w:cs="Arial"/>
        </w:rPr>
      </w:pPr>
      <w:r w:rsidRPr="004219ED">
        <w:rPr>
          <w:rFonts w:cs="Arial"/>
        </w:rPr>
        <w:t>{</w:t>
      </w:r>
      <w:r>
        <w:rPr>
          <w:rFonts w:cs="Arial"/>
        </w:rPr>
        <w:t>Изменени</w:t>
      </w:r>
      <w:r w:rsidR="001C6F2A">
        <w:rPr>
          <w:rFonts w:cs="Arial"/>
        </w:rPr>
        <w:t>я</w:t>
      </w:r>
      <w:r>
        <w:rPr>
          <w:rFonts w:cs="Arial"/>
        </w:rPr>
        <w:t xml:space="preserve">: </w:t>
      </w:r>
    </w:p>
    <w:p w:rsidR="001C6F2A" w:rsidRDefault="005E46D8" w:rsidP="001C6F2A">
      <w:pPr>
        <w:ind w:firstLine="0"/>
      </w:pPr>
      <w:r>
        <w:rPr>
          <w:rFonts w:cs="Arial"/>
        </w:rPr>
        <w:t xml:space="preserve">приказ комитета по управлению государственным имуществом </w:t>
      </w:r>
      <w:r w:rsidRPr="004219ED">
        <w:rPr>
          <w:rFonts w:cs="Arial"/>
        </w:rPr>
        <w:t xml:space="preserve">Еврейской автономной области </w:t>
      </w:r>
      <w:r>
        <w:rPr>
          <w:rFonts w:cs="Arial"/>
        </w:rPr>
        <w:t xml:space="preserve">от </w:t>
      </w:r>
      <w:hyperlink r:id="rId50" w:tgtFrame="ChangingDocument" w:history="1">
        <w:r w:rsidRPr="004219ED">
          <w:rPr>
            <w:rStyle w:val="a5"/>
            <w:rFonts w:cs="Arial"/>
          </w:rPr>
          <w:t>04.02.2014 №17</w:t>
        </w:r>
      </w:hyperlink>
      <w:r w:rsidR="001C6F2A">
        <w:t>;</w:t>
      </w:r>
    </w:p>
    <w:p w:rsidR="001C6F2A" w:rsidRPr="001C6F2A" w:rsidRDefault="001C6F2A" w:rsidP="001C6F2A">
      <w:pPr>
        <w:autoSpaceDE w:val="0"/>
        <w:autoSpaceDN w:val="0"/>
        <w:adjustRightInd w:val="0"/>
        <w:ind w:firstLine="0"/>
        <w:rPr>
          <w:rFonts w:cs="Arial"/>
        </w:rPr>
      </w:pPr>
      <w:r w:rsidRPr="001C6F2A">
        <w:rPr>
          <w:rFonts w:cs="Arial"/>
        </w:rPr>
        <w:t xml:space="preserve">приказ комитета по управлению государственным имуществом Еврейской автономной области от </w:t>
      </w:r>
      <w:hyperlink r:id="rId51" w:tgtFrame="ChangingDocument" w:history="1">
        <w:r w:rsidRPr="001C6F2A">
          <w:rPr>
            <w:rStyle w:val="a5"/>
            <w:rFonts w:cs="Arial"/>
          </w:rPr>
          <w:t>18.04.2014 №123</w:t>
        </w:r>
      </w:hyperlink>
      <w:r w:rsidRPr="001C6F2A">
        <w:rPr>
          <w:rFonts w:cs="Arial"/>
        </w:rPr>
        <w:t>}</w:t>
      </w:r>
    </w:p>
    <w:p w:rsidR="005E46D8" w:rsidRPr="004219ED" w:rsidRDefault="005E46D8" w:rsidP="001C6F2A">
      <w:pPr>
        <w:ind w:firstLine="0"/>
        <w:rPr>
          <w:rFonts w:cs="Arial"/>
        </w:rPr>
      </w:pPr>
    </w:p>
    <w:p w:rsidR="008D0B53" w:rsidRPr="008D0B53" w:rsidRDefault="008D0B53" w:rsidP="008D0B53">
      <w:pPr>
        <w:rPr>
          <w:rFonts w:cs="Arial"/>
        </w:rPr>
      </w:pPr>
    </w:p>
    <w:tbl>
      <w:tblPr>
        <w:tblStyle w:val="a6"/>
        <w:tblW w:w="0" w:type="auto"/>
        <w:tblLook w:val="01E0"/>
      </w:tblPr>
      <w:tblGrid>
        <w:gridCol w:w="3190"/>
        <w:gridCol w:w="518"/>
        <w:gridCol w:w="5862"/>
      </w:tblGrid>
      <w:tr w:rsidR="008D0B53" w:rsidRPr="008D0B53" w:rsidTr="008D0B53">
        <w:trPr>
          <w:cantSplit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D0B53" w:rsidRPr="008D0B53" w:rsidRDefault="008D0B53" w:rsidP="005867A6">
            <w:pPr>
              <w:ind w:firstLine="0"/>
              <w:rPr>
                <w:rFonts w:cs="Arial"/>
              </w:rPr>
            </w:pPr>
            <w:r w:rsidRPr="008D0B53">
              <w:rPr>
                <w:rFonts w:cs="Arial"/>
              </w:rPr>
              <w:t>Бунаков Сергей</w:t>
            </w:r>
          </w:p>
          <w:p w:rsidR="008D0B53" w:rsidRPr="008D0B53" w:rsidRDefault="008D0B53" w:rsidP="005867A6">
            <w:pPr>
              <w:ind w:firstLine="0"/>
              <w:rPr>
                <w:rFonts w:cs="Arial"/>
              </w:rPr>
            </w:pPr>
            <w:r w:rsidRPr="008D0B53">
              <w:rPr>
                <w:rFonts w:cs="Arial"/>
              </w:rPr>
              <w:t>Викторович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D0B53" w:rsidRPr="008D0B53" w:rsidRDefault="008D0B53">
            <w:pPr>
              <w:rPr>
                <w:rFonts w:cs="Arial"/>
              </w:rPr>
            </w:pPr>
            <w:r w:rsidRPr="008D0B53">
              <w:rPr>
                <w:rFonts w:cs="Arial"/>
              </w:rPr>
              <w:t>–</w:t>
            </w:r>
          </w:p>
        </w:tc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</w:tcPr>
          <w:p w:rsidR="008D0B53" w:rsidRPr="008D0B53" w:rsidRDefault="008D0B53" w:rsidP="005867A6">
            <w:pPr>
              <w:ind w:firstLine="0"/>
              <w:rPr>
                <w:rFonts w:cs="Arial"/>
              </w:rPr>
            </w:pPr>
            <w:r w:rsidRPr="008D0B53">
              <w:rPr>
                <w:rFonts w:cs="Arial"/>
              </w:rPr>
              <w:t>замес</w:t>
            </w:r>
            <w:r w:rsidR="00A775B0">
              <w:rPr>
                <w:rFonts w:cs="Arial"/>
              </w:rPr>
              <w:t xml:space="preserve">титель председателя комитета по </w:t>
            </w:r>
            <w:r w:rsidRPr="008D0B53">
              <w:rPr>
                <w:rFonts w:cs="Arial"/>
              </w:rPr>
              <w:t>управлению государственным имуществом Еврейской автономной области – начальник отдела управления государственной собственностью – председатель комиссии;</w:t>
            </w:r>
          </w:p>
          <w:p w:rsidR="008D0B53" w:rsidRPr="008D0B53" w:rsidRDefault="008D0B53">
            <w:pPr>
              <w:rPr>
                <w:rFonts w:cs="Arial"/>
              </w:rPr>
            </w:pPr>
          </w:p>
        </w:tc>
      </w:tr>
      <w:tr w:rsidR="008D0B53" w:rsidRPr="008D0B53" w:rsidTr="008D0B53">
        <w:trPr>
          <w:cantSplit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8D0B53" w:rsidRPr="008D0B53" w:rsidRDefault="008D0B53" w:rsidP="005867A6">
            <w:pPr>
              <w:ind w:firstLine="0"/>
              <w:rPr>
                <w:rFonts w:cs="Arial"/>
              </w:rPr>
            </w:pPr>
            <w:r w:rsidRPr="008D0B53">
              <w:rPr>
                <w:rFonts w:cs="Arial"/>
              </w:rPr>
              <w:t>Смирнов Олег Валерьевич</w:t>
            </w:r>
          </w:p>
          <w:p w:rsidR="008D0B53" w:rsidRPr="008D0B53" w:rsidRDefault="008D0B53">
            <w:pPr>
              <w:rPr>
                <w:rFonts w:cs="Arial"/>
              </w:rPr>
            </w:pPr>
          </w:p>
          <w:p w:rsidR="008D0B53" w:rsidRPr="008D0B53" w:rsidRDefault="008D0B53">
            <w:pPr>
              <w:rPr>
                <w:rFonts w:cs="Arial"/>
              </w:rPr>
            </w:pPr>
          </w:p>
          <w:p w:rsidR="008D0B53" w:rsidRPr="008D0B53" w:rsidRDefault="008D0B53">
            <w:pPr>
              <w:rPr>
                <w:rFonts w:cs="Arial"/>
              </w:rPr>
            </w:pPr>
          </w:p>
          <w:p w:rsidR="008D0B53" w:rsidRPr="008D0B53" w:rsidRDefault="008D0B53">
            <w:pPr>
              <w:rPr>
                <w:rFonts w:cs="Arial"/>
              </w:rPr>
            </w:pPr>
          </w:p>
          <w:p w:rsidR="008D0B53" w:rsidRPr="008D0B53" w:rsidRDefault="008D0B53">
            <w:pPr>
              <w:rPr>
                <w:rFonts w:cs="Arial"/>
              </w:rPr>
            </w:pPr>
          </w:p>
          <w:p w:rsidR="008D0B53" w:rsidRPr="008D0B53" w:rsidRDefault="008D0B53" w:rsidP="005867A6">
            <w:pPr>
              <w:ind w:firstLine="0"/>
              <w:rPr>
                <w:rFonts w:cs="Arial"/>
              </w:rPr>
            </w:pPr>
            <w:r w:rsidRPr="008D0B53">
              <w:rPr>
                <w:rFonts w:cs="Arial"/>
              </w:rPr>
              <w:t>Половникова Наталья Анатольевна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:rsidR="008D0B53" w:rsidRPr="008D0B53" w:rsidRDefault="008D0B53">
            <w:pPr>
              <w:rPr>
                <w:rFonts w:cs="Arial"/>
              </w:rPr>
            </w:pPr>
            <w:r w:rsidRPr="008D0B53">
              <w:rPr>
                <w:rFonts w:cs="Arial"/>
              </w:rPr>
              <w:t>–</w:t>
            </w:r>
          </w:p>
          <w:p w:rsidR="008D0B53" w:rsidRPr="008D0B53" w:rsidRDefault="008D0B53">
            <w:pPr>
              <w:rPr>
                <w:rFonts w:cs="Arial"/>
              </w:rPr>
            </w:pPr>
          </w:p>
          <w:p w:rsidR="008D0B53" w:rsidRPr="008D0B53" w:rsidRDefault="008D0B53">
            <w:pPr>
              <w:rPr>
                <w:rFonts w:cs="Arial"/>
              </w:rPr>
            </w:pPr>
          </w:p>
          <w:p w:rsidR="008D0B53" w:rsidRPr="008D0B53" w:rsidRDefault="008D0B53">
            <w:pPr>
              <w:rPr>
                <w:rFonts w:cs="Arial"/>
              </w:rPr>
            </w:pPr>
          </w:p>
          <w:p w:rsidR="008D0B53" w:rsidRPr="008D0B53" w:rsidRDefault="008D0B53">
            <w:pPr>
              <w:rPr>
                <w:rFonts w:cs="Arial"/>
              </w:rPr>
            </w:pPr>
          </w:p>
          <w:p w:rsidR="008D0B53" w:rsidRPr="008D0B53" w:rsidRDefault="008D0B53">
            <w:pPr>
              <w:rPr>
                <w:rFonts w:cs="Arial"/>
              </w:rPr>
            </w:pPr>
          </w:p>
          <w:p w:rsidR="008D0B53" w:rsidRPr="008D0B53" w:rsidRDefault="008D0B53">
            <w:pPr>
              <w:rPr>
                <w:rFonts w:cs="Arial"/>
              </w:rPr>
            </w:pPr>
          </w:p>
          <w:p w:rsidR="008D0B53" w:rsidRPr="008D0B53" w:rsidRDefault="008D0B53">
            <w:pPr>
              <w:rPr>
                <w:rFonts w:cs="Arial"/>
              </w:rPr>
            </w:pPr>
            <w:r w:rsidRPr="008D0B53">
              <w:rPr>
                <w:rFonts w:cs="Arial"/>
              </w:rPr>
              <w:t>–</w:t>
            </w:r>
          </w:p>
          <w:p w:rsidR="008D0B53" w:rsidRPr="008D0B53" w:rsidRDefault="008D0B53">
            <w:pPr>
              <w:rPr>
                <w:rFonts w:cs="Arial"/>
              </w:rPr>
            </w:pPr>
          </w:p>
        </w:tc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</w:tcPr>
          <w:p w:rsidR="008D0B53" w:rsidRPr="008D0B53" w:rsidRDefault="008D0B53" w:rsidP="005867A6">
            <w:pPr>
              <w:ind w:firstLine="0"/>
              <w:rPr>
                <w:rFonts w:cs="Arial"/>
              </w:rPr>
            </w:pPr>
            <w:r w:rsidRPr="008D0B53">
              <w:rPr>
                <w:rFonts w:cs="Arial"/>
              </w:rPr>
              <w:t>заместитель председателя комитета по управлению государственным имуществом Еврейской автономной области – начальник отдела уп</w:t>
            </w:r>
            <w:r w:rsidR="00A775B0">
              <w:rPr>
                <w:rFonts w:cs="Arial"/>
              </w:rPr>
              <w:t xml:space="preserve">равления земельными ресурсами и </w:t>
            </w:r>
            <w:r w:rsidRPr="008D0B53">
              <w:rPr>
                <w:rFonts w:cs="Arial"/>
              </w:rPr>
              <w:t>правовой работы – заместитель председателя комиссии;</w:t>
            </w:r>
          </w:p>
          <w:p w:rsidR="008D0B53" w:rsidRPr="008D0B53" w:rsidRDefault="008D0B53">
            <w:pPr>
              <w:rPr>
                <w:rFonts w:cs="Arial"/>
              </w:rPr>
            </w:pPr>
          </w:p>
          <w:p w:rsidR="008D0B53" w:rsidRPr="008D0B53" w:rsidRDefault="008D0B53" w:rsidP="005867A6">
            <w:pPr>
              <w:ind w:firstLine="0"/>
              <w:rPr>
                <w:rFonts w:cs="Arial"/>
              </w:rPr>
            </w:pPr>
            <w:r w:rsidRPr="008D0B53">
              <w:rPr>
                <w:rFonts w:cs="Arial"/>
              </w:rPr>
              <w:t>ведущий специалист-эксперт финансово-экономического отдела комитета по управлению государственным имуществом Еврейской автономной области – секретарь комиссии;</w:t>
            </w:r>
          </w:p>
          <w:p w:rsidR="008D0B53" w:rsidRPr="008D0B53" w:rsidRDefault="008D0B53">
            <w:pPr>
              <w:rPr>
                <w:rFonts w:cs="Arial"/>
              </w:rPr>
            </w:pPr>
          </w:p>
        </w:tc>
      </w:tr>
      <w:tr w:rsidR="008D0B53" w:rsidRPr="008D0B53" w:rsidTr="008D0B53">
        <w:trPr>
          <w:cantSplit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8D0B53" w:rsidRPr="008D0B53" w:rsidRDefault="008D0B53" w:rsidP="005867A6">
            <w:pPr>
              <w:ind w:firstLine="0"/>
              <w:rPr>
                <w:rFonts w:cs="Arial"/>
              </w:rPr>
            </w:pPr>
            <w:r w:rsidRPr="008D0B53">
              <w:rPr>
                <w:rFonts w:cs="Arial"/>
              </w:rPr>
              <w:t>Члены комиссии:</w:t>
            </w:r>
          </w:p>
          <w:p w:rsidR="008D0B53" w:rsidRPr="008D0B53" w:rsidRDefault="008D0B53">
            <w:pPr>
              <w:rPr>
                <w:rFonts w:cs="Arial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:rsidR="008D0B53" w:rsidRPr="008D0B53" w:rsidRDefault="008D0B53">
            <w:pPr>
              <w:rPr>
                <w:rFonts w:cs="Arial"/>
              </w:rPr>
            </w:pPr>
          </w:p>
        </w:tc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</w:tcPr>
          <w:p w:rsidR="008D0B53" w:rsidRPr="008D0B53" w:rsidRDefault="008D0B53">
            <w:pPr>
              <w:rPr>
                <w:rFonts w:cs="Arial"/>
              </w:rPr>
            </w:pPr>
          </w:p>
        </w:tc>
      </w:tr>
      <w:tr w:rsidR="008D0B53" w:rsidRPr="008D0B53" w:rsidTr="008D0B53">
        <w:trPr>
          <w:cantSplit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8D0B53" w:rsidRPr="008D0B53" w:rsidRDefault="008D0B53" w:rsidP="005867A6">
            <w:pPr>
              <w:ind w:firstLine="0"/>
              <w:rPr>
                <w:rFonts w:cs="Arial"/>
              </w:rPr>
            </w:pPr>
            <w:r w:rsidRPr="008D0B53">
              <w:rPr>
                <w:rFonts w:cs="Arial"/>
              </w:rPr>
              <w:t>Драгунова Ольга</w:t>
            </w:r>
          </w:p>
          <w:p w:rsidR="008D0B53" w:rsidRPr="008D0B53" w:rsidRDefault="008D0B53" w:rsidP="005867A6">
            <w:pPr>
              <w:ind w:firstLine="0"/>
              <w:rPr>
                <w:rFonts w:cs="Arial"/>
              </w:rPr>
            </w:pPr>
            <w:r w:rsidRPr="008D0B53">
              <w:rPr>
                <w:rFonts w:cs="Arial"/>
              </w:rPr>
              <w:t>Валерьевна</w:t>
            </w:r>
          </w:p>
          <w:p w:rsidR="008D0B53" w:rsidRPr="008D0B53" w:rsidRDefault="008D0B53">
            <w:pPr>
              <w:rPr>
                <w:rFonts w:cs="Arial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:rsidR="008D0B53" w:rsidRPr="008D0B53" w:rsidRDefault="008D0B53">
            <w:pPr>
              <w:rPr>
                <w:rFonts w:cs="Arial"/>
              </w:rPr>
            </w:pPr>
            <w:r w:rsidRPr="008D0B53">
              <w:rPr>
                <w:rFonts w:cs="Arial"/>
              </w:rPr>
              <w:t>–</w:t>
            </w:r>
          </w:p>
          <w:p w:rsidR="008D0B53" w:rsidRPr="008D0B53" w:rsidRDefault="008D0B53">
            <w:pPr>
              <w:rPr>
                <w:rFonts w:cs="Arial"/>
              </w:rPr>
            </w:pPr>
          </w:p>
          <w:p w:rsidR="008D0B53" w:rsidRPr="008D0B53" w:rsidRDefault="008D0B53">
            <w:pPr>
              <w:rPr>
                <w:rFonts w:cs="Arial"/>
              </w:rPr>
            </w:pPr>
          </w:p>
          <w:p w:rsidR="008D0B53" w:rsidRPr="008D0B53" w:rsidRDefault="008D0B53">
            <w:pPr>
              <w:rPr>
                <w:rFonts w:cs="Arial"/>
              </w:rPr>
            </w:pPr>
          </w:p>
        </w:tc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</w:tcPr>
          <w:p w:rsidR="008D0B53" w:rsidRPr="008D0B53" w:rsidRDefault="008D0B53" w:rsidP="005867A6">
            <w:pPr>
              <w:ind w:firstLine="0"/>
              <w:rPr>
                <w:rFonts w:cs="Arial"/>
              </w:rPr>
            </w:pPr>
            <w:r w:rsidRPr="008D0B53">
              <w:rPr>
                <w:rFonts w:cs="Arial"/>
              </w:rPr>
              <w:t>заместитель начальника отдела управления земельными ресурсами и правовой работы комитета по управлению государственным имуществом Еврейской автономной области;</w:t>
            </w:r>
          </w:p>
          <w:p w:rsidR="008D0B53" w:rsidRPr="008D0B53" w:rsidRDefault="008D0B53">
            <w:pPr>
              <w:rPr>
                <w:rFonts w:cs="Arial"/>
              </w:rPr>
            </w:pPr>
          </w:p>
        </w:tc>
      </w:tr>
    </w:tbl>
    <w:p w:rsidR="008D0B53" w:rsidRPr="008D0B53" w:rsidRDefault="008D0B53" w:rsidP="008D0B53">
      <w:pPr>
        <w:rPr>
          <w:rFonts w:cs="Arial"/>
        </w:rPr>
      </w:pPr>
    </w:p>
    <w:tbl>
      <w:tblPr>
        <w:tblStyle w:val="a6"/>
        <w:tblW w:w="0" w:type="auto"/>
        <w:tblLook w:val="01E0"/>
      </w:tblPr>
      <w:tblGrid>
        <w:gridCol w:w="3190"/>
        <w:gridCol w:w="518"/>
        <w:gridCol w:w="5862"/>
      </w:tblGrid>
      <w:tr w:rsidR="008D0B53" w:rsidRPr="008D0B53" w:rsidTr="00F45FD0">
        <w:trPr>
          <w:cantSplit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D0B53" w:rsidRPr="008D0B53" w:rsidRDefault="008D0B53" w:rsidP="005867A6">
            <w:pPr>
              <w:ind w:firstLine="0"/>
              <w:rPr>
                <w:rFonts w:cs="Arial"/>
              </w:rPr>
            </w:pPr>
            <w:r w:rsidRPr="008D0B53">
              <w:rPr>
                <w:rFonts w:cs="Arial"/>
              </w:rPr>
              <w:t>Коноваленко Ольга Леонидовна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D0B53" w:rsidRPr="008D0B53" w:rsidRDefault="008D0B53">
            <w:pPr>
              <w:rPr>
                <w:rFonts w:cs="Arial"/>
              </w:rPr>
            </w:pPr>
            <w:r w:rsidRPr="008D0B53">
              <w:rPr>
                <w:rFonts w:cs="Arial"/>
              </w:rPr>
              <w:t>–</w:t>
            </w:r>
          </w:p>
        </w:tc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</w:tcPr>
          <w:p w:rsidR="008D0B53" w:rsidRPr="008D0B53" w:rsidRDefault="008D0B53" w:rsidP="005867A6">
            <w:pPr>
              <w:ind w:firstLine="0"/>
              <w:rPr>
                <w:rFonts w:cs="Arial"/>
              </w:rPr>
            </w:pPr>
            <w:r w:rsidRPr="008D0B53">
              <w:rPr>
                <w:rFonts w:cs="Arial"/>
              </w:rPr>
              <w:t>заведую</w:t>
            </w:r>
            <w:r w:rsidR="00A775B0">
              <w:rPr>
                <w:rFonts w:cs="Arial"/>
              </w:rPr>
              <w:t xml:space="preserve">щая кафедрой документоведения и </w:t>
            </w:r>
            <w:r w:rsidRPr="008D0B53">
              <w:rPr>
                <w:rFonts w:cs="Arial"/>
              </w:rPr>
              <w:t>права Биробиджанского филиала федерального государственного бюджетного образовательного учреждения высшего профессионального образования «Приамурский государственный университет имени Шолом-Алейхема» кандидат юридических наук, доцент (по согласованию);</w:t>
            </w:r>
          </w:p>
          <w:p w:rsidR="008D0B53" w:rsidRPr="008D0B53" w:rsidRDefault="008D0B53">
            <w:pPr>
              <w:rPr>
                <w:rFonts w:cs="Arial"/>
              </w:rPr>
            </w:pPr>
          </w:p>
        </w:tc>
      </w:tr>
      <w:tr w:rsidR="008D0B53" w:rsidRPr="008D0B53" w:rsidTr="00F45FD0">
        <w:trPr>
          <w:cantSplit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D0B53" w:rsidRPr="008D0B53" w:rsidRDefault="008D0B53" w:rsidP="005867A6">
            <w:pPr>
              <w:ind w:firstLine="0"/>
              <w:rPr>
                <w:rFonts w:cs="Arial"/>
              </w:rPr>
            </w:pPr>
            <w:r w:rsidRPr="008D0B53">
              <w:rPr>
                <w:rFonts w:cs="Arial"/>
              </w:rPr>
              <w:t>Рейдель Леонид Борисович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D0B53" w:rsidRPr="008D0B53" w:rsidRDefault="008D0B53">
            <w:pPr>
              <w:rPr>
                <w:rFonts w:cs="Arial"/>
              </w:rPr>
            </w:pPr>
            <w:r w:rsidRPr="008D0B53">
              <w:rPr>
                <w:rFonts w:cs="Arial"/>
              </w:rPr>
              <w:t>–</w:t>
            </w:r>
          </w:p>
        </w:tc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D0B53" w:rsidRDefault="008D0B53" w:rsidP="005867A6">
            <w:pPr>
              <w:ind w:firstLine="0"/>
              <w:rPr>
                <w:rFonts w:cs="Arial"/>
              </w:rPr>
            </w:pPr>
            <w:r w:rsidRPr="008D0B53">
              <w:rPr>
                <w:rFonts w:cs="Arial"/>
              </w:rPr>
              <w:t>директор Биробиджанского филиала федерального государственного бюджетного образовательного учреждения высшего профессионального образования «Хабаровская государственная академия экономики и права» кандидат юридических наук, доцент (по согласованию).</w:t>
            </w:r>
          </w:p>
          <w:p w:rsidR="005867A6" w:rsidRPr="008D0B53" w:rsidRDefault="005867A6" w:rsidP="005867A6">
            <w:pPr>
              <w:ind w:firstLine="0"/>
              <w:rPr>
                <w:rFonts w:cs="Arial"/>
              </w:rPr>
            </w:pPr>
          </w:p>
        </w:tc>
      </w:tr>
      <w:tr w:rsidR="005E46D8" w:rsidRPr="008D0B53" w:rsidTr="00F45FD0">
        <w:trPr>
          <w:cantSplit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5E46D8" w:rsidRPr="008D0B53" w:rsidRDefault="00F45FD0" w:rsidP="005867A6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Федосее</w:t>
            </w:r>
            <w:r w:rsidR="001C6F2A" w:rsidRPr="00694B4A">
              <w:rPr>
                <w:rFonts w:cs="Arial"/>
              </w:rPr>
              <w:t>в</w:t>
            </w:r>
            <w:r w:rsidR="001C6F2A">
              <w:rPr>
                <w:rFonts w:cs="Arial"/>
              </w:rPr>
              <w:t>а</w:t>
            </w:r>
            <w:r>
              <w:rPr>
                <w:rFonts w:cs="Arial"/>
              </w:rPr>
              <w:t xml:space="preserve"> Еле</w:t>
            </w:r>
            <w:r w:rsidR="001C6F2A" w:rsidRPr="00694B4A">
              <w:rPr>
                <w:rFonts w:cs="Arial"/>
              </w:rPr>
              <w:t>н</w:t>
            </w:r>
            <w:r w:rsidR="001C6F2A">
              <w:rPr>
                <w:rFonts w:cs="Arial"/>
              </w:rPr>
              <w:t>а</w:t>
            </w:r>
            <w:r>
              <w:rPr>
                <w:rFonts w:cs="Arial"/>
              </w:rPr>
              <w:t xml:space="preserve"> Анатолье</w:t>
            </w:r>
            <w:r w:rsidR="001C6F2A" w:rsidRPr="00694B4A">
              <w:rPr>
                <w:rFonts w:cs="Arial"/>
              </w:rPr>
              <w:t>вн</w:t>
            </w:r>
            <w:r w:rsidR="001C6F2A">
              <w:rPr>
                <w:rFonts w:cs="Arial"/>
              </w:rPr>
              <w:t>а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:rsidR="005E46D8" w:rsidRPr="008D0B53" w:rsidRDefault="005E46D8">
            <w:pPr>
              <w:rPr>
                <w:rFonts w:cs="Arial"/>
              </w:rPr>
            </w:pPr>
          </w:p>
        </w:tc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</w:tcPr>
          <w:p w:rsidR="005E46D8" w:rsidRDefault="00F45FD0" w:rsidP="005867A6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Заместитель начальника отдела </w:t>
            </w:r>
            <w:r w:rsidR="001C6F2A" w:rsidRPr="00694B4A">
              <w:rPr>
                <w:rFonts w:cs="Arial"/>
              </w:rPr>
              <w:t xml:space="preserve">управления государственной </w:t>
            </w:r>
            <w:r>
              <w:rPr>
                <w:rFonts w:cs="Arial"/>
              </w:rPr>
              <w:t xml:space="preserve">собственностью комитета по управлению государственным имуществом </w:t>
            </w:r>
            <w:r w:rsidR="001C6F2A" w:rsidRPr="00694B4A">
              <w:rPr>
                <w:rFonts w:cs="Arial"/>
              </w:rPr>
              <w:t>Еврейской автономной области</w:t>
            </w:r>
            <w:r w:rsidR="001C6F2A">
              <w:rPr>
                <w:rFonts w:cs="Arial"/>
              </w:rPr>
              <w:t>.</w:t>
            </w:r>
          </w:p>
          <w:p w:rsidR="001C6F2A" w:rsidRPr="008D0B53" w:rsidRDefault="001C6F2A">
            <w:pPr>
              <w:rPr>
                <w:rFonts w:cs="Arial"/>
              </w:rPr>
            </w:pPr>
          </w:p>
        </w:tc>
      </w:tr>
      <w:tr w:rsidR="00F45FD0" w:rsidRPr="008D0B53" w:rsidTr="00F45FD0">
        <w:trPr>
          <w:cantSplit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45FD0" w:rsidRDefault="00F45FD0" w:rsidP="005867A6">
            <w:pPr>
              <w:ind w:firstLine="0"/>
              <w:rPr>
                <w:rFonts w:cs="Arial"/>
              </w:rPr>
            </w:pPr>
            <w:r w:rsidRPr="00F45FD0">
              <w:rPr>
                <w:rFonts w:cs="Arial"/>
              </w:rPr>
              <w:t>{</w:t>
            </w:r>
            <w:r>
              <w:rPr>
                <w:rFonts w:cs="Arial"/>
              </w:rPr>
              <w:t xml:space="preserve">Изменение: приказ комитета по управлению государственным имуществом </w:t>
            </w:r>
            <w:r w:rsidRPr="004219ED">
              <w:rPr>
                <w:rFonts w:cs="Arial"/>
              </w:rPr>
              <w:t xml:space="preserve">Еврейской автономной области </w:t>
            </w:r>
            <w:r>
              <w:rPr>
                <w:rFonts w:cs="Arial"/>
              </w:rPr>
              <w:t>от</w:t>
            </w:r>
            <w:r w:rsidRPr="004219ED">
              <w:rPr>
                <w:rFonts w:cs="Arial"/>
              </w:rPr>
              <w:t xml:space="preserve"> </w:t>
            </w:r>
            <w:hyperlink r:id="rId52" w:tgtFrame="ChangingDocument" w:history="1">
              <w:r w:rsidRPr="00F45FD0">
                <w:rPr>
                  <w:rStyle w:val="a5"/>
                  <w:rFonts w:cs="Arial"/>
                </w:rPr>
                <w:t>29.02.2016 №53</w:t>
              </w:r>
            </w:hyperlink>
            <w:r w:rsidRPr="004219ED">
              <w:rPr>
                <w:rFonts w:cs="Arial"/>
              </w:rPr>
              <w:t>}</w:t>
            </w:r>
          </w:p>
        </w:tc>
      </w:tr>
      <w:tr w:rsidR="006158D7" w:rsidRPr="008D0B53" w:rsidTr="00F45FD0">
        <w:trPr>
          <w:cantSplit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6158D7" w:rsidRPr="00694B4A" w:rsidRDefault="006158D7" w:rsidP="005867A6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Куликова Галина Ивановна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:rsidR="006158D7" w:rsidRPr="008D0B53" w:rsidRDefault="006158D7">
            <w:pPr>
              <w:rPr>
                <w:rFonts w:cs="Arial"/>
              </w:rPr>
            </w:pPr>
          </w:p>
        </w:tc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</w:tcPr>
          <w:p w:rsidR="006158D7" w:rsidRDefault="006158D7" w:rsidP="005867A6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член Общественной палаты Еврейской автономной области</w:t>
            </w:r>
          </w:p>
          <w:p w:rsidR="00A775B0" w:rsidRDefault="00A775B0" w:rsidP="005867A6">
            <w:pPr>
              <w:ind w:firstLine="0"/>
              <w:rPr>
                <w:rFonts w:cs="Arial"/>
              </w:rPr>
            </w:pPr>
          </w:p>
        </w:tc>
      </w:tr>
      <w:tr w:rsidR="006158D7" w:rsidRPr="008D0B53" w:rsidTr="00F45FD0">
        <w:trPr>
          <w:cantSplit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58D7" w:rsidRDefault="006158D7" w:rsidP="005867A6">
            <w:pPr>
              <w:ind w:firstLine="0"/>
              <w:rPr>
                <w:rFonts w:cs="Arial"/>
              </w:rPr>
            </w:pPr>
            <w:r w:rsidRPr="006158D7">
              <w:rPr>
                <w:rFonts w:cs="Arial"/>
              </w:rPr>
              <w:t>{</w:t>
            </w:r>
            <w:r>
              <w:rPr>
                <w:rFonts w:cs="Arial"/>
              </w:rPr>
              <w:t xml:space="preserve">Дополнена строка: приказ комитета по управлению государственным имуществом </w:t>
            </w:r>
            <w:r w:rsidRPr="004219ED">
              <w:rPr>
                <w:rFonts w:cs="Arial"/>
              </w:rPr>
              <w:t xml:space="preserve">Еврейской автономной области </w:t>
            </w:r>
            <w:r>
              <w:rPr>
                <w:rFonts w:cs="Arial"/>
              </w:rPr>
              <w:t>от</w:t>
            </w:r>
            <w:r w:rsidRPr="004219ED">
              <w:rPr>
                <w:rFonts w:cs="Arial"/>
              </w:rPr>
              <w:t xml:space="preserve"> </w:t>
            </w:r>
            <w:hyperlink r:id="rId53" w:tgtFrame="ChangingDocument" w:history="1">
              <w:r w:rsidRPr="006158D7">
                <w:rPr>
                  <w:rStyle w:val="a5"/>
                  <w:rFonts w:cs="Arial"/>
                </w:rPr>
                <w:t>08.10.2014 №380</w:t>
              </w:r>
            </w:hyperlink>
            <w:r w:rsidRPr="006158D7">
              <w:rPr>
                <w:rFonts w:cs="Arial"/>
              </w:rPr>
              <w:t>}</w:t>
            </w:r>
          </w:p>
          <w:p w:rsidR="00A775B0" w:rsidRPr="006158D7" w:rsidRDefault="00A775B0" w:rsidP="005867A6">
            <w:pPr>
              <w:ind w:firstLine="0"/>
              <w:rPr>
                <w:rFonts w:cs="Arial"/>
              </w:rPr>
            </w:pPr>
          </w:p>
        </w:tc>
      </w:tr>
      <w:tr w:rsidR="006158D7" w:rsidRPr="008D0B53" w:rsidTr="00F45FD0">
        <w:trPr>
          <w:cantSplit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6158D7" w:rsidRPr="00694B4A" w:rsidRDefault="006158D7" w:rsidP="005867A6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Холодова Надежда Викторовна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:rsidR="006158D7" w:rsidRPr="008D0B53" w:rsidRDefault="006158D7">
            <w:pPr>
              <w:rPr>
                <w:rFonts w:cs="Arial"/>
              </w:rPr>
            </w:pPr>
          </w:p>
        </w:tc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</w:tcPr>
          <w:p w:rsidR="006158D7" w:rsidRDefault="006158D7" w:rsidP="005867A6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Главный специалист-эксперт</w:t>
            </w:r>
            <w:r w:rsidR="00A775B0">
              <w:rPr>
                <w:rFonts w:cs="Arial"/>
              </w:rPr>
              <w:t xml:space="preserve"> отдела управления земельными ресурсами и правовой работы комитета по управлению государственным имуществом Еврейской автономной области</w:t>
            </w:r>
          </w:p>
          <w:p w:rsidR="00A775B0" w:rsidRDefault="00A775B0" w:rsidP="005867A6">
            <w:pPr>
              <w:ind w:firstLine="0"/>
              <w:rPr>
                <w:rFonts w:cs="Arial"/>
              </w:rPr>
            </w:pPr>
          </w:p>
        </w:tc>
      </w:tr>
      <w:tr w:rsidR="006158D7" w:rsidRPr="008D0B53" w:rsidTr="00F45FD0">
        <w:trPr>
          <w:cantSplit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58D7" w:rsidRDefault="006158D7" w:rsidP="005867A6">
            <w:pPr>
              <w:ind w:firstLine="0"/>
              <w:rPr>
                <w:rFonts w:cs="Arial"/>
              </w:rPr>
            </w:pPr>
            <w:r w:rsidRPr="006158D7">
              <w:rPr>
                <w:rFonts w:cs="Arial"/>
              </w:rPr>
              <w:t>{</w:t>
            </w:r>
            <w:r>
              <w:rPr>
                <w:rFonts w:cs="Arial"/>
              </w:rPr>
              <w:t xml:space="preserve">Дополнена строка: приказ комитета по управлению государственным имуществом </w:t>
            </w:r>
            <w:r w:rsidRPr="004219ED">
              <w:rPr>
                <w:rFonts w:cs="Arial"/>
              </w:rPr>
              <w:t xml:space="preserve">Еврейской автономной области </w:t>
            </w:r>
            <w:r>
              <w:rPr>
                <w:rFonts w:cs="Arial"/>
              </w:rPr>
              <w:t>от</w:t>
            </w:r>
            <w:r w:rsidRPr="004219ED">
              <w:rPr>
                <w:rFonts w:cs="Arial"/>
              </w:rPr>
              <w:t xml:space="preserve"> </w:t>
            </w:r>
            <w:hyperlink r:id="rId54" w:tgtFrame="ChangingDocument" w:history="1">
              <w:r w:rsidRPr="006158D7">
                <w:rPr>
                  <w:rStyle w:val="a5"/>
                  <w:rFonts w:cs="Arial"/>
                </w:rPr>
                <w:t>08.10.2014 №380</w:t>
              </w:r>
            </w:hyperlink>
            <w:r w:rsidRPr="006158D7">
              <w:rPr>
                <w:rFonts w:cs="Arial"/>
              </w:rPr>
              <w:t>}</w:t>
            </w:r>
          </w:p>
        </w:tc>
      </w:tr>
    </w:tbl>
    <w:p w:rsidR="0000414D" w:rsidRPr="008D0B53" w:rsidRDefault="0000414D" w:rsidP="005867A6">
      <w:pPr>
        <w:autoSpaceDE w:val="0"/>
        <w:autoSpaceDN w:val="0"/>
        <w:adjustRightInd w:val="0"/>
        <w:ind w:firstLine="0"/>
        <w:outlineLvl w:val="0"/>
        <w:rPr>
          <w:rFonts w:cs="Arial"/>
        </w:rPr>
      </w:pPr>
    </w:p>
    <w:sectPr w:rsidR="0000414D" w:rsidRPr="008D0B53" w:rsidSect="00004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D787F"/>
    <w:multiLevelType w:val="hybridMultilevel"/>
    <w:tmpl w:val="3E6864AC"/>
    <w:lvl w:ilvl="0" w:tplc="994CA408">
      <w:start w:val="1"/>
      <w:numFmt w:val="decimal"/>
      <w:lvlText w:val="%1."/>
      <w:lvlJc w:val="left"/>
      <w:pPr>
        <w:tabs>
          <w:tab w:val="num" w:pos="1410"/>
        </w:tabs>
        <w:ind w:left="1410" w:hanging="87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AF108F"/>
    <w:multiLevelType w:val="hybridMultilevel"/>
    <w:tmpl w:val="A4107496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attachedTemplate r:id="rId1"/>
  <w:defaultTabStop w:val="708"/>
  <w:characterSpacingControl w:val="doNotCompress"/>
  <w:savePreviewPicture/>
  <w:compat/>
  <w:rsids>
    <w:rsidRoot w:val="0094490D"/>
    <w:rsid w:val="000009BB"/>
    <w:rsid w:val="00000BAB"/>
    <w:rsid w:val="00001123"/>
    <w:rsid w:val="00001B1D"/>
    <w:rsid w:val="00001C59"/>
    <w:rsid w:val="00001DB6"/>
    <w:rsid w:val="0000221F"/>
    <w:rsid w:val="000025F2"/>
    <w:rsid w:val="00002B67"/>
    <w:rsid w:val="00002E72"/>
    <w:rsid w:val="00002F3F"/>
    <w:rsid w:val="000031E5"/>
    <w:rsid w:val="000032B8"/>
    <w:rsid w:val="00003768"/>
    <w:rsid w:val="00003AF5"/>
    <w:rsid w:val="0000414D"/>
    <w:rsid w:val="000041CA"/>
    <w:rsid w:val="00004B4B"/>
    <w:rsid w:val="00005E41"/>
    <w:rsid w:val="000060B2"/>
    <w:rsid w:val="000066F6"/>
    <w:rsid w:val="00007146"/>
    <w:rsid w:val="000078A0"/>
    <w:rsid w:val="00010AB4"/>
    <w:rsid w:val="00011019"/>
    <w:rsid w:val="000115EA"/>
    <w:rsid w:val="00012573"/>
    <w:rsid w:val="00012DD4"/>
    <w:rsid w:val="0001466B"/>
    <w:rsid w:val="00014704"/>
    <w:rsid w:val="000147AC"/>
    <w:rsid w:val="000149EA"/>
    <w:rsid w:val="00015399"/>
    <w:rsid w:val="00015D84"/>
    <w:rsid w:val="00017BF9"/>
    <w:rsid w:val="00020AAC"/>
    <w:rsid w:val="00020C7E"/>
    <w:rsid w:val="000213AC"/>
    <w:rsid w:val="00021EDB"/>
    <w:rsid w:val="00022E40"/>
    <w:rsid w:val="00023AAC"/>
    <w:rsid w:val="00023F17"/>
    <w:rsid w:val="0002425C"/>
    <w:rsid w:val="000246C8"/>
    <w:rsid w:val="000251AA"/>
    <w:rsid w:val="000251B8"/>
    <w:rsid w:val="00025927"/>
    <w:rsid w:val="00026122"/>
    <w:rsid w:val="0002628B"/>
    <w:rsid w:val="000266CB"/>
    <w:rsid w:val="00027C49"/>
    <w:rsid w:val="00027CEF"/>
    <w:rsid w:val="0003009C"/>
    <w:rsid w:val="00030922"/>
    <w:rsid w:val="00030930"/>
    <w:rsid w:val="00030EF7"/>
    <w:rsid w:val="000316FB"/>
    <w:rsid w:val="00032076"/>
    <w:rsid w:val="000327D5"/>
    <w:rsid w:val="000331FF"/>
    <w:rsid w:val="00033C67"/>
    <w:rsid w:val="000343AD"/>
    <w:rsid w:val="000359EA"/>
    <w:rsid w:val="00035C52"/>
    <w:rsid w:val="00035D67"/>
    <w:rsid w:val="0003623E"/>
    <w:rsid w:val="00037FAB"/>
    <w:rsid w:val="00040450"/>
    <w:rsid w:val="0004088D"/>
    <w:rsid w:val="0004210B"/>
    <w:rsid w:val="000423C2"/>
    <w:rsid w:val="00042744"/>
    <w:rsid w:val="00042A51"/>
    <w:rsid w:val="000452DB"/>
    <w:rsid w:val="00045376"/>
    <w:rsid w:val="000458CE"/>
    <w:rsid w:val="00046050"/>
    <w:rsid w:val="00046371"/>
    <w:rsid w:val="000468F4"/>
    <w:rsid w:val="00047700"/>
    <w:rsid w:val="000513FF"/>
    <w:rsid w:val="0005154C"/>
    <w:rsid w:val="00051A2A"/>
    <w:rsid w:val="0005262C"/>
    <w:rsid w:val="000526ED"/>
    <w:rsid w:val="000527CE"/>
    <w:rsid w:val="00052E6B"/>
    <w:rsid w:val="00052F00"/>
    <w:rsid w:val="0005312E"/>
    <w:rsid w:val="00053494"/>
    <w:rsid w:val="000534AB"/>
    <w:rsid w:val="00053A35"/>
    <w:rsid w:val="00053D8D"/>
    <w:rsid w:val="00053FFD"/>
    <w:rsid w:val="000549EB"/>
    <w:rsid w:val="000557EF"/>
    <w:rsid w:val="00056AA2"/>
    <w:rsid w:val="00056B19"/>
    <w:rsid w:val="0006001E"/>
    <w:rsid w:val="0006096B"/>
    <w:rsid w:val="00060FB8"/>
    <w:rsid w:val="00061749"/>
    <w:rsid w:val="0006196A"/>
    <w:rsid w:val="0006200E"/>
    <w:rsid w:val="00062F64"/>
    <w:rsid w:val="00063110"/>
    <w:rsid w:val="000649FC"/>
    <w:rsid w:val="000650DC"/>
    <w:rsid w:val="00065464"/>
    <w:rsid w:val="00065557"/>
    <w:rsid w:val="000656D3"/>
    <w:rsid w:val="0006596B"/>
    <w:rsid w:val="00065CB1"/>
    <w:rsid w:val="00065D27"/>
    <w:rsid w:val="00066076"/>
    <w:rsid w:val="000662C3"/>
    <w:rsid w:val="00066991"/>
    <w:rsid w:val="00067BFC"/>
    <w:rsid w:val="00070254"/>
    <w:rsid w:val="00071128"/>
    <w:rsid w:val="0007202F"/>
    <w:rsid w:val="0007238C"/>
    <w:rsid w:val="000724D1"/>
    <w:rsid w:val="000727E0"/>
    <w:rsid w:val="00072E69"/>
    <w:rsid w:val="000739CF"/>
    <w:rsid w:val="00073D8F"/>
    <w:rsid w:val="00074F70"/>
    <w:rsid w:val="000764BB"/>
    <w:rsid w:val="00076E3C"/>
    <w:rsid w:val="000813C9"/>
    <w:rsid w:val="000818F5"/>
    <w:rsid w:val="00081967"/>
    <w:rsid w:val="000824B9"/>
    <w:rsid w:val="000831FB"/>
    <w:rsid w:val="0008334C"/>
    <w:rsid w:val="00083DBF"/>
    <w:rsid w:val="0008486A"/>
    <w:rsid w:val="000853BF"/>
    <w:rsid w:val="00085837"/>
    <w:rsid w:val="00086083"/>
    <w:rsid w:val="000860DE"/>
    <w:rsid w:val="000866EE"/>
    <w:rsid w:val="00087BB7"/>
    <w:rsid w:val="00087CFF"/>
    <w:rsid w:val="0009005A"/>
    <w:rsid w:val="00090E72"/>
    <w:rsid w:val="00091A2F"/>
    <w:rsid w:val="00092322"/>
    <w:rsid w:val="000929CD"/>
    <w:rsid w:val="00092D94"/>
    <w:rsid w:val="0009357A"/>
    <w:rsid w:val="0009484C"/>
    <w:rsid w:val="00094BE3"/>
    <w:rsid w:val="00095116"/>
    <w:rsid w:val="00096008"/>
    <w:rsid w:val="000970A7"/>
    <w:rsid w:val="00097A5B"/>
    <w:rsid w:val="000A162B"/>
    <w:rsid w:val="000A295D"/>
    <w:rsid w:val="000A32FE"/>
    <w:rsid w:val="000A4A16"/>
    <w:rsid w:val="000A5D14"/>
    <w:rsid w:val="000A653E"/>
    <w:rsid w:val="000A69AC"/>
    <w:rsid w:val="000A6C57"/>
    <w:rsid w:val="000A6D5D"/>
    <w:rsid w:val="000A75EC"/>
    <w:rsid w:val="000A79A0"/>
    <w:rsid w:val="000B116A"/>
    <w:rsid w:val="000B141C"/>
    <w:rsid w:val="000B1D8E"/>
    <w:rsid w:val="000B1FC1"/>
    <w:rsid w:val="000B3EDB"/>
    <w:rsid w:val="000B400C"/>
    <w:rsid w:val="000B4A19"/>
    <w:rsid w:val="000B4AB7"/>
    <w:rsid w:val="000B4CF1"/>
    <w:rsid w:val="000B4F9F"/>
    <w:rsid w:val="000B5309"/>
    <w:rsid w:val="000B6058"/>
    <w:rsid w:val="000B621B"/>
    <w:rsid w:val="000B7447"/>
    <w:rsid w:val="000B788B"/>
    <w:rsid w:val="000B7D0F"/>
    <w:rsid w:val="000C0022"/>
    <w:rsid w:val="000C0A53"/>
    <w:rsid w:val="000C0B75"/>
    <w:rsid w:val="000C10C8"/>
    <w:rsid w:val="000C191F"/>
    <w:rsid w:val="000C1D46"/>
    <w:rsid w:val="000C234F"/>
    <w:rsid w:val="000C26F8"/>
    <w:rsid w:val="000C2881"/>
    <w:rsid w:val="000C3826"/>
    <w:rsid w:val="000C435F"/>
    <w:rsid w:val="000C47B9"/>
    <w:rsid w:val="000C54DC"/>
    <w:rsid w:val="000C5692"/>
    <w:rsid w:val="000C5D4C"/>
    <w:rsid w:val="000C637B"/>
    <w:rsid w:val="000C69C7"/>
    <w:rsid w:val="000C7058"/>
    <w:rsid w:val="000C7893"/>
    <w:rsid w:val="000D0920"/>
    <w:rsid w:val="000D0B9B"/>
    <w:rsid w:val="000D0E01"/>
    <w:rsid w:val="000D0F4A"/>
    <w:rsid w:val="000D163A"/>
    <w:rsid w:val="000D2078"/>
    <w:rsid w:val="000D2C6E"/>
    <w:rsid w:val="000D3BE0"/>
    <w:rsid w:val="000D439D"/>
    <w:rsid w:val="000D460E"/>
    <w:rsid w:val="000D4A2E"/>
    <w:rsid w:val="000D5948"/>
    <w:rsid w:val="000D7462"/>
    <w:rsid w:val="000D7839"/>
    <w:rsid w:val="000D7F27"/>
    <w:rsid w:val="000E02AD"/>
    <w:rsid w:val="000E0D0C"/>
    <w:rsid w:val="000E15D6"/>
    <w:rsid w:val="000E1B0B"/>
    <w:rsid w:val="000E222B"/>
    <w:rsid w:val="000E2614"/>
    <w:rsid w:val="000E2E40"/>
    <w:rsid w:val="000E3385"/>
    <w:rsid w:val="000E37C6"/>
    <w:rsid w:val="000E4354"/>
    <w:rsid w:val="000E448F"/>
    <w:rsid w:val="000E58E8"/>
    <w:rsid w:val="000E6107"/>
    <w:rsid w:val="000E797D"/>
    <w:rsid w:val="000F0CAD"/>
    <w:rsid w:val="000F1089"/>
    <w:rsid w:val="000F157F"/>
    <w:rsid w:val="000F1C48"/>
    <w:rsid w:val="000F23D3"/>
    <w:rsid w:val="000F3796"/>
    <w:rsid w:val="000F4405"/>
    <w:rsid w:val="000F49C8"/>
    <w:rsid w:val="000F4C69"/>
    <w:rsid w:val="000F5322"/>
    <w:rsid w:val="000F5742"/>
    <w:rsid w:val="000F7199"/>
    <w:rsid w:val="000F7650"/>
    <w:rsid w:val="000F7849"/>
    <w:rsid w:val="000F7B6E"/>
    <w:rsid w:val="00101420"/>
    <w:rsid w:val="00101514"/>
    <w:rsid w:val="00101E16"/>
    <w:rsid w:val="00102A89"/>
    <w:rsid w:val="001033D8"/>
    <w:rsid w:val="00103C94"/>
    <w:rsid w:val="0010501D"/>
    <w:rsid w:val="00105346"/>
    <w:rsid w:val="001054B1"/>
    <w:rsid w:val="00105AFF"/>
    <w:rsid w:val="00106205"/>
    <w:rsid w:val="00106319"/>
    <w:rsid w:val="00106C26"/>
    <w:rsid w:val="00107B45"/>
    <w:rsid w:val="00107E1C"/>
    <w:rsid w:val="001111A1"/>
    <w:rsid w:val="001119A8"/>
    <w:rsid w:val="001126FB"/>
    <w:rsid w:val="00112CD7"/>
    <w:rsid w:val="001139CE"/>
    <w:rsid w:val="00113B11"/>
    <w:rsid w:val="00114F6A"/>
    <w:rsid w:val="00115B20"/>
    <w:rsid w:val="00116095"/>
    <w:rsid w:val="00116257"/>
    <w:rsid w:val="00116FFE"/>
    <w:rsid w:val="00117024"/>
    <w:rsid w:val="00117590"/>
    <w:rsid w:val="00117E31"/>
    <w:rsid w:val="00120707"/>
    <w:rsid w:val="001213C3"/>
    <w:rsid w:val="00121D7E"/>
    <w:rsid w:val="00123EFC"/>
    <w:rsid w:val="00124360"/>
    <w:rsid w:val="00124A90"/>
    <w:rsid w:val="00124B1C"/>
    <w:rsid w:val="00124F99"/>
    <w:rsid w:val="001259E6"/>
    <w:rsid w:val="00125AAA"/>
    <w:rsid w:val="00125D0E"/>
    <w:rsid w:val="00125E70"/>
    <w:rsid w:val="001260A6"/>
    <w:rsid w:val="0012657D"/>
    <w:rsid w:val="00126827"/>
    <w:rsid w:val="00126D23"/>
    <w:rsid w:val="00126EE5"/>
    <w:rsid w:val="0012745F"/>
    <w:rsid w:val="001279ED"/>
    <w:rsid w:val="001309A1"/>
    <w:rsid w:val="00130D33"/>
    <w:rsid w:val="0013129A"/>
    <w:rsid w:val="0013216C"/>
    <w:rsid w:val="00132C8C"/>
    <w:rsid w:val="00133EC4"/>
    <w:rsid w:val="001347ED"/>
    <w:rsid w:val="0013500F"/>
    <w:rsid w:val="001360E4"/>
    <w:rsid w:val="00137A5C"/>
    <w:rsid w:val="001400B0"/>
    <w:rsid w:val="00140241"/>
    <w:rsid w:val="00140B2E"/>
    <w:rsid w:val="00140E60"/>
    <w:rsid w:val="001413FA"/>
    <w:rsid w:val="001417A8"/>
    <w:rsid w:val="001425C1"/>
    <w:rsid w:val="00143358"/>
    <w:rsid w:val="00143871"/>
    <w:rsid w:val="001443DD"/>
    <w:rsid w:val="0014592A"/>
    <w:rsid w:val="00146C11"/>
    <w:rsid w:val="00147163"/>
    <w:rsid w:val="001477AE"/>
    <w:rsid w:val="00147D4E"/>
    <w:rsid w:val="00150A9E"/>
    <w:rsid w:val="00150D33"/>
    <w:rsid w:val="00150FF8"/>
    <w:rsid w:val="001516B7"/>
    <w:rsid w:val="00151861"/>
    <w:rsid w:val="00151DA5"/>
    <w:rsid w:val="0015293F"/>
    <w:rsid w:val="00154A67"/>
    <w:rsid w:val="00155776"/>
    <w:rsid w:val="00156067"/>
    <w:rsid w:val="00156B81"/>
    <w:rsid w:val="00156CEC"/>
    <w:rsid w:val="00156F80"/>
    <w:rsid w:val="00157524"/>
    <w:rsid w:val="0016045C"/>
    <w:rsid w:val="001605E8"/>
    <w:rsid w:val="00160687"/>
    <w:rsid w:val="001608FA"/>
    <w:rsid w:val="00160946"/>
    <w:rsid w:val="00160E47"/>
    <w:rsid w:val="0016108E"/>
    <w:rsid w:val="0016133D"/>
    <w:rsid w:val="0016166F"/>
    <w:rsid w:val="00161E79"/>
    <w:rsid w:val="0016423F"/>
    <w:rsid w:val="0016433C"/>
    <w:rsid w:val="00164978"/>
    <w:rsid w:val="0016535F"/>
    <w:rsid w:val="001658E7"/>
    <w:rsid w:val="00166C58"/>
    <w:rsid w:val="00166DB5"/>
    <w:rsid w:val="0017020C"/>
    <w:rsid w:val="00170285"/>
    <w:rsid w:val="00170602"/>
    <w:rsid w:val="001706AE"/>
    <w:rsid w:val="001708A5"/>
    <w:rsid w:val="00170D2F"/>
    <w:rsid w:val="00170E01"/>
    <w:rsid w:val="00171F2C"/>
    <w:rsid w:val="00172003"/>
    <w:rsid w:val="001761F6"/>
    <w:rsid w:val="0017643A"/>
    <w:rsid w:val="00176F4B"/>
    <w:rsid w:val="00180075"/>
    <w:rsid w:val="00180941"/>
    <w:rsid w:val="00180C2B"/>
    <w:rsid w:val="00181BAC"/>
    <w:rsid w:val="00181F6D"/>
    <w:rsid w:val="001823FE"/>
    <w:rsid w:val="001825BE"/>
    <w:rsid w:val="00182A72"/>
    <w:rsid w:val="001842C6"/>
    <w:rsid w:val="0018503E"/>
    <w:rsid w:val="001853F3"/>
    <w:rsid w:val="00185530"/>
    <w:rsid w:val="00185ED5"/>
    <w:rsid w:val="001862ED"/>
    <w:rsid w:val="00190FBB"/>
    <w:rsid w:val="00191984"/>
    <w:rsid w:val="001924B3"/>
    <w:rsid w:val="00192BF6"/>
    <w:rsid w:val="001931DF"/>
    <w:rsid w:val="0019373C"/>
    <w:rsid w:val="00193C5E"/>
    <w:rsid w:val="00194D7D"/>
    <w:rsid w:val="00194F09"/>
    <w:rsid w:val="00195641"/>
    <w:rsid w:val="00195869"/>
    <w:rsid w:val="00196EA7"/>
    <w:rsid w:val="00197227"/>
    <w:rsid w:val="001A0198"/>
    <w:rsid w:val="001A12B8"/>
    <w:rsid w:val="001A1718"/>
    <w:rsid w:val="001A1854"/>
    <w:rsid w:val="001A23A5"/>
    <w:rsid w:val="001A3430"/>
    <w:rsid w:val="001A3746"/>
    <w:rsid w:val="001A457D"/>
    <w:rsid w:val="001A45FA"/>
    <w:rsid w:val="001A491D"/>
    <w:rsid w:val="001A4D97"/>
    <w:rsid w:val="001A52E1"/>
    <w:rsid w:val="001A56AB"/>
    <w:rsid w:val="001A595B"/>
    <w:rsid w:val="001A6081"/>
    <w:rsid w:val="001A6D64"/>
    <w:rsid w:val="001A7300"/>
    <w:rsid w:val="001A7991"/>
    <w:rsid w:val="001A7C66"/>
    <w:rsid w:val="001B04A9"/>
    <w:rsid w:val="001B04B2"/>
    <w:rsid w:val="001B07DC"/>
    <w:rsid w:val="001B0C21"/>
    <w:rsid w:val="001B0CCE"/>
    <w:rsid w:val="001B197B"/>
    <w:rsid w:val="001B1E5A"/>
    <w:rsid w:val="001B1EBE"/>
    <w:rsid w:val="001B20EB"/>
    <w:rsid w:val="001B2640"/>
    <w:rsid w:val="001B304B"/>
    <w:rsid w:val="001B3896"/>
    <w:rsid w:val="001B50F1"/>
    <w:rsid w:val="001B534A"/>
    <w:rsid w:val="001B53A8"/>
    <w:rsid w:val="001B6899"/>
    <w:rsid w:val="001B783F"/>
    <w:rsid w:val="001C009E"/>
    <w:rsid w:val="001C06A5"/>
    <w:rsid w:val="001C125F"/>
    <w:rsid w:val="001C1CA0"/>
    <w:rsid w:val="001C290E"/>
    <w:rsid w:val="001C3C75"/>
    <w:rsid w:val="001C421D"/>
    <w:rsid w:val="001C45F9"/>
    <w:rsid w:val="001C6A47"/>
    <w:rsid w:val="001C6F2A"/>
    <w:rsid w:val="001C74ED"/>
    <w:rsid w:val="001C7AB9"/>
    <w:rsid w:val="001D03D1"/>
    <w:rsid w:val="001D0CAB"/>
    <w:rsid w:val="001D2190"/>
    <w:rsid w:val="001D2666"/>
    <w:rsid w:val="001D4075"/>
    <w:rsid w:val="001D40E9"/>
    <w:rsid w:val="001D5004"/>
    <w:rsid w:val="001D56F0"/>
    <w:rsid w:val="001D5901"/>
    <w:rsid w:val="001D59EF"/>
    <w:rsid w:val="001D61DE"/>
    <w:rsid w:val="001D6736"/>
    <w:rsid w:val="001D7464"/>
    <w:rsid w:val="001E08B9"/>
    <w:rsid w:val="001E0F40"/>
    <w:rsid w:val="001E171A"/>
    <w:rsid w:val="001E228E"/>
    <w:rsid w:val="001E29AF"/>
    <w:rsid w:val="001E2F1C"/>
    <w:rsid w:val="001E4DC7"/>
    <w:rsid w:val="001E56EC"/>
    <w:rsid w:val="001E5CA6"/>
    <w:rsid w:val="001E6EED"/>
    <w:rsid w:val="001E6FD3"/>
    <w:rsid w:val="001E777E"/>
    <w:rsid w:val="001F0B21"/>
    <w:rsid w:val="001F0C12"/>
    <w:rsid w:val="001F0FE0"/>
    <w:rsid w:val="001F14DB"/>
    <w:rsid w:val="001F1646"/>
    <w:rsid w:val="001F1936"/>
    <w:rsid w:val="001F193A"/>
    <w:rsid w:val="001F2030"/>
    <w:rsid w:val="001F319A"/>
    <w:rsid w:val="001F32BE"/>
    <w:rsid w:val="001F3ECF"/>
    <w:rsid w:val="001F58C0"/>
    <w:rsid w:val="001F5B99"/>
    <w:rsid w:val="001F5EA6"/>
    <w:rsid w:val="001F64F9"/>
    <w:rsid w:val="00200DDB"/>
    <w:rsid w:val="002027B5"/>
    <w:rsid w:val="0020321C"/>
    <w:rsid w:val="002038DF"/>
    <w:rsid w:val="00204CC8"/>
    <w:rsid w:val="002050BB"/>
    <w:rsid w:val="00205705"/>
    <w:rsid w:val="00205B70"/>
    <w:rsid w:val="00205E14"/>
    <w:rsid w:val="002062B7"/>
    <w:rsid w:val="00207985"/>
    <w:rsid w:val="00210461"/>
    <w:rsid w:val="0021046B"/>
    <w:rsid w:val="0021062E"/>
    <w:rsid w:val="00211F55"/>
    <w:rsid w:val="0021243E"/>
    <w:rsid w:val="00212D3A"/>
    <w:rsid w:val="002150D4"/>
    <w:rsid w:val="002156D3"/>
    <w:rsid w:val="002159DE"/>
    <w:rsid w:val="00216DE0"/>
    <w:rsid w:val="002206B7"/>
    <w:rsid w:val="002206ED"/>
    <w:rsid w:val="002208B2"/>
    <w:rsid w:val="00220978"/>
    <w:rsid w:val="00220F53"/>
    <w:rsid w:val="00220F7F"/>
    <w:rsid w:val="00221494"/>
    <w:rsid w:val="00221F28"/>
    <w:rsid w:val="00222121"/>
    <w:rsid w:val="00222153"/>
    <w:rsid w:val="00222272"/>
    <w:rsid w:val="00223242"/>
    <w:rsid w:val="0022327F"/>
    <w:rsid w:val="00223AE6"/>
    <w:rsid w:val="002241E3"/>
    <w:rsid w:val="002243D3"/>
    <w:rsid w:val="002249A9"/>
    <w:rsid w:val="00224C59"/>
    <w:rsid w:val="00225F69"/>
    <w:rsid w:val="0022655F"/>
    <w:rsid w:val="00226617"/>
    <w:rsid w:val="00226623"/>
    <w:rsid w:val="00226DEE"/>
    <w:rsid w:val="00227086"/>
    <w:rsid w:val="0023035E"/>
    <w:rsid w:val="00231E96"/>
    <w:rsid w:val="002351D5"/>
    <w:rsid w:val="00235282"/>
    <w:rsid w:val="00235B72"/>
    <w:rsid w:val="00235C24"/>
    <w:rsid w:val="00235E34"/>
    <w:rsid w:val="00235E7D"/>
    <w:rsid w:val="00235FC1"/>
    <w:rsid w:val="002360D4"/>
    <w:rsid w:val="002366DC"/>
    <w:rsid w:val="00236D45"/>
    <w:rsid w:val="00237320"/>
    <w:rsid w:val="00237A4C"/>
    <w:rsid w:val="002403C2"/>
    <w:rsid w:val="00240F16"/>
    <w:rsid w:val="0024100A"/>
    <w:rsid w:val="002413C6"/>
    <w:rsid w:val="00242390"/>
    <w:rsid w:val="00242882"/>
    <w:rsid w:val="00242DD6"/>
    <w:rsid w:val="0024318E"/>
    <w:rsid w:val="00243EDD"/>
    <w:rsid w:val="002450E9"/>
    <w:rsid w:val="002451D2"/>
    <w:rsid w:val="002454D4"/>
    <w:rsid w:val="00245667"/>
    <w:rsid w:val="0024601B"/>
    <w:rsid w:val="00246B94"/>
    <w:rsid w:val="00247CC9"/>
    <w:rsid w:val="00251229"/>
    <w:rsid w:val="00251330"/>
    <w:rsid w:val="00253045"/>
    <w:rsid w:val="0025333D"/>
    <w:rsid w:val="0025394E"/>
    <w:rsid w:val="00253ECF"/>
    <w:rsid w:val="00255C28"/>
    <w:rsid w:val="00255D0F"/>
    <w:rsid w:val="00256265"/>
    <w:rsid w:val="002568B5"/>
    <w:rsid w:val="00257288"/>
    <w:rsid w:val="00257578"/>
    <w:rsid w:val="002601E7"/>
    <w:rsid w:val="00260585"/>
    <w:rsid w:val="00261155"/>
    <w:rsid w:val="00261EBC"/>
    <w:rsid w:val="00262450"/>
    <w:rsid w:val="00262987"/>
    <w:rsid w:val="0026472B"/>
    <w:rsid w:val="0026518F"/>
    <w:rsid w:val="00266503"/>
    <w:rsid w:val="00266675"/>
    <w:rsid w:val="002672B2"/>
    <w:rsid w:val="0026794C"/>
    <w:rsid w:val="00267E2E"/>
    <w:rsid w:val="002700BF"/>
    <w:rsid w:val="0027043B"/>
    <w:rsid w:val="00270ECF"/>
    <w:rsid w:val="00271196"/>
    <w:rsid w:val="002711D2"/>
    <w:rsid w:val="00271200"/>
    <w:rsid w:val="002717A9"/>
    <w:rsid w:val="00271EDF"/>
    <w:rsid w:val="0027281C"/>
    <w:rsid w:val="00273330"/>
    <w:rsid w:val="00273A2F"/>
    <w:rsid w:val="00273FE5"/>
    <w:rsid w:val="002742D1"/>
    <w:rsid w:val="00274329"/>
    <w:rsid w:val="002743A6"/>
    <w:rsid w:val="00274CEA"/>
    <w:rsid w:val="002762BF"/>
    <w:rsid w:val="002821A7"/>
    <w:rsid w:val="00282693"/>
    <w:rsid w:val="00282C86"/>
    <w:rsid w:val="00283D71"/>
    <w:rsid w:val="002843A0"/>
    <w:rsid w:val="002854E0"/>
    <w:rsid w:val="00286141"/>
    <w:rsid w:val="00287CF1"/>
    <w:rsid w:val="00290939"/>
    <w:rsid w:val="0029121E"/>
    <w:rsid w:val="00291416"/>
    <w:rsid w:val="00292471"/>
    <w:rsid w:val="002927DC"/>
    <w:rsid w:val="00293C8D"/>
    <w:rsid w:val="00293ED8"/>
    <w:rsid w:val="0029411B"/>
    <w:rsid w:val="002952D0"/>
    <w:rsid w:val="0029621D"/>
    <w:rsid w:val="002A0105"/>
    <w:rsid w:val="002A0FC7"/>
    <w:rsid w:val="002A1340"/>
    <w:rsid w:val="002A15D3"/>
    <w:rsid w:val="002A1CEE"/>
    <w:rsid w:val="002A3A36"/>
    <w:rsid w:val="002A3B87"/>
    <w:rsid w:val="002A4A2A"/>
    <w:rsid w:val="002A5118"/>
    <w:rsid w:val="002A6ADB"/>
    <w:rsid w:val="002B0319"/>
    <w:rsid w:val="002B0BFD"/>
    <w:rsid w:val="002B1DB2"/>
    <w:rsid w:val="002B2315"/>
    <w:rsid w:val="002B2990"/>
    <w:rsid w:val="002B35F1"/>
    <w:rsid w:val="002B3DC3"/>
    <w:rsid w:val="002B4065"/>
    <w:rsid w:val="002B46B9"/>
    <w:rsid w:val="002B477D"/>
    <w:rsid w:val="002B4BCE"/>
    <w:rsid w:val="002B5764"/>
    <w:rsid w:val="002B602A"/>
    <w:rsid w:val="002B6E68"/>
    <w:rsid w:val="002B6FF7"/>
    <w:rsid w:val="002B725E"/>
    <w:rsid w:val="002B7421"/>
    <w:rsid w:val="002B7A6D"/>
    <w:rsid w:val="002C0E5A"/>
    <w:rsid w:val="002C0E9F"/>
    <w:rsid w:val="002C1C87"/>
    <w:rsid w:val="002C1CB6"/>
    <w:rsid w:val="002C1FDB"/>
    <w:rsid w:val="002C2C2E"/>
    <w:rsid w:val="002C351D"/>
    <w:rsid w:val="002C3722"/>
    <w:rsid w:val="002C388A"/>
    <w:rsid w:val="002C395E"/>
    <w:rsid w:val="002C39EA"/>
    <w:rsid w:val="002C3A29"/>
    <w:rsid w:val="002C3B93"/>
    <w:rsid w:val="002C4052"/>
    <w:rsid w:val="002C40A0"/>
    <w:rsid w:val="002C4B1C"/>
    <w:rsid w:val="002C4F61"/>
    <w:rsid w:val="002C69DD"/>
    <w:rsid w:val="002C73C4"/>
    <w:rsid w:val="002C7540"/>
    <w:rsid w:val="002D0F90"/>
    <w:rsid w:val="002D1265"/>
    <w:rsid w:val="002D20D4"/>
    <w:rsid w:val="002D2454"/>
    <w:rsid w:val="002D2CE5"/>
    <w:rsid w:val="002D4645"/>
    <w:rsid w:val="002D4683"/>
    <w:rsid w:val="002D4A14"/>
    <w:rsid w:val="002D4B68"/>
    <w:rsid w:val="002D5921"/>
    <w:rsid w:val="002D73A5"/>
    <w:rsid w:val="002D75DB"/>
    <w:rsid w:val="002D79BE"/>
    <w:rsid w:val="002E0A40"/>
    <w:rsid w:val="002E1B82"/>
    <w:rsid w:val="002E24F4"/>
    <w:rsid w:val="002E3092"/>
    <w:rsid w:val="002E350F"/>
    <w:rsid w:val="002E4D0F"/>
    <w:rsid w:val="002E52F4"/>
    <w:rsid w:val="002E585F"/>
    <w:rsid w:val="002E617C"/>
    <w:rsid w:val="002E6447"/>
    <w:rsid w:val="002F05EE"/>
    <w:rsid w:val="002F0AE7"/>
    <w:rsid w:val="002F12BA"/>
    <w:rsid w:val="002F146D"/>
    <w:rsid w:val="002F1542"/>
    <w:rsid w:val="002F2E82"/>
    <w:rsid w:val="002F3688"/>
    <w:rsid w:val="002F395C"/>
    <w:rsid w:val="002F3F5F"/>
    <w:rsid w:val="002F40A4"/>
    <w:rsid w:val="002F414D"/>
    <w:rsid w:val="002F5550"/>
    <w:rsid w:val="002F5836"/>
    <w:rsid w:val="002F58A1"/>
    <w:rsid w:val="002F6641"/>
    <w:rsid w:val="002F6902"/>
    <w:rsid w:val="002F6DB1"/>
    <w:rsid w:val="002F7801"/>
    <w:rsid w:val="002F78A2"/>
    <w:rsid w:val="002F7A59"/>
    <w:rsid w:val="002F7E30"/>
    <w:rsid w:val="00300538"/>
    <w:rsid w:val="00300557"/>
    <w:rsid w:val="00300990"/>
    <w:rsid w:val="00300C77"/>
    <w:rsid w:val="00301218"/>
    <w:rsid w:val="0030135C"/>
    <w:rsid w:val="00301BEC"/>
    <w:rsid w:val="00302170"/>
    <w:rsid w:val="00302CED"/>
    <w:rsid w:val="003033C4"/>
    <w:rsid w:val="00303C2E"/>
    <w:rsid w:val="00304606"/>
    <w:rsid w:val="003048EE"/>
    <w:rsid w:val="00305510"/>
    <w:rsid w:val="00305A23"/>
    <w:rsid w:val="00306D1D"/>
    <w:rsid w:val="00310032"/>
    <w:rsid w:val="003108D2"/>
    <w:rsid w:val="00310DBF"/>
    <w:rsid w:val="0031153E"/>
    <w:rsid w:val="00311CA3"/>
    <w:rsid w:val="003120A8"/>
    <w:rsid w:val="00312661"/>
    <w:rsid w:val="00313138"/>
    <w:rsid w:val="003132D7"/>
    <w:rsid w:val="00313406"/>
    <w:rsid w:val="00313545"/>
    <w:rsid w:val="00313FB3"/>
    <w:rsid w:val="003144B7"/>
    <w:rsid w:val="00314B64"/>
    <w:rsid w:val="00315396"/>
    <w:rsid w:val="0031638C"/>
    <w:rsid w:val="00317D71"/>
    <w:rsid w:val="0032049C"/>
    <w:rsid w:val="003204FB"/>
    <w:rsid w:val="00320759"/>
    <w:rsid w:val="00320D54"/>
    <w:rsid w:val="00322089"/>
    <w:rsid w:val="00322AB0"/>
    <w:rsid w:val="00323ADC"/>
    <w:rsid w:val="00325924"/>
    <w:rsid w:val="00325C42"/>
    <w:rsid w:val="00326E2F"/>
    <w:rsid w:val="003272E8"/>
    <w:rsid w:val="003302C5"/>
    <w:rsid w:val="00330CC1"/>
    <w:rsid w:val="00331205"/>
    <w:rsid w:val="00331991"/>
    <w:rsid w:val="00332881"/>
    <w:rsid w:val="00333738"/>
    <w:rsid w:val="00334F14"/>
    <w:rsid w:val="00335020"/>
    <w:rsid w:val="0033534E"/>
    <w:rsid w:val="003360D4"/>
    <w:rsid w:val="0033766A"/>
    <w:rsid w:val="00337DEE"/>
    <w:rsid w:val="003406B3"/>
    <w:rsid w:val="00341C09"/>
    <w:rsid w:val="00343425"/>
    <w:rsid w:val="0034433F"/>
    <w:rsid w:val="0034505F"/>
    <w:rsid w:val="00345901"/>
    <w:rsid w:val="00346310"/>
    <w:rsid w:val="0034674A"/>
    <w:rsid w:val="00346D34"/>
    <w:rsid w:val="00347BFB"/>
    <w:rsid w:val="00347D74"/>
    <w:rsid w:val="00350592"/>
    <w:rsid w:val="0035180B"/>
    <w:rsid w:val="003524F9"/>
    <w:rsid w:val="003529C7"/>
    <w:rsid w:val="00352A45"/>
    <w:rsid w:val="00352B35"/>
    <w:rsid w:val="00353082"/>
    <w:rsid w:val="003539B6"/>
    <w:rsid w:val="00353E37"/>
    <w:rsid w:val="003542A7"/>
    <w:rsid w:val="0035454B"/>
    <w:rsid w:val="003547D5"/>
    <w:rsid w:val="003554F6"/>
    <w:rsid w:val="00355E60"/>
    <w:rsid w:val="0035615E"/>
    <w:rsid w:val="0035652A"/>
    <w:rsid w:val="00356B61"/>
    <w:rsid w:val="00356CF0"/>
    <w:rsid w:val="00356F0C"/>
    <w:rsid w:val="003603F3"/>
    <w:rsid w:val="00360B9D"/>
    <w:rsid w:val="00360F19"/>
    <w:rsid w:val="00361EAB"/>
    <w:rsid w:val="0036268B"/>
    <w:rsid w:val="0036271A"/>
    <w:rsid w:val="00362E96"/>
    <w:rsid w:val="0036347C"/>
    <w:rsid w:val="003635A2"/>
    <w:rsid w:val="003645DE"/>
    <w:rsid w:val="00364FED"/>
    <w:rsid w:val="00365EBB"/>
    <w:rsid w:val="00370F8B"/>
    <w:rsid w:val="00371049"/>
    <w:rsid w:val="003714C6"/>
    <w:rsid w:val="0037223C"/>
    <w:rsid w:val="00372AA9"/>
    <w:rsid w:val="0037381B"/>
    <w:rsid w:val="00374AD5"/>
    <w:rsid w:val="00374B2F"/>
    <w:rsid w:val="003759C8"/>
    <w:rsid w:val="00375C65"/>
    <w:rsid w:val="003761CC"/>
    <w:rsid w:val="00376665"/>
    <w:rsid w:val="003767CA"/>
    <w:rsid w:val="00376FD4"/>
    <w:rsid w:val="003770A7"/>
    <w:rsid w:val="003772E1"/>
    <w:rsid w:val="003778FF"/>
    <w:rsid w:val="003779BF"/>
    <w:rsid w:val="00377DC2"/>
    <w:rsid w:val="00380150"/>
    <w:rsid w:val="00380FBD"/>
    <w:rsid w:val="00381054"/>
    <w:rsid w:val="00381750"/>
    <w:rsid w:val="003820D7"/>
    <w:rsid w:val="003828C5"/>
    <w:rsid w:val="00382DE0"/>
    <w:rsid w:val="00383356"/>
    <w:rsid w:val="00383863"/>
    <w:rsid w:val="0038472B"/>
    <w:rsid w:val="00384813"/>
    <w:rsid w:val="003854E4"/>
    <w:rsid w:val="0038564B"/>
    <w:rsid w:val="003867F7"/>
    <w:rsid w:val="003869EB"/>
    <w:rsid w:val="00386C19"/>
    <w:rsid w:val="003879C3"/>
    <w:rsid w:val="0039011D"/>
    <w:rsid w:val="00391A68"/>
    <w:rsid w:val="00392F41"/>
    <w:rsid w:val="003934BE"/>
    <w:rsid w:val="00393689"/>
    <w:rsid w:val="00395767"/>
    <w:rsid w:val="0039766A"/>
    <w:rsid w:val="003A00D0"/>
    <w:rsid w:val="003A132D"/>
    <w:rsid w:val="003A1341"/>
    <w:rsid w:val="003A24A3"/>
    <w:rsid w:val="003A2C1F"/>
    <w:rsid w:val="003A3D16"/>
    <w:rsid w:val="003A4693"/>
    <w:rsid w:val="003A4C0E"/>
    <w:rsid w:val="003A5327"/>
    <w:rsid w:val="003A5F74"/>
    <w:rsid w:val="003A7466"/>
    <w:rsid w:val="003A774D"/>
    <w:rsid w:val="003B03A3"/>
    <w:rsid w:val="003B0713"/>
    <w:rsid w:val="003B0945"/>
    <w:rsid w:val="003B0D07"/>
    <w:rsid w:val="003B1760"/>
    <w:rsid w:val="003B39A7"/>
    <w:rsid w:val="003B3C5D"/>
    <w:rsid w:val="003B64F8"/>
    <w:rsid w:val="003B7373"/>
    <w:rsid w:val="003B7A87"/>
    <w:rsid w:val="003B7E82"/>
    <w:rsid w:val="003C0004"/>
    <w:rsid w:val="003C1068"/>
    <w:rsid w:val="003C11B4"/>
    <w:rsid w:val="003C17C3"/>
    <w:rsid w:val="003C1C0A"/>
    <w:rsid w:val="003C1DC8"/>
    <w:rsid w:val="003C270B"/>
    <w:rsid w:val="003C292D"/>
    <w:rsid w:val="003C29E3"/>
    <w:rsid w:val="003C34FA"/>
    <w:rsid w:val="003C4326"/>
    <w:rsid w:val="003C44D3"/>
    <w:rsid w:val="003C493F"/>
    <w:rsid w:val="003C5180"/>
    <w:rsid w:val="003C536C"/>
    <w:rsid w:val="003C63A1"/>
    <w:rsid w:val="003C697F"/>
    <w:rsid w:val="003C7C27"/>
    <w:rsid w:val="003D041C"/>
    <w:rsid w:val="003D0691"/>
    <w:rsid w:val="003D0EC9"/>
    <w:rsid w:val="003D1C95"/>
    <w:rsid w:val="003D262A"/>
    <w:rsid w:val="003D37B1"/>
    <w:rsid w:val="003D43C2"/>
    <w:rsid w:val="003D44A8"/>
    <w:rsid w:val="003D47A4"/>
    <w:rsid w:val="003D5E6D"/>
    <w:rsid w:val="003D5F5C"/>
    <w:rsid w:val="003D6763"/>
    <w:rsid w:val="003D6B32"/>
    <w:rsid w:val="003D78A7"/>
    <w:rsid w:val="003E0C14"/>
    <w:rsid w:val="003E0E5A"/>
    <w:rsid w:val="003E140E"/>
    <w:rsid w:val="003E14F9"/>
    <w:rsid w:val="003E3F40"/>
    <w:rsid w:val="003E4349"/>
    <w:rsid w:val="003E55DD"/>
    <w:rsid w:val="003E5963"/>
    <w:rsid w:val="003E5F9E"/>
    <w:rsid w:val="003E69FF"/>
    <w:rsid w:val="003E6FF1"/>
    <w:rsid w:val="003E74EB"/>
    <w:rsid w:val="003F01AB"/>
    <w:rsid w:val="003F0E01"/>
    <w:rsid w:val="003F1A32"/>
    <w:rsid w:val="003F1D9C"/>
    <w:rsid w:val="003F25E8"/>
    <w:rsid w:val="003F29F1"/>
    <w:rsid w:val="003F2C76"/>
    <w:rsid w:val="003F3452"/>
    <w:rsid w:val="003F569F"/>
    <w:rsid w:val="003F6C13"/>
    <w:rsid w:val="0040007E"/>
    <w:rsid w:val="00400AC2"/>
    <w:rsid w:val="004023EF"/>
    <w:rsid w:val="004029EA"/>
    <w:rsid w:val="00403DD4"/>
    <w:rsid w:val="004053CC"/>
    <w:rsid w:val="004062A0"/>
    <w:rsid w:val="00406F0D"/>
    <w:rsid w:val="004073D6"/>
    <w:rsid w:val="004076A8"/>
    <w:rsid w:val="0040796A"/>
    <w:rsid w:val="00410BB9"/>
    <w:rsid w:val="00411210"/>
    <w:rsid w:val="004117B5"/>
    <w:rsid w:val="00411FFC"/>
    <w:rsid w:val="00412A5E"/>
    <w:rsid w:val="004141A3"/>
    <w:rsid w:val="004143F8"/>
    <w:rsid w:val="00414FAD"/>
    <w:rsid w:val="00415239"/>
    <w:rsid w:val="00415F18"/>
    <w:rsid w:val="00416E90"/>
    <w:rsid w:val="00421622"/>
    <w:rsid w:val="004219ED"/>
    <w:rsid w:val="00421CAC"/>
    <w:rsid w:val="00421CAF"/>
    <w:rsid w:val="004226F4"/>
    <w:rsid w:val="0042307B"/>
    <w:rsid w:val="00423CDF"/>
    <w:rsid w:val="00424424"/>
    <w:rsid w:val="004245F6"/>
    <w:rsid w:val="00425B00"/>
    <w:rsid w:val="00425F57"/>
    <w:rsid w:val="00427741"/>
    <w:rsid w:val="004277E4"/>
    <w:rsid w:val="004278C1"/>
    <w:rsid w:val="0043001E"/>
    <w:rsid w:val="00430617"/>
    <w:rsid w:val="00431381"/>
    <w:rsid w:val="00433233"/>
    <w:rsid w:val="004334AB"/>
    <w:rsid w:val="004338C6"/>
    <w:rsid w:val="004345E3"/>
    <w:rsid w:val="00434FFA"/>
    <w:rsid w:val="00435050"/>
    <w:rsid w:val="00435BAE"/>
    <w:rsid w:val="004367F2"/>
    <w:rsid w:val="00436861"/>
    <w:rsid w:val="00437C58"/>
    <w:rsid w:val="00437F7B"/>
    <w:rsid w:val="0044018E"/>
    <w:rsid w:val="0044059C"/>
    <w:rsid w:val="00440C98"/>
    <w:rsid w:val="00441673"/>
    <w:rsid w:val="00441C89"/>
    <w:rsid w:val="00442DC4"/>
    <w:rsid w:val="00443488"/>
    <w:rsid w:val="00443CCD"/>
    <w:rsid w:val="00445229"/>
    <w:rsid w:val="00445C2F"/>
    <w:rsid w:val="00445E2A"/>
    <w:rsid w:val="0044704C"/>
    <w:rsid w:val="00447249"/>
    <w:rsid w:val="004476CD"/>
    <w:rsid w:val="00447AD4"/>
    <w:rsid w:val="00447C31"/>
    <w:rsid w:val="00447D62"/>
    <w:rsid w:val="004502F2"/>
    <w:rsid w:val="0045061D"/>
    <w:rsid w:val="004506DB"/>
    <w:rsid w:val="00450DD9"/>
    <w:rsid w:val="004514F5"/>
    <w:rsid w:val="00451991"/>
    <w:rsid w:val="00451BBC"/>
    <w:rsid w:val="004529DE"/>
    <w:rsid w:val="00452CD0"/>
    <w:rsid w:val="00453258"/>
    <w:rsid w:val="004538F2"/>
    <w:rsid w:val="00453FC9"/>
    <w:rsid w:val="00454E58"/>
    <w:rsid w:val="00456463"/>
    <w:rsid w:val="00456567"/>
    <w:rsid w:val="004566FA"/>
    <w:rsid w:val="00456781"/>
    <w:rsid w:val="0045791E"/>
    <w:rsid w:val="00461423"/>
    <w:rsid w:val="00461447"/>
    <w:rsid w:val="00461780"/>
    <w:rsid w:val="004617ED"/>
    <w:rsid w:val="00462210"/>
    <w:rsid w:val="00462627"/>
    <w:rsid w:val="00462AEF"/>
    <w:rsid w:val="00462FB0"/>
    <w:rsid w:val="00464B5B"/>
    <w:rsid w:val="0046561E"/>
    <w:rsid w:val="00467D95"/>
    <w:rsid w:val="00470A21"/>
    <w:rsid w:val="00471CD4"/>
    <w:rsid w:val="004723D2"/>
    <w:rsid w:val="00472D19"/>
    <w:rsid w:val="00472DBF"/>
    <w:rsid w:val="00472F47"/>
    <w:rsid w:val="0047436C"/>
    <w:rsid w:val="00474979"/>
    <w:rsid w:val="004762DB"/>
    <w:rsid w:val="0047633D"/>
    <w:rsid w:val="00476751"/>
    <w:rsid w:val="00477346"/>
    <w:rsid w:val="00480C80"/>
    <w:rsid w:val="00481E46"/>
    <w:rsid w:val="00482163"/>
    <w:rsid w:val="00482D2A"/>
    <w:rsid w:val="0048350E"/>
    <w:rsid w:val="00484AD7"/>
    <w:rsid w:val="00485C2B"/>
    <w:rsid w:val="00486593"/>
    <w:rsid w:val="00486B2D"/>
    <w:rsid w:val="00486D15"/>
    <w:rsid w:val="00486D6B"/>
    <w:rsid w:val="0048768B"/>
    <w:rsid w:val="004877B7"/>
    <w:rsid w:val="00490357"/>
    <w:rsid w:val="0049078E"/>
    <w:rsid w:val="004907A3"/>
    <w:rsid w:val="00490918"/>
    <w:rsid w:val="00490E85"/>
    <w:rsid w:val="00491059"/>
    <w:rsid w:val="00491579"/>
    <w:rsid w:val="004918B4"/>
    <w:rsid w:val="00492B2F"/>
    <w:rsid w:val="00493629"/>
    <w:rsid w:val="0049362F"/>
    <w:rsid w:val="00493763"/>
    <w:rsid w:val="00493C1D"/>
    <w:rsid w:val="00494119"/>
    <w:rsid w:val="0049476D"/>
    <w:rsid w:val="0049579C"/>
    <w:rsid w:val="0049584C"/>
    <w:rsid w:val="0049661F"/>
    <w:rsid w:val="00497271"/>
    <w:rsid w:val="0049729A"/>
    <w:rsid w:val="004973F5"/>
    <w:rsid w:val="00497C69"/>
    <w:rsid w:val="004A0CFC"/>
    <w:rsid w:val="004A1A61"/>
    <w:rsid w:val="004A1B05"/>
    <w:rsid w:val="004A2B62"/>
    <w:rsid w:val="004A3357"/>
    <w:rsid w:val="004A34AC"/>
    <w:rsid w:val="004A353A"/>
    <w:rsid w:val="004A389F"/>
    <w:rsid w:val="004A43E3"/>
    <w:rsid w:val="004A4495"/>
    <w:rsid w:val="004A645C"/>
    <w:rsid w:val="004A64DA"/>
    <w:rsid w:val="004A78E7"/>
    <w:rsid w:val="004B0BB4"/>
    <w:rsid w:val="004B13EA"/>
    <w:rsid w:val="004B178C"/>
    <w:rsid w:val="004B2513"/>
    <w:rsid w:val="004B2675"/>
    <w:rsid w:val="004B2702"/>
    <w:rsid w:val="004B2B1D"/>
    <w:rsid w:val="004B369F"/>
    <w:rsid w:val="004B3783"/>
    <w:rsid w:val="004B3D21"/>
    <w:rsid w:val="004B3E6F"/>
    <w:rsid w:val="004B4BC4"/>
    <w:rsid w:val="004B523B"/>
    <w:rsid w:val="004B5CCA"/>
    <w:rsid w:val="004B5D3B"/>
    <w:rsid w:val="004B6AB8"/>
    <w:rsid w:val="004B7B29"/>
    <w:rsid w:val="004B7B61"/>
    <w:rsid w:val="004C025D"/>
    <w:rsid w:val="004C0B26"/>
    <w:rsid w:val="004C1114"/>
    <w:rsid w:val="004C153B"/>
    <w:rsid w:val="004C1C12"/>
    <w:rsid w:val="004C2388"/>
    <w:rsid w:val="004C262B"/>
    <w:rsid w:val="004C2C83"/>
    <w:rsid w:val="004C357A"/>
    <w:rsid w:val="004C4461"/>
    <w:rsid w:val="004C44A3"/>
    <w:rsid w:val="004C45F2"/>
    <w:rsid w:val="004C4F2E"/>
    <w:rsid w:val="004C5BED"/>
    <w:rsid w:val="004C5E25"/>
    <w:rsid w:val="004C7DE3"/>
    <w:rsid w:val="004D058B"/>
    <w:rsid w:val="004D0697"/>
    <w:rsid w:val="004D0E65"/>
    <w:rsid w:val="004D19E6"/>
    <w:rsid w:val="004D2504"/>
    <w:rsid w:val="004D2D47"/>
    <w:rsid w:val="004D30B5"/>
    <w:rsid w:val="004D321E"/>
    <w:rsid w:val="004D32B3"/>
    <w:rsid w:val="004D3BDA"/>
    <w:rsid w:val="004D4604"/>
    <w:rsid w:val="004D46F0"/>
    <w:rsid w:val="004D4D96"/>
    <w:rsid w:val="004D5E1D"/>
    <w:rsid w:val="004D67FF"/>
    <w:rsid w:val="004D6895"/>
    <w:rsid w:val="004D6E34"/>
    <w:rsid w:val="004D6EC3"/>
    <w:rsid w:val="004D7447"/>
    <w:rsid w:val="004E009A"/>
    <w:rsid w:val="004E0E6C"/>
    <w:rsid w:val="004E21A4"/>
    <w:rsid w:val="004E2405"/>
    <w:rsid w:val="004E27F2"/>
    <w:rsid w:val="004E2873"/>
    <w:rsid w:val="004E2CE0"/>
    <w:rsid w:val="004E386D"/>
    <w:rsid w:val="004E4D3A"/>
    <w:rsid w:val="004E5559"/>
    <w:rsid w:val="004E558F"/>
    <w:rsid w:val="004E584D"/>
    <w:rsid w:val="004E590A"/>
    <w:rsid w:val="004E66F4"/>
    <w:rsid w:val="004E6D93"/>
    <w:rsid w:val="004E75D2"/>
    <w:rsid w:val="004E7FB1"/>
    <w:rsid w:val="004F0F86"/>
    <w:rsid w:val="004F129A"/>
    <w:rsid w:val="004F1D39"/>
    <w:rsid w:val="004F1EFE"/>
    <w:rsid w:val="004F2550"/>
    <w:rsid w:val="004F438F"/>
    <w:rsid w:val="004F44F1"/>
    <w:rsid w:val="004F455C"/>
    <w:rsid w:val="004F5629"/>
    <w:rsid w:val="004F59B5"/>
    <w:rsid w:val="004F5D8A"/>
    <w:rsid w:val="004F60E5"/>
    <w:rsid w:val="004F6A8C"/>
    <w:rsid w:val="004F702E"/>
    <w:rsid w:val="004F7488"/>
    <w:rsid w:val="004F76D1"/>
    <w:rsid w:val="004F7765"/>
    <w:rsid w:val="004F793D"/>
    <w:rsid w:val="004F7F48"/>
    <w:rsid w:val="005005E7"/>
    <w:rsid w:val="005009A7"/>
    <w:rsid w:val="00501667"/>
    <w:rsid w:val="005016CF"/>
    <w:rsid w:val="00502B46"/>
    <w:rsid w:val="00502D3D"/>
    <w:rsid w:val="005030F6"/>
    <w:rsid w:val="00503D70"/>
    <w:rsid w:val="005044CD"/>
    <w:rsid w:val="005048CD"/>
    <w:rsid w:val="0050527E"/>
    <w:rsid w:val="005055E5"/>
    <w:rsid w:val="00505756"/>
    <w:rsid w:val="00505922"/>
    <w:rsid w:val="00505BA0"/>
    <w:rsid w:val="005061FC"/>
    <w:rsid w:val="0050657A"/>
    <w:rsid w:val="00507F6D"/>
    <w:rsid w:val="005100E4"/>
    <w:rsid w:val="00510E5D"/>
    <w:rsid w:val="00512EFC"/>
    <w:rsid w:val="005135AB"/>
    <w:rsid w:val="00513619"/>
    <w:rsid w:val="00513DB7"/>
    <w:rsid w:val="00514354"/>
    <w:rsid w:val="005145B8"/>
    <w:rsid w:val="00514E05"/>
    <w:rsid w:val="00515BA6"/>
    <w:rsid w:val="00515CCC"/>
    <w:rsid w:val="0051612B"/>
    <w:rsid w:val="005166F1"/>
    <w:rsid w:val="005203EE"/>
    <w:rsid w:val="00522A41"/>
    <w:rsid w:val="00523614"/>
    <w:rsid w:val="00523B85"/>
    <w:rsid w:val="0052402E"/>
    <w:rsid w:val="00525410"/>
    <w:rsid w:val="00525EDB"/>
    <w:rsid w:val="005266B4"/>
    <w:rsid w:val="0052777D"/>
    <w:rsid w:val="00527BC5"/>
    <w:rsid w:val="00530406"/>
    <w:rsid w:val="00531B0C"/>
    <w:rsid w:val="00532918"/>
    <w:rsid w:val="00532A2D"/>
    <w:rsid w:val="005337F1"/>
    <w:rsid w:val="00533A27"/>
    <w:rsid w:val="00534640"/>
    <w:rsid w:val="00536C0B"/>
    <w:rsid w:val="0053739D"/>
    <w:rsid w:val="0054227A"/>
    <w:rsid w:val="00542B59"/>
    <w:rsid w:val="00542E12"/>
    <w:rsid w:val="005434F3"/>
    <w:rsid w:val="005436A8"/>
    <w:rsid w:val="005456FA"/>
    <w:rsid w:val="00545716"/>
    <w:rsid w:val="005457EB"/>
    <w:rsid w:val="00546818"/>
    <w:rsid w:val="00547DBE"/>
    <w:rsid w:val="00547E91"/>
    <w:rsid w:val="00550977"/>
    <w:rsid w:val="00550BB9"/>
    <w:rsid w:val="005517EF"/>
    <w:rsid w:val="00551850"/>
    <w:rsid w:val="0055270C"/>
    <w:rsid w:val="005529B5"/>
    <w:rsid w:val="0055407C"/>
    <w:rsid w:val="005540E3"/>
    <w:rsid w:val="00555112"/>
    <w:rsid w:val="005571ED"/>
    <w:rsid w:val="0056080C"/>
    <w:rsid w:val="00560C84"/>
    <w:rsid w:val="005616A8"/>
    <w:rsid w:val="0056243A"/>
    <w:rsid w:val="00562997"/>
    <w:rsid w:val="00562B8F"/>
    <w:rsid w:val="005636BD"/>
    <w:rsid w:val="00563948"/>
    <w:rsid w:val="005657ED"/>
    <w:rsid w:val="00565950"/>
    <w:rsid w:val="00565EF8"/>
    <w:rsid w:val="005663C6"/>
    <w:rsid w:val="005672C2"/>
    <w:rsid w:val="00567404"/>
    <w:rsid w:val="005675F9"/>
    <w:rsid w:val="0056770A"/>
    <w:rsid w:val="0056791D"/>
    <w:rsid w:val="00571852"/>
    <w:rsid w:val="00571AC3"/>
    <w:rsid w:val="005727E7"/>
    <w:rsid w:val="005730CA"/>
    <w:rsid w:val="005735C4"/>
    <w:rsid w:val="00573AF1"/>
    <w:rsid w:val="0057428C"/>
    <w:rsid w:val="00580331"/>
    <w:rsid w:val="0058149D"/>
    <w:rsid w:val="00582704"/>
    <w:rsid w:val="00583159"/>
    <w:rsid w:val="005837FF"/>
    <w:rsid w:val="00583AB8"/>
    <w:rsid w:val="00583FDB"/>
    <w:rsid w:val="00584A1A"/>
    <w:rsid w:val="005857BF"/>
    <w:rsid w:val="005867A6"/>
    <w:rsid w:val="005873ED"/>
    <w:rsid w:val="005903B7"/>
    <w:rsid w:val="005919C2"/>
    <w:rsid w:val="0059275E"/>
    <w:rsid w:val="00593217"/>
    <w:rsid w:val="005932D8"/>
    <w:rsid w:val="00593C62"/>
    <w:rsid w:val="005941D2"/>
    <w:rsid w:val="00594410"/>
    <w:rsid w:val="00594B88"/>
    <w:rsid w:val="00596D8C"/>
    <w:rsid w:val="0059737B"/>
    <w:rsid w:val="005976C3"/>
    <w:rsid w:val="005A00AD"/>
    <w:rsid w:val="005A0722"/>
    <w:rsid w:val="005A0877"/>
    <w:rsid w:val="005A1528"/>
    <w:rsid w:val="005A1EE8"/>
    <w:rsid w:val="005A1FC2"/>
    <w:rsid w:val="005A225A"/>
    <w:rsid w:val="005A2E6C"/>
    <w:rsid w:val="005A55F2"/>
    <w:rsid w:val="005A57B0"/>
    <w:rsid w:val="005A5C68"/>
    <w:rsid w:val="005A656A"/>
    <w:rsid w:val="005A6A74"/>
    <w:rsid w:val="005A76B0"/>
    <w:rsid w:val="005B0043"/>
    <w:rsid w:val="005B0636"/>
    <w:rsid w:val="005B0A70"/>
    <w:rsid w:val="005B1618"/>
    <w:rsid w:val="005B1743"/>
    <w:rsid w:val="005B2AFE"/>
    <w:rsid w:val="005B371D"/>
    <w:rsid w:val="005B3774"/>
    <w:rsid w:val="005B3911"/>
    <w:rsid w:val="005B4470"/>
    <w:rsid w:val="005B458E"/>
    <w:rsid w:val="005B4C0B"/>
    <w:rsid w:val="005B5189"/>
    <w:rsid w:val="005B5196"/>
    <w:rsid w:val="005B5ECD"/>
    <w:rsid w:val="005B7194"/>
    <w:rsid w:val="005B75BB"/>
    <w:rsid w:val="005C1664"/>
    <w:rsid w:val="005C1751"/>
    <w:rsid w:val="005C1A14"/>
    <w:rsid w:val="005C27EE"/>
    <w:rsid w:val="005C2996"/>
    <w:rsid w:val="005C2E0A"/>
    <w:rsid w:val="005C37E0"/>
    <w:rsid w:val="005C3D58"/>
    <w:rsid w:val="005C4595"/>
    <w:rsid w:val="005C53E7"/>
    <w:rsid w:val="005C5768"/>
    <w:rsid w:val="005C6A29"/>
    <w:rsid w:val="005D02F1"/>
    <w:rsid w:val="005D08D6"/>
    <w:rsid w:val="005D1431"/>
    <w:rsid w:val="005D30E3"/>
    <w:rsid w:val="005D3273"/>
    <w:rsid w:val="005D4C06"/>
    <w:rsid w:val="005D4DCB"/>
    <w:rsid w:val="005D52A9"/>
    <w:rsid w:val="005D52D2"/>
    <w:rsid w:val="005D57B2"/>
    <w:rsid w:val="005D74FE"/>
    <w:rsid w:val="005D789E"/>
    <w:rsid w:val="005E0809"/>
    <w:rsid w:val="005E0BF7"/>
    <w:rsid w:val="005E154E"/>
    <w:rsid w:val="005E1818"/>
    <w:rsid w:val="005E2833"/>
    <w:rsid w:val="005E3373"/>
    <w:rsid w:val="005E379B"/>
    <w:rsid w:val="005E459A"/>
    <w:rsid w:val="005E46D8"/>
    <w:rsid w:val="005E4925"/>
    <w:rsid w:val="005E4EFE"/>
    <w:rsid w:val="005E4F16"/>
    <w:rsid w:val="005E531F"/>
    <w:rsid w:val="005E55DD"/>
    <w:rsid w:val="005E6BCC"/>
    <w:rsid w:val="005E6F17"/>
    <w:rsid w:val="005E7C59"/>
    <w:rsid w:val="005E7D1C"/>
    <w:rsid w:val="005E7FC4"/>
    <w:rsid w:val="005F0323"/>
    <w:rsid w:val="005F0430"/>
    <w:rsid w:val="005F0845"/>
    <w:rsid w:val="005F1472"/>
    <w:rsid w:val="005F149E"/>
    <w:rsid w:val="005F20C3"/>
    <w:rsid w:val="005F2316"/>
    <w:rsid w:val="005F250A"/>
    <w:rsid w:val="005F285D"/>
    <w:rsid w:val="005F2E86"/>
    <w:rsid w:val="005F325F"/>
    <w:rsid w:val="005F47B0"/>
    <w:rsid w:val="005F4AAB"/>
    <w:rsid w:val="005F5D20"/>
    <w:rsid w:val="005F5E15"/>
    <w:rsid w:val="005F65D9"/>
    <w:rsid w:val="005F743F"/>
    <w:rsid w:val="005F7C27"/>
    <w:rsid w:val="005F7D04"/>
    <w:rsid w:val="006002E9"/>
    <w:rsid w:val="00601D16"/>
    <w:rsid w:val="00601EA4"/>
    <w:rsid w:val="006034F3"/>
    <w:rsid w:val="00603749"/>
    <w:rsid w:val="006045EE"/>
    <w:rsid w:val="0060468B"/>
    <w:rsid w:val="006048C5"/>
    <w:rsid w:val="00604A15"/>
    <w:rsid w:val="00604BCD"/>
    <w:rsid w:val="006051F3"/>
    <w:rsid w:val="006054B1"/>
    <w:rsid w:val="00605FC8"/>
    <w:rsid w:val="006066B7"/>
    <w:rsid w:val="00607947"/>
    <w:rsid w:val="00607CF2"/>
    <w:rsid w:val="00611568"/>
    <w:rsid w:val="00611EA5"/>
    <w:rsid w:val="006121BA"/>
    <w:rsid w:val="0061274C"/>
    <w:rsid w:val="0061344C"/>
    <w:rsid w:val="00613D69"/>
    <w:rsid w:val="00613D79"/>
    <w:rsid w:val="006158D7"/>
    <w:rsid w:val="00616FA0"/>
    <w:rsid w:val="006175EC"/>
    <w:rsid w:val="006203F9"/>
    <w:rsid w:val="00620DB8"/>
    <w:rsid w:val="00621EFA"/>
    <w:rsid w:val="0062264C"/>
    <w:rsid w:val="00623468"/>
    <w:rsid w:val="00623726"/>
    <w:rsid w:val="00624CAC"/>
    <w:rsid w:val="006252A9"/>
    <w:rsid w:val="00625A41"/>
    <w:rsid w:val="00625FEF"/>
    <w:rsid w:val="006261CE"/>
    <w:rsid w:val="006275AE"/>
    <w:rsid w:val="00627671"/>
    <w:rsid w:val="00627729"/>
    <w:rsid w:val="00630338"/>
    <w:rsid w:val="00630C53"/>
    <w:rsid w:val="00630EA1"/>
    <w:rsid w:val="006312C9"/>
    <w:rsid w:val="00631B64"/>
    <w:rsid w:val="0063202D"/>
    <w:rsid w:val="00632567"/>
    <w:rsid w:val="00633AB0"/>
    <w:rsid w:val="0063490B"/>
    <w:rsid w:val="00634D1D"/>
    <w:rsid w:val="00635369"/>
    <w:rsid w:val="006368D3"/>
    <w:rsid w:val="00636B2A"/>
    <w:rsid w:val="00637372"/>
    <w:rsid w:val="00637406"/>
    <w:rsid w:val="0064180E"/>
    <w:rsid w:val="00641F8D"/>
    <w:rsid w:val="006425C8"/>
    <w:rsid w:val="00642901"/>
    <w:rsid w:val="00642FBC"/>
    <w:rsid w:val="006449F4"/>
    <w:rsid w:val="006450E5"/>
    <w:rsid w:val="006456FB"/>
    <w:rsid w:val="00646FED"/>
    <w:rsid w:val="00647348"/>
    <w:rsid w:val="0064784D"/>
    <w:rsid w:val="00650685"/>
    <w:rsid w:val="006509FE"/>
    <w:rsid w:val="0065144B"/>
    <w:rsid w:val="00651B92"/>
    <w:rsid w:val="00651C91"/>
    <w:rsid w:val="00656536"/>
    <w:rsid w:val="00656F6D"/>
    <w:rsid w:val="00660E42"/>
    <w:rsid w:val="00660E9C"/>
    <w:rsid w:val="00661031"/>
    <w:rsid w:val="00661A7F"/>
    <w:rsid w:val="00661AD6"/>
    <w:rsid w:val="006640AA"/>
    <w:rsid w:val="006647E3"/>
    <w:rsid w:val="006648D4"/>
    <w:rsid w:val="00666042"/>
    <w:rsid w:val="006665E2"/>
    <w:rsid w:val="006667E3"/>
    <w:rsid w:val="00667AD2"/>
    <w:rsid w:val="00670699"/>
    <w:rsid w:val="00670724"/>
    <w:rsid w:val="006710AE"/>
    <w:rsid w:val="00671309"/>
    <w:rsid w:val="0067143B"/>
    <w:rsid w:val="00671545"/>
    <w:rsid w:val="0067188E"/>
    <w:rsid w:val="006725BD"/>
    <w:rsid w:val="006743D8"/>
    <w:rsid w:val="0067584B"/>
    <w:rsid w:val="0067597C"/>
    <w:rsid w:val="00675E53"/>
    <w:rsid w:val="00676A3A"/>
    <w:rsid w:val="00676A5B"/>
    <w:rsid w:val="00676C8C"/>
    <w:rsid w:val="0067717E"/>
    <w:rsid w:val="00680097"/>
    <w:rsid w:val="00680E39"/>
    <w:rsid w:val="006822C4"/>
    <w:rsid w:val="006824AB"/>
    <w:rsid w:val="006829FC"/>
    <w:rsid w:val="00682B78"/>
    <w:rsid w:val="0068346D"/>
    <w:rsid w:val="0068464F"/>
    <w:rsid w:val="0068572D"/>
    <w:rsid w:val="006863F9"/>
    <w:rsid w:val="00686545"/>
    <w:rsid w:val="00687363"/>
    <w:rsid w:val="00687CA9"/>
    <w:rsid w:val="006901B2"/>
    <w:rsid w:val="00690A47"/>
    <w:rsid w:val="00690C1B"/>
    <w:rsid w:val="00690C88"/>
    <w:rsid w:val="00690F01"/>
    <w:rsid w:val="00691049"/>
    <w:rsid w:val="0069161E"/>
    <w:rsid w:val="00691AD3"/>
    <w:rsid w:val="00691C6B"/>
    <w:rsid w:val="00692716"/>
    <w:rsid w:val="00692C7F"/>
    <w:rsid w:val="006932AD"/>
    <w:rsid w:val="0069389D"/>
    <w:rsid w:val="0069474B"/>
    <w:rsid w:val="00695656"/>
    <w:rsid w:val="00695CD0"/>
    <w:rsid w:val="00696A16"/>
    <w:rsid w:val="00696A88"/>
    <w:rsid w:val="00696E33"/>
    <w:rsid w:val="00696F68"/>
    <w:rsid w:val="0069701D"/>
    <w:rsid w:val="0069717E"/>
    <w:rsid w:val="00697624"/>
    <w:rsid w:val="00697ADA"/>
    <w:rsid w:val="00697C3F"/>
    <w:rsid w:val="006A016D"/>
    <w:rsid w:val="006A0E22"/>
    <w:rsid w:val="006A389E"/>
    <w:rsid w:val="006A3902"/>
    <w:rsid w:val="006A3EF6"/>
    <w:rsid w:val="006A5F73"/>
    <w:rsid w:val="006A6023"/>
    <w:rsid w:val="006A6F50"/>
    <w:rsid w:val="006B117A"/>
    <w:rsid w:val="006B13C6"/>
    <w:rsid w:val="006B1BF4"/>
    <w:rsid w:val="006B1F7F"/>
    <w:rsid w:val="006B39B0"/>
    <w:rsid w:val="006B3FF6"/>
    <w:rsid w:val="006B4545"/>
    <w:rsid w:val="006B45E7"/>
    <w:rsid w:val="006B4615"/>
    <w:rsid w:val="006B4A59"/>
    <w:rsid w:val="006B55E4"/>
    <w:rsid w:val="006B607F"/>
    <w:rsid w:val="006B60DF"/>
    <w:rsid w:val="006B709E"/>
    <w:rsid w:val="006C0390"/>
    <w:rsid w:val="006C1482"/>
    <w:rsid w:val="006C23FE"/>
    <w:rsid w:val="006C25C3"/>
    <w:rsid w:val="006C2E78"/>
    <w:rsid w:val="006C2F0A"/>
    <w:rsid w:val="006C40E7"/>
    <w:rsid w:val="006C492E"/>
    <w:rsid w:val="006C4B2D"/>
    <w:rsid w:val="006C4BDF"/>
    <w:rsid w:val="006C4CA9"/>
    <w:rsid w:val="006C4E0D"/>
    <w:rsid w:val="006C5EDA"/>
    <w:rsid w:val="006C5EFB"/>
    <w:rsid w:val="006C6598"/>
    <w:rsid w:val="006D0DAE"/>
    <w:rsid w:val="006D1975"/>
    <w:rsid w:val="006D2C3E"/>
    <w:rsid w:val="006D30DF"/>
    <w:rsid w:val="006D4B9A"/>
    <w:rsid w:val="006D5607"/>
    <w:rsid w:val="006D5CE6"/>
    <w:rsid w:val="006D5DD9"/>
    <w:rsid w:val="006D7305"/>
    <w:rsid w:val="006D7DAE"/>
    <w:rsid w:val="006E11E4"/>
    <w:rsid w:val="006E1411"/>
    <w:rsid w:val="006E14B7"/>
    <w:rsid w:val="006E1562"/>
    <w:rsid w:val="006E1DFE"/>
    <w:rsid w:val="006E373F"/>
    <w:rsid w:val="006E3A3E"/>
    <w:rsid w:val="006E3C38"/>
    <w:rsid w:val="006E586D"/>
    <w:rsid w:val="006E599A"/>
    <w:rsid w:val="006E59C8"/>
    <w:rsid w:val="006E677A"/>
    <w:rsid w:val="006E6C01"/>
    <w:rsid w:val="006E7C40"/>
    <w:rsid w:val="006E7EF2"/>
    <w:rsid w:val="006F049F"/>
    <w:rsid w:val="006F26F9"/>
    <w:rsid w:val="006F3365"/>
    <w:rsid w:val="006F3BC8"/>
    <w:rsid w:val="006F4D68"/>
    <w:rsid w:val="006F515B"/>
    <w:rsid w:val="006F5875"/>
    <w:rsid w:val="006F683F"/>
    <w:rsid w:val="006F7C89"/>
    <w:rsid w:val="00700062"/>
    <w:rsid w:val="00700492"/>
    <w:rsid w:val="00700BA7"/>
    <w:rsid w:val="00700BA9"/>
    <w:rsid w:val="00701315"/>
    <w:rsid w:val="007014A8"/>
    <w:rsid w:val="0070182E"/>
    <w:rsid w:val="00703602"/>
    <w:rsid w:val="007038CD"/>
    <w:rsid w:val="00704340"/>
    <w:rsid w:val="00706769"/>
    <w:rsid w:val="00710D30"/>
    <w:rsid w:val="00710F4E"/>
    <w:rsid w:val="007124BF"/>
    <w:rsid w:val="00712B78"/>
    <w:rsid w:val="007132D4"/>
    <w:rsid w:val="00713466"/>
    <w:rsid w:val="007139BA"/>
    <w:rsid w:val="007149E3"/>
    <w:rsid w:val="00714A50"/>
    <w:rsid w:val="0071508E"/>
    <w:rsid w:val="0071568E"/>
    <w:rsid w:val="00716217"/>
    <w:rsid w:val="0072059A"/>
    <w:rsid w:val="00721BE4"/>
    <w:rsid w:val="00721EC0"/>
    <w:rsid w:val="007220E7"/>
    <w:rsid w:val="00722A82"/>
    <w:rsid w:val="007234E3"/>
    <w:rsid w:val="007236A6"/>
    <w:rsid w:val="00723996"/>
    <w:rsid w:val="007252A0"/>
    <w:rsid w:val="00725815"/>
    <w:rsid w:val="00725B1A"/>
    <w:rsid w:val="00725F36"/>
    <w:rsid w:val="0072719C"/>
    <w:rsid w:val="00727735"/>
    <w:rsid w:val="00727798"/>
    <w:rsid w:val="00727E8A"/>
    <w:rsid w:val="0073151A"/>
    <w:rsid w:val="00731C61"/>
    <w:rsid w:val="00731FDF"/>
    <w:rsid w:val="00732BBD"/>
    <w:rsid w:val="00732BC4"/>
    <w:rsid w:val="00733785"/>
    <w:rsid w:val="00734793"/>
    <w:rsid w:val="00734AFE"/>
    <w:rsid w:val="00734D00"/>
    <w:rsid w:val="00736012"/>
    <w:rsid w:val="00736228"/>
    <w:rsid w:val="00736256"/>
    <w:rsid w:val="00736F84"/>
    <w:rsid w:val="00740125"/>
    <w:rsid w:val="00740AC9"/>
    <w:rsid w:val="00740B16"/>
    <w:rsid w:val="00740CDA"/>
    <w:rsid w:val="00741227"/>
    <w:rsid w:val="007415CD"/>
    <w:rsid w:val="007419F6"/>
    <w:rsid w:val="0074331E"/>
    <w:rsid w:val="00743616"/>
    <w:rsid w:val="00743958"/>
    <w:rsid w:val="007439E3"/>
    <w:rsid w:val="00745598"/>
    <w:rsid w:val="00745D5A"/>
    <w:rsid w:val="00746C90"/>
    <w:rsid w:val="007471BE"/>
    <w:rsid w:val="0075002F"/>
    <w:rsid w:val="0075036D"/>
    <w:rsid w:val="00750C43"/>
    <w:rsid w:val="00751B4A"/>
    <w:rsid w:val="00751BC0"/>
    <w:rsid w:val="00751CBE"/>
    <w:rsid w:val="00751E78"/>
    <w:rsid w:val="007521DA"/>
    <w:rsid w:val="00752493"/>
    <w:rsid w:val="00752569"/>
    <w:rsid w:val="00753C76"/>
    <w:rsid w:val="00754021"/>
    <w:rsid w:val="0075472A"/>
    <w:rsid w:val="00754B8E"/>
    <w:rsid w:val="00755C0E"/>
    <w:rsid w:val="00755CF2"/>
    <w:rsid w:val="00755D59"/>
    <w:rsid w:val="00755ED0"/>
    <w:rsid w:val="00756352"/>
    <w:rsid w:val="0075675E"/>
    <w:rsid w:val="00757396"/>
    <w:rsid w:val="007602EF"/>
    <w:rsid w:val="0076045E"/>
    <w:rsid w:val="00760818"/>
    <w:rsid w:val="00761387"/>
    <w:rsid w:val="00761DAF"/>
    <w:rsid w:val="00761F2B"/>
    <w:rsid w:val="0076214D"/>
    <w:rsid w:val="0076572F"/>
    <w:rsid w:val="0076687A"/>
    <w:rsid w:val="00767AFA"/>
    <w:rsid w:val="00767B21"/>
    <w:rsid w:val="00770C06"/>
    <w:rsid w:val="00770CDB"/>
    <w:rsid w:val="00770FBA"/>
    <w:rsid w:val="007714DC"/>
    <w:rsid w:val="00771760"/>
    <w:rsid w:val="00772CE5"/>
    <w:rsid w:val="007730F6"/>
    <w:rsid w:val="00773488"/>
    <w:rsid w:val="007734DC"/>
    <w:rsid w:val="007740B0"/>
    <w:rsid w:val="00775AF1"/>
    <w:rsid w:val="00777283"/>
    <w:rsid w:val="007772DC"/>
    <w:rsid w:val="00777340"/>
    <w:rsid w:val="00777602"/>
    <w:rsid w:val="00777E2F"/>
    <w:rsid w:val="00780AFC"/>
    <w:rsid w:val="00781B8C"/>
    <w:rsid w:val="00782518"/>
    <w:rsid w:val="00782FC0"/>
    <w:rsid w:val="0078410F"/>
    <w:rsid w:val="007842BF"/>
    <w:rsid w:val="00784AAC"/>
    <w:rsid w:val="007852E1"/>
    <w:rsid w:val="00785592"/>
    <w:rsid w:val="00785CFD"/>
    <w:rsid w:val="00787362"/>
    <w:rsid w:val="00790077"/>
    <w:rsid w:val="00790659"/>
    <w:rsid w:val="007908DD"/>
    <w:rsid w:val="00790CA5"/>
    <w:rsid w:val="00791AC7"/>
    <w:rsid w:val="00792FEA"/>
    <w:rsid w:val="00792FEE"/>
    <w:rsid w:val="00793E5C"/>
    <w:rsid w:val="00794BD2"/>
    <w:rsid w:val="007959D5"/>
    <w:rsid w:val="007965F3"/>
    <w:rsid w:val="007969AB"/>
    <w:rsid w:val="007A09A6"/>
    <w:rsid w:val="007A12D1"/>
    <w:rsid w:val="007A1A4D"/>
    <w:rsid w:val="007A2620"/>
    <w:rsid w:val="007A2E3B"/>
    <w:rsid w:val="007A3670"/>
    <w:rsid w:val="007A3679"/>
    <w:rsid w:val="007A3B0D"/>
    <w:rsid w:val="007A4B05"/>
    <w:rsid w:val="007A5FCD"/>
    <w:rsid w:val="007A6133"/>
    <w:rsid w:val="007A6D25"/>
    <w:rsid w:val="007A6FF6"/>
    <w:rsid w:val="007A75A3"/>
    <w:rsid w:val="007B067D"/>
    <w:rsid w:val="007B2149"/>
    <w:rsid w:val="007B2E46"/>
    <w:rsid w:val="007B55FF"/>
    <w:rsid w:val="007B6B99"/>
    <w:rsid w:val="007B725E"/>
    <w:rsid w:val="007B76D5"/>
    <w:rsid w:val="007B7818"/>
    <w:rsid w:val="007B7A0F"/>
    <w:rsid w:val="007C0B2C"/>
    <w:rsid w:val="007C116F"/>
    <w:rsid w:val="007C1CBB"/>
    <w:rsid w:val="007C2060"/>
    <w:rsid w:val="007C20E4"/>
    <w:rsid w:val="007C4090"/>
    <w:rsid w:val="007C498F"/>
    <w:rsid w:val="007C5946"/>
    <w:rsid w:val="007C6529"/>
    <w:rsid w:val="007C6B0C"/>
    <w:rsid w:val="007C7124"/>
    <w:rsid w:val="007D0002"/>
    <w:rsid w:val="007D1215"/>
    <w:rsid w:val="007D1CA5"/>
    <w:rsid w:val="007D1E6C"/>
    <w:rsid w:val="007D1ECF"/>
    <w:rsid w:val="007D1FB0"/>
    <w:rsid w:val="007D2389"/>
    <w:rsid w:val="007D26FF"/>
    <w:rsid w:val="007D28B7"/>
    <w:rsid w:val="007D2C05"/>
    <w:rsid w:val="007D2C2C"/>
    <w:rsid w:val="007D3C9E"/>
    <w:rsid w:val="007D4E3B"/>
    <w:rsid w:val="007D563E"/>
    <w:rsid w:val="007D5923"/>
    <w:rsid w:val="007D5EE0"/>
    <w:rsid w:val="007D6669"/>
    <w:rsid w:val="007D66C6"/>
    <w:rsid w:val="007D67DB"/>
    <w:rsid w:val="007D79C8"/>
    <w:rsid w:val="007E1988"/>
    <w:rsid w:val="007E1D91"/>
    <w:rsid w:val="007E1EEB"/>
    <w:rsid w:val="007E22BD"/>
    <w:rsid w:val="007E3A02"/>
    <w:rsid w:val="007E3DC3"/>
    <w:rsid w:val="007E5134"/>
    <w:rsid w:val="007E5D9A"/>
    <w:rsid w:val="007E605F"/>
    <w:rsid w:val="007E6E63"/>
    <w:rsid w:val="007F01F8"/>
    <w:rsid w:val="007F0D97"/>
    <w:rsid w:val="007F11A7"/>
    <w:rsid w:val="007F1428"/>
    <w:rsid w:val="007F1632"/>
    <w:rsid w:val="007F26E6"/>
    <w:rsid w:val="007F3001"/>
    <w:rsid w:val="007F3302"/>
    <w:rsid w:val="007F40A9"/>
    <w:rsid w:val="007F44D8"/>
    <w:rsid w:val="007F4C4E"/>
    <w:rsid w:val="007F4FD0"/>
    <w:rsid w:val="007F519E"/>
    <w:rsid w:val="007F6370"/>
    <w:rsid w:val="007F7014"/>
    <w:rsid w:val="00800BE9"/>
    <w:rsid w:val="00801391"/>
    <w:rsid w:val="00801462"/>
    <w:rsid w:val="008026CE"/>
    <w:rsid w:val="008026E1"/>
    <w:rsid w:val="0080395D"/>
    <w:rsid w:val="00803A04"/>
    <w:rsid w:val="00804373"/>
    <w:rsid w:val="00804DD1"/>
    <w:rsid w:val="00804F3D"/>
    <w:rsid w:val="00806BA6"/>
    <w:rsid w:val="00806E31"/>
    <w:rsid w:val="0080741F"/>
    <w:rsid w:val="00807F0F"/>
    <w:rsid w:val="00807F6B"/>
    <w:rsid w:val="0081027D"/>
    <w:rsid w:val="00810772"/>
    <w:rsid w:val="00810A01"/>
    <w:rsid w:val="00810B9C"/>
    <w:rsid w:val="008113CE"/>
    <w:rsid w:val="0081269F"/>
    <w:rsid w:val="0081272D"/>
    <w:rsid w:val="00812B14"/>
    <w:rsid w:val="00812E90"/>
    <w:rsid w:val="00813A4D"/>
    <w:rsid w:val="00813CA0"/>
    <w:rsid w:val="00813F53"/>
    <w:rsid w:val="0081413B"/>
    <w:rsid w:val="00815D3A"/>
    <w:rsid w:val="00815F08"/>
    <w:rsid w:val="00816DB2"/>
    <w:rsid w:val="00817634"/>
    <w:rsid w:val="00817E69"/>
    <w:rsid w:val="008203CF"/>
    <w:rsid w:val="0082050C"/>
    <w:rsid w:val="0082077E"/>
    <w:rsid w:val="0082095D"/>
    <w:rsid w:val="00820ADA"/>
    <w:rsid w:val="00821D03"/>
    <w:rsid w:val="00822037"/>
    <w:rsid w:val="0082299D"/>
    <w:rsid w:val="00822E27"/>
    <w:rsid w:val="008239C6"/>
    <w:rsid w:val="00823ED3"/>
    <w:rsid w:val="00824123"/>
    <w:rsid w:val="008249A6"/>
    <w:rsid w:val="00824DDF"/>
    <w:rsid w:val="00824DF4"/>
    <w:rsid w:val="00824E50"/>
    <w:rsid w:val="00825412"/>
    <w:rsid w:val="008256F5"/>
    <w:rsid w:val="00825E0F"/>
    <w:rsid w:val="008271D6"/>
    <w:rsid w:val="008271D9"/>
    <w:rsid w:val="008300AA"/>
    <w:rsid w:val="008300DB"/>
    <w:rsid w:val="00830692"/>
    <w:rsid w:val="0083185E"/>
    <w:rsid w:val="008321EC"/>
    <w:rsid w:val="0083241F"/>
    <w:rsid w:val="00832E55"/>
    <w:rsid w:val="00832FA7"/>
    <w:rsid w:val="008332C0"/>
    <w:rsid w:val="00834A76"/>
    <w:rsid w:val="00836E88"/>
    <w:rsid w:val="0083705D"/>
    <w:rsid w:val="008402A1"/>
    <w:rsid w:val="0084137E"/>
    <w:rsid w:val="00841BD1"/>
    <w:rsid w:val="00843715"/>
    <w:rsid w:val="00843791"/>
    <w:rsid w:val="0084490F"/>
    <w:rsid w:val="008455C4"/>
    <w:rsid w:val="00846C0B"/>
    <w:rsid w:val="00847C28"/>
    <w:rsid w:val="00847F51"/>
    <w:rsid w:val="00850689"/>
    <w:rsid w:val="00850714"/>
    <w:rsid w:val="00850D4B"/>
    <w:rsid w:val="008517A2"/>
    <w:rsid w:val="00852117"/>
    <w:rsid w:val="00852C74"/>
    <w:rsid w:val="00852EBC"/>
    <w:rsid w:val="00853544"/>
    <w:rsid w:val="00854930"/>
    <w:rsid w:val="00854A2D"/>
    <w:rsid w:val="00856FC3"/>
    <w:rsid w:val="0085731E"/>
    <w:rsid w:val="00857B4F"/>
    <w:rsid w:val="00857D73"/>
    <w:rsid w:val="00860062"/>
    <w:rsid w:val="00860453"/>
    <w:rsid w:val="0086105D"/>
    <w:rsid w:val="00863EE8"/>
    <w:rsid w:val="00864836"/>
    <w:rsid w:val="00864A39"/>
    <w:rsid w:val="008674AD"/>
    <w:rsid w:val="0087006A"/>
    <w:rsid w:val="008712CB"/>
    <w:rsid w:val="00871EC0"/>
    <w:rsid w:val="00872B8B"/>
    <w:rsid w:val="00873BE6"/>
    <w:rsid w:val="00874AE6"/>
    <w:rsid w:val="00874B6A"/>
    <w:rsid w:val="00875037"/>
    <w:rsid w:val="00875294"/>
    <w:rsid w:val="0087553C"/>
    <w:rsid w:val="0087672E"/>
    <w:rsid w:val="00876B19"/>
    <w:rsid w:val="0087750E"/>
    <w:rsid w:val="00877CFB"/>
    <w:rsid w:val="008822DE"/>
    <w:rsid w:val="00882C89"/>
    <w:rsid w:val="00882FA7"/>
    <w:rsid w:val="008837DC"/>
    <w:rsid w:val="00883D52"/>
    <w:rsid w:val="00884058"/>
    <w:rsid w:val="0088459F"/>
    <w:rsid w:val="00885EAB"/>
    <w:rsid w:val="00886123"/>
    <w:rsid w:val="008864BB"/>
    <w:rsid w:val="00886F84"/>
    <w:rsid w:val="00887CC5"/>
    <w:rsid w:val="00887F18"/>
    <w:rsid w:val="00890C9F"/>
    <w:rsid w:val="00890CBF"/>
    <w:rsid w:val="00891021"/>
    <w:rsid w:val="00891BFB"/>
    <w:rsid w:val="00891C48"/>
    <w:rsid w:val="00891EE4"/>
    <w:rsid w:val="008921C6"/>
    <w:rsid w:val="0089224F"/>
    <w:rsid w:val="00892441"/>
    <w:rsid w:val="00892899"/>
    <w:rsid w:val="008936E7"/>
    <w:rsid w:val="008937D3"/>
    <w:rsid w:val="008937EC"/>
    <w:rsid w:val="0089493D"/>
    <w:rsid w:val="00894CD0"/>
    <w:rsid w:val="00894DF4"/>
    <w:rsid w:val="00896019"/>
    <w:rsid w:val="00896990"/>
    <w:rsid w:val="00896A7E"/>
    <w:rsid w:val="00896B69"/>
    <w:rsid w:val="0089727F"/>
    <w:rsid w:val="008973C5"/>
    <w:rsid w:val="008A150D"/>
    <w:rsid w:val="008A17DC"/>
    <w:rsid w:val="008A2638"/>
    <w:rsid w:val="008A2F7B"/>
    <w:rsid w:val="008A3190"/>
    <w:rsid w:val="008A354F"/>
    <w:rsid w:val="008A3BF6"/>
    <w:rsid w:val="008A4351"/>
    <w:rsid w:val="008A5A0D"/>
    <w:rsid w:val="008A5A76"/>
    <w:rsid w:val="008A7534"/>
    <w:rsid w:val="008B0A72"/>
    <w:rsid w:val="008B0F6F"/>
    <w:rsid w:val="008B1013"/>
    <w:rsid w:val="008B11E9"/>
    <w:rsid w:val="008B1E7D"/>
    <w:rsid w:val="008B223B"/>
    <w:rsid w:val="008B27EB"/>
    <w:rsid w:val="008B3504"/>
    <w:rsid w:val="008B3517"/>
    <w:rsid w:val="008B5DA2"/>
    <w:rsid w:val="008B6D9B"/>
    <w:rsid w:val="008B6DC1"/>
    <w:rsid w:val="008B7532"/>
    <w:rsid w:val="008B75C9"/>
    <w:rsid w:val="008B7832"/>
    <w:rsid w:val="008C02AC"/>
    <w:rsid w:val="008C05F5"/>
    <w:rsid w:val="008C07EF"/>
    <w:rsid w:val="008C0AD3"/>
    <w:rsid w:val="008C10DA"/>
    <w:rsid w:val="008C15B2"/>
    <w:rsid w:val="008C1BB9"/>
    <w:rsid w:val="008C2633"/>
    <w:rsid w:val="008C2DCF"/>
    <w:rsid w:val="008C39A5"/>
    <w:rsid w:val="008C3DA1"/>
    <w:rsid w:val="008C3ED6"/>
    <w:rsid w:val="008C4194"/>
    <w:rsid w:val="008C429A"/>
    <w:rsid w:val="008C4DAD"/>
    <w:rsid w:val="008C4F3D"/>
    <w:rsid w:val="008C5DD5"/>
    <w:rsid w:val="008C612C"/>
    <w:rsid w:val="008C64E8"/>
    <w:rsid w:val="008C7253"/>
    <w:rsid w:val="008C76D5"/>
    <w:rsid w:val="008C7874"/>
    <w:rsid w:val="008D0B53"/>
    <w:rsid w:val="008D3404"/>
    <w:rsid w:val="008D3A65"/>
    <w:rsid w:val="008D3DEE"/>
    <w:rsid w:val="008D4CD9"/>
    <w:rsid w:val="008D52AC"/>
    <w:rsid w:val="008D65E6"/>
    <w:rsid w:val="008D6878"/>
    <w:rsid w:val="008E0090"/>
    <w:rsid w:val="008E1267"/>
    <w:rsid w:val="008E1DD7"/>
    <w:rsid w:val="008E31DE"/>
    <w:rsid w:val="008E37FF"/>
    <w:rsid w:val="008E3C3F"/>
    <w:rsid w:val="008E3E8D"/>
    <w:rsid w:val="008E424C"/>
    <w:rsid w:val="008E4E62"/>
    <w:rsid w:val="008E7531"/>
    <w:rsid w:val="008E7993"/>
    <w:rsid w:val="008F004B"/>
    <w:rsid w:val="008F03D3"/>
    <w:rsid w:val="008F1A43"/>
    <w:rsid w:val="008F1A68"/>
    <w:rsid w:val="008F296A"/>
    <w:rsid w:val="008F29D6"/>
    <w:rsid w:val="008F353E"/>
    <w:rsid w:val="008F40E6"/>
    <w:rsid w:val="008F4832"/>
    <w:rsid w:val="008F56D0"/>
    <w:rsid w:val="008F5FA5"/>
    <w:rsid w:val="008F68A2"/>
    <w:rsid w:val="008F7BB3"/>
    <w:rsid w:val="00900999"/>
    <w:rsid w:val="00900E60"/>
    <w:rsid w:val="0090116F"/>
    <w:rsid w:val="00901C22"/>
    <w:rsid w:val="009039CC"/>
    <w:rsid w:val="00903AE6"/>
    <w:rsid w:val="00903B78"/>
    <w:rsid w:val="00903E7E"/>
    <w:rsid w:val="00904287"/>
    <w:rsid w:val="00905A5C"/>
    <w:rsid w:val="009060F5"/>
    <w:rsid w:val="009064B7"/>
    <w:rsid w:val="009064F1"/>
    <w:rsid w:val="009066A4"/>
    <w:rsid w:val="00906C79"/>
    <w:rsid w:val="00907051"/>
    <w:rsid w:val="00910E3D"/>
    <w:rsid w:val="00911CD7"/>
    <w:rsid w:val="00912848"/>
    <w:rsid w:val="00913506"/>
    <w:rsid w:val="009138E0"/>
    <w:rsid w:val="00913990"/>
    <w:rsid w:val="00913F2F"/>
    <w:rsid w:val="00914ABB"/>
    <w:rsid w:val="00916A71"/>
    <w:rsid w:val="00917B2A"/>
    <w:rsid w:val="00920916"/>
    <w:rsid w:val="00921430"/>
    <w:rsid w:val="009218C0"/>
    <w:rsid w:val="00921A42"/>
    <w:rsid w:val="00921BDB"/>
    <w:rsid w:val="00923CEA"/>
    <w:rsid w:val="00924787"/>
    <w:rsid w:val="009248F4"/>
    <w:rsid w:val="00924B8C"/>
    <w:rsid w:val="00925027"/>
    <w:rsid w:val="0092516B"/>
    <w:rsid w:val="00925E5E"/>
    <w:rsid w:val="0092714C"/>
    <w:rsid w:val="00930030"/>
    <w:rsid w:val="0093059D"/>
    <w:rsid w:val="00930D71"/>
    <w:rsid w:val="00931BC9"/>
    <w:rsid w:val="009323B7"/>
    <w:rsid w:val="009328C7"/>
    <w:rsid w:val="00932A9A"/>
    <w:rsid w:val="00932B2D"/>
    <w:rsid w:val="00934AD5"/>
    <w:rsid w:val="009359BC"/>
    <w:rsid w:val="009366AE"/>
    <w:rsid w:val="0093715B"/>
    <w:rsid w:val="00937678"/>
    <w:rsid w:val="0093783E"/>
    <w:rsid w:val="00937CB8"/>
    <w:rsid w:val="00941718"/>
    <w:rsid w:val="00941C6F"/>
    <w:rsid w:val="00941FCF"/>
    <w:rsid w:val="009435AF"/>
    <w:rsid w:val="00943A51"/>
    <w:rsid w:val="00943E21"/>
    <w:rsid w:val="00943F29"/>
    <w:rsid w:val="0094490D"/>
    <w:rsid w:val="00944C25"/>
    <w:rsid w:val="00946217"/>
    <w:rsid w:val="00946B51"/>
    <w:rsid w:val="00946F74"/>
    <w:rsid w:val="0094728B"/>
    <w:rsid w:val="00947401"/>
    <w:rsid w:val="00947847"/>
    <w:rsid w:val="00947FE6"/>
    <w:rsid w:val="00950680"/>
    <w:rsid w:val="00950DE0"/>
    <w:rsid w:val="0095365A"/>
    <w:rsid w:val="00954063"/>
    <w:rsid w:val="009548F1"/>
    <w:rsid w:val="0095563F"/>
    <w:rsid w:val="00955E95"/>
    <w:rsid w:val="009566D5"/>
    <w:rsid w:val="0095691E"/>
    <w:rsid w:val="009571A6"/>
    <w:rsid w:val="00957D5E"/>
    <w:rsid w:val="00960436"/>
    <w:rsid w:val="00960E51"/>
    <w:rsid w:val="00962127"/>
    <w:rsid w:val="00962B50"/>
    <w:rsid w:val="00962B93"/>
    <w:rsid w:val="00962D58"/>
    <w:rsid w:val="00965656"/>
    <w:rsid w:val="0096578A"/>
    <w:rsid w:val="00965940"/>
    <w:rsid w:val="00965A11"/>
    <w:rsid w:val="00966730"/>
    <w:rsid w:val="00966ED3"/>
    <w:rsid w:val="00967216"/>
    <w:rsid w:val="00967532"/>
    <w:rsid w:val="0096757C"/>
    <w:rsid w:val="009713D5"/>
    <w:rsid w:val="009714CF"/>
    <w:rsid w:val="00971CF2"/>
    <w:rsid w:val="00971D10"/>
    <w:rsid w:val="00972AA6"/>
    <w:rsid w:val="00972EF8"/>
    <w:rsid w:val="00973B1E"/>
    <w:rsid w:val="009740DC"/>
    <w:rsid w:val="00974E3E"/>
    <w:rsid w:val="0097500B"/>
    <w:rsid w:val="00975308"/>
    <w:rsid w:val="00975E73"/>
    <w:rsid w:val="0097625D"/>
    <w:rsid w:val="0097680A"/>
    <w:rsid w:val="00977667"/>
    <w:rsid w:val="00977950"/>
    <w:rsid w:val="00977CB7"/>
    <w:rsid w:val="009808EE"/>
    <w:rsid w:val="00980915"/>
    <w:rsid w:val="00981D0E"/>
    <w:rsid w:val="00982904"/>
    <w:rsid w:val="00982F90"/>
    <w:rsid w:val="00983B9E"/>
    <w:rsid w:val="00984345"/>
    <w:rsid w:val="00984712"/>
    <w:rsid w:val="00984AE8"/>
    <w:rsid w:val="00984D89"/>
    <w:rsid w:val="009860B6"/>
    <w:rsid w:val="009863E3"/>
    <w:rsid w:val="009864CE"/>
    <w:rsid w:val="00986B27"/>
    <w:rsid w:val="009875EC"/>
    <w:rsid w:val="00987701"/>
    <w:rsid w:val="00990AC5"/>
    <w:rsid w:val="00990BA9"/>
    <w:rsid w:val="00990F93"/>
    <w:rsid w:val="009911AA"/>
    <w:rsid w:val="00991A5C"/>
    <w:rsid w:val="00991E28"/>
    <w:rsid w:val="00991F5D"/>
    <w:rsid w:val="0099215D"/>
    <w:rsid w:val="009921D7"/>
    <w:rsid w:val="009922DE"/>
    <w:rsid w:val="00993154"/>
    <w:rsid w:val="009933F1"/>
    <w:rsid w:val="009938B8"/>
    <w:rsid w:val="00993BB1"/>
    <w:rsid w:val="00993FF4"/>
    <w:rsid w:val="00994604"/>
    <w:rsid w:val="00995B04"/>
    <w:rsid w:val="00995E68"/>
    <w:rsid w:val="009964EF"/>
    <w:rsid w:val="00996FCA"/>
    <w:rsid w:val="009971F7"/>
    <w:rsid w:val="0099759B"/>
    <w:rsid w:val="00997660"/>
    <w:rsid w:val="00997A83"/>
    <w:rsid w:val="00997DF2"/>
    <w:rsid w:val="009A1C9E"/>
    <w:rsid w:val="009A2752"/>
    <w:rsid w:val="009A3F7A"/>
    <w:rsid w:val="009A40EE"/>
    <w:rsid w:val="009A49BD"/>
    <w:rsid w:val="009A55E9"/>
    <w:rsid w:val="009A5BF4"/>
    <w:rsid w:val="009A5FC8"/>
    <w:rsid w:val="009A668F"/>
    <w:rsid w:val="009A6919"/>
    <w:rsid w:val="009A6D7A"/>
    <w:rsid w:val="009A6DEC"/>
    <w:rsid w:val="009A74BC"/>
    <w:rsid w:val="009A77ED"/>
    <w:rsid w:val="009B083C"/>
    <w:rsid w:val="009B0A03"/>
    <w:rsid w:val="009B0DF2"/>
    <w:rsid w:val="009B0E85"/>
    <w:rsid w:val="009B1583"/>
    <w:rsid w:val="009B2902"/>
    <w:rsid w:val="009B300A"/>
    <w:rsid w:val="009B4192"/>
    <w:rsid w:val="009B63E0"/>
    <w:rsid w:val="009B6E14"/>
    <w:rsid w:val="009B7AB8"/>
    <w:rsid w:val="009C090D"/>
    <w:rsid w:val="009C1E72"/>
    <w:rsid w:val="009C1FB0"/>
    <w:rsid w:val="009C23A9"/>
    <w:rsid w:val="009C2E5A"/>
    <w:rsid w:val="009C3BF0"/>
    <w:rsid w:val="009C61B0"/>
    <w:rsid w:val="009C6A7A"/>
    <w:rsid w:val="009C6C0F"/>
    <w:rsid w:val="009C6EF8"/>
    <w:rsid w:val="009C7445"/>
    <w:rsid w:val="009D13A3"/>
    <w:rsid w:val="009D22DC"/>
    <w:rsid w:val="009D241B"/>
    <w:rsid w:val="009D274C"/>
    <w:rsid w:val="009D30CE"/>
    <w:rsid w:val="009D4161"/>
    <w:rsid w:val="009D4754"/>
    <w:rsid w:val="009D49EF"/>
    <w:rsid w:val="009D4A9C"/>
    <w:rsid w:val="009D4C0C"/>
    <w:rsid w:val="009D60BF"/>
    <w:rsid w:val="009D6545"/>
    <w:rsid w:val="009E0768"/>
    <w:rsid w:val="009E15D4"/>
    <w:rsid w:val="009E1D37"/>
    <w:rsid w:val="009E2217"/>
    <w:rsid w:val="009E28B9"/>
    <w:rsid w:val="009E2958"/>
    <w:rsid w:val="009E3041"/>
    <w:rsid w:val="009E33FA"/>
    <w:rsid w:val="009E4060"/>
    <w:rsid w:val="009E511A"/>
    <w:rsid w:val="009E5340"/>
    <w:rsid w:val="009E563D"/>
    <w:rsid w:val="009E614E"/>
    <w:rsid w:val="009E692F"/>
    <w:rsid w:val="009E775F"/>
    <w:rsid w:val="009F1CCB"/>
    <w:rsid w:val="009F1D7B"/>
    <w:rsid w:val="009F2918"/>
    <w:rsid w:val="009F29C4"/>
    <w:rsid w:val="009F2D78"/>
    <w:rsid w:val="009F3D9B"/>
    <w:rsid w:val="009F5F8E"/>
    <w:rsid w:val="009F667E"/>
    <w:rsid w:val="009F6F87"/>
    <w:rsid w:val="009F7604"/>
    <w:rsid w:val="009F761D"/>
    <w:rsid w:val="009F7B7D"/>
    <w:rsid w:val="009F7DE8"/>
    <w:rsid w:val="00A00671"/>
    <w:rsid w:val="00A01067"/>
    <w:rsid w:val="00A01C97"/>
    <w:rsid w:val="00A01CE7"/>
    <w:rsid w:val="00A021B7"/>
    <w:rsid w:val="00A02439"/>
    <w:rsid w:val="00A02C66"/>
    <w:rsid w:val="00A0304F"/>
    <w:rsid w:val="00A035F1"/>
    <w:rsid w:val="00A03A95"/>
    <w:rsid w:val="00A03DCA"/>
    <w:rsid w:val="00A05442"/>
    <w:rsid w:val="00A05782"/>
    <w:rsid w:val="00A05BAC"/>
    <w:rsid w:val="00A05BE8"/>
    <w:rsid w:val="00A07D54"/>
    <w:rsid w:val="00A07D6B"/>
    <w:rsid w:val="00A10735"/>
    <w:rsid w:val="00A10CF2"/>
    <w:rsid w:val="00A120CA"/>
    <w:rsid w:val="00A1280B"/>
    <w:rsid w:val="00A1470F"/>
    <w:rsid w:val="00A14DF2"/>
    <w:rsid w:val="00A15A16"/>
    <w:rsid w:val="00A16576"/>
    <w:rsid w:val="00A168BB"/>
    <w:rsid w:val="00A16ADB"/>
    <w:rsid w:val="00A17834"/>
    <w:rsid w:val="00A208B9"/>
    <w:rsid w:val="00A209E9"/>
    <w:rsid w:val="00A23405"/>
    <w:rsid w:val="00A23566"/>
    <w:rsid w:val="00A23635"/>
    <w:rsid w:val="00A23987"/>
    <w:rsid w:val="00A23DDC"/>
    <w:rsid w:val="00A25679"/>
    <w:rsid w:val="00A25970"/>
    <w:rsid w:val="00A2678B"/>
    <w:rsid w:val="00A26DEE"/>
    <w:rsid w:val="00A27746"/>
    <w:rsid w:val="00A2788A"/>
    <w:rsid w:val="00A27AFB"/>
    <w:rsid w:val="00A30570"/>
    <w:rsid w:val="00A30635"/>
    <w:rsid w:val="00A333ED"/>
    <w:rsid w:val="00A336DF"/>
    <w:rsid w:val="00A34503"/>
    <w:rsid w:val="00A34C8F"/>
    <w:rsid w:val="00A350F3"/>
    <w:rsid w:val="00A35825"/>
    <w:rsid w:val="00A36193"/>
    <w:rsid w:val="00A3642E"/>
    <w:rsid w:val="00A36E5A"/>
    <w:rsid w:val="00A37139"/>
    <w:rsid w:val="00A37848"/>
    <w:rsid w:val="00A4053E"/>
    <w:rsid w:val="00A408A8"/>
    <w:rsid w:val="00A40F21"/>
    <w:rsid w:val="00A41040"/>
    <w:rsid w:val="00A414AD"/>
    <w:rsid w:val="00A41F77"/>
    <w:rsid w:val="00A420DD"/>
    <w:rsid w:val="00A42469"/>
    <w:rsid w:val="00A42D5F"/>
    <w:rsid w:val="00A43895"/>
    <w:rsid w:val="00A439B6"/>
    <w:rsid w:val="00A43FCD"/>
    <w:rsid w:val="00A4442C"/>
    <w:rsid w:val="00A44BFC"/>
    <w:rsid w:val="00A44DA1"/>
    <w:rsid w:val="00A45516"/>
    <w:rsid w:val="00A46DB6"/>
    <w:rsid w:val="00A46E18"/>
    <w:rsid w:val="00A46F79"/>
    <w:rsid w:val="00A475B0"/>
    <w:rsid w:val="00A47929"/>
    <w:rsid w:val="00A47DE6"/>
    <w:rsid w:val="00A501A6"/>
    <w:rsid w:val="00A501C3"/>
    <w:rsid w:val="00A50763"/>
    <w:rsid w:val="00A51772"/>
    <w:rsid w:val="00A53509"/>
    <w:rsid w:val="00A5373B"/>
    <w:rsid w:val="00A539CD"/>
    <w:rsid w:val="00A53D4F"/>
    <w:rsid w:val="00A53E86"/>
    <w:rsid w:val="00A545D7"/>
    <w:rsid w:val="00A5469D"/>
    <w:rsid w:val="00A553DF"/>
    <w:rsid w:val="00A55514"/>
    <w:rsid w:val="00A561B0"/>
    <w:rsid w:val="00A56D51"/>
    <w:rsid w:val="00A57CB9"/>
    <w:rsid w:val="00A606B1"/>
    <w:rsid w:val="00A60FFC"/>
    <w:rsid w:val="00A6126D"/>
    <w:rsid w:val="00A623FF"/>
    <w:rsid w:val="00A6266F"/>
    <w:rsid w:val="00A631F5"/>
    <w:rsid w:val="00A640BF"/>
    <w:rsid w:val="00A64827"/>
    <w:rsid w:val="00A64842"/>
    <w:rsid w:val="00A64DCB"/>
    <w:rsid w:val="00A64EF9"/>
    <w:rsid w:val="00A64F0D"/>
    <w:rsid w:val="00A66085"/>
    <w:rsid w:val="00A66F53"/>
    <w:rsid w:val="00A66FBE"/>
    <w:rsid w:val="00A70058"/>
    <w:rsid w:val="00A70488"/>
    <w:rsid w:val="00A706CB"/>
    <w:rsid w:val="00A70A77"/>
    <w:rsid w:val="00A70E2D"/>
    <w:rsid w:val="00A710B3"/>
    <w:rsid w:val="00A7137A"/>
    <w:rsid w:val="00A72FA1"/>
    <w:rsid w:val="00A73112"/>
    <w:rsid w:val="00A73D44"/>
    <w:rsid w:val="00A740D1"/>
    <w:rsid w:val="00A756EC"/>
    <w:rsid w:val="00A75958"/>
    <w:rsid w:val="00A75A08"/>
    <w:rsid w:val="00A75CDA"/>
    <w:rsid w:val="00A7653A"/>
    <w:rsid w:val="00A76A06"/>
    <w:rsid w:val="00A76D18"/>
    <w:rsid w:val="00A77206"/>
    <w:rsid w:val="00A775B0"/>
    <w:rsid w:val="00A778AB"/>
    <w:rsid w:val="00A77D37"/>
    <w:rsid w:val="00A77FFC"/>
    <w:rsid w:val="00A81685"/>
    <w:rsid w:val="00A81B5E"/>
    <w:rsid w:val="00A82B07"/>
    <w:rsid w:val="00A8344B"/>
    <w:rsid w:val="00A84463"/>
    <w:rsid w:val="00A84A97"/>
    <w:rsid w:val="00A858C7"/>
    <w:rsid w:val="00A85D5A"/>
    <w:rsid w:val="00A85E40"/>
    <w:rsid w:val="00A85F14"/>
    <w:rsid w:val="00A86208"/>
    <w:rsid w:val="00A86AEC"/>
    <w:rsid w:val="00A87719"/>
    <w:rsid w:val="00A87978"/>
    <w:rsid w:val="00A90B32"/>
    <w:rsid w:val="00A9299C"/>
    <w:rsid w:val="00A92C83"/>
    <w:rsid w:val="00A92C98"/>
    <w:rsid w:val="00A9366E"/>
    <w:rsid w:val="00A9368B"/>
    <w:rsid w:val="00A9388D"/>
    <w:rsid w:val="00A93900"/>
    <w:rsid w:val="00A942A3"/>
    <w:rsid w:val="00A94640"/>
    <w:rsid w:val="00A948A5"/>
    <w:rsid w:val="00A94C22"/>
    <w:rsid w:val="00A953BD"/>
    <w:rsid w:val="00A9549A"/>
    <w:rsid w:val="00A95CD5"/>
    <w:rsid w:val="00A960B9"/>
    <w:rsid w:val="00A962C9"/>
    <w:rsid w:val="00A96704"/>
    <w:rsid w:val="00A9674F"/>
    <w:rsid w:val="00A9764B"/>
    <w:rsid w:val="00A97AD5"/>
    <w:rsid w:val="00AA023D"/>
    <w:rsid w:val="00AA0C1D"/>
    <w:rsid w:val="00AA15EF"/>
    <w:rsid w:val="00AA1C71"/>
    <w:rsid w:val="00AA240F"/>
    <w:rsid w:val="00AA348C"/>
    <w:rsid w:val="00AA419B"/>
    <w:rsid w:val="00AA426E"/>
    <w:rsid w:val="00AA4FC4"/>
    <w:rsid w:val="00AA5975"/>
    <w:rsid w:val="00AA65A8"/>
    <w:rsid w:val="00AA675F"/>
    <w:rsid w:val="00AA767A"/>
    <w:rsid w:val="00AA7A61"/>
    <w:rsid w:val="00AA7D8F"/>
    <w:rsid w:val="00AB0A66"/>
    <w:rsid w:val="00AB137F"/>
    <w:rsid w:val="00AB1517"/>
    <w:rsid w:val="00AB1C79"/>
    <w:rsid w:val="00AB2169"/>
    <w:rsid w:val="00AB2DAB"/>
    <w:rsid w:val="00AB3035"/>
    <w:rsid w:val="00AB381B"/>
    <w:rsid w:val="00AB38EC"/>
    <w:rsid w:val="00AB3DDD"/>
    <w:rsid w:val="00AB48B2"/>
    <w:rsid w:val="00AB4B94"/>
    <w:rsid w:val="00AB5F00"/>
    <w:rsid w:val="00AB6DF2"/>
    <w:rsid w:val="00AC0158"/>
    <w:rsid w:val="00AC015A"/>
    <w:rsid w:val="00AC0A72"/>
    <w:rsid w:val="00AC0F1E"/>
    <w:rsid w:val="00AC13E5"/>
    <w:rsid w:val="00AC2455"/>
    <w:rsid w:val="00AC2972"/>
    <w:rsid w:val="00AC2AA1"/>
    <w:rsid w:val="00AC3CBA"/>
    <w:rsid w:val="00AC4185"/>
    <w:rsid w:val="00AC4643"/>
    <w:rsid w:val="00AC4966"/>
    <w:rsid w:val="00AC5C82"/>
    <w:rsid w:val="00AC7A49"/>
    <w:rsid w:val="00AD10DB"/>
    <w:rsid w:val="00AD11EE"/>
    <w:rsid w:val="00AD1740"/>
    <w:rsid w:val="00AD2381"/>
    <w:rsid w:val="00AD2C13"/>
    <w:rsid w:val="00AD340A"/>
    <w:rsid w:val="00AD525B"/>
    <w:rsid w:val="00AD5A59"/>
    <w:rsid w:val="00AD6A00"/>
    <w:rsid w:val="00AD6D43"/>
    <w:rsid w:val="00AD7E5E"/>
    <w:rsid w:val="00AE0735"/>
    <w:rsid w:val="00AE0862"/>
    <w:rsid w:val="00AE0F2C"/>
    <w:rsid w:val="00AE10E0"/>
    <w:rsid w:val="00AE134A"/>
    <w:rsid w:val="00AE1730"/>
    <w:rsid w:val="00AE1786"/>
    <w:rsid w:val="00AE1FE8"/>
    <w:rsid w:val="00AE23C1"/>
    <w:rsid w:val="00AE273F"/>
    <w:rsid w:val="00AE2BBE"/>
    <w:rsid w:val="00AE31DD"/>
    <w:rsid w:val="00AE3395"/>
    <w:rsid w:val="00AE34AC"/>
    <w:rsid w:val="00AE4797"/>
    <w:rsid w:val="00AE5340"/>
    <w:rsid w:val="00AE5AE2"/>
    <w:rsid w:val="00AE5C17"/>
    <w:rsid w:val="00AE6560"/>
    <w:rsid w:val="00AE744A"/>
    <w:rsid w:val="00AF0496"/>
    <w:rsid w:val="00AF18F0"/>
    <w:rsid w:val="00AF1E10"/>
    <w:rsid w:val="00AF24E3"/>
    <w:rsid w:val="00AF58E5"/>
    <w:rsid w:val="00AF6285"/>
    <w:rsid w:val="00AF7161"/>
    <w:rsid w:val="00AF77CA"/>
    <w:rsid w:val="00AF7BC4"/>
    <w:rsid w:val="00AF7FA1"/>
    <w:rsid w:val="00B00914"/>
    <w:rsid w:val="00B01953"/>
    <w:rsid w:val="00B042C3"/>
    <w:rsid w:val="00B0581C"/>
    <w:rsid w:val="00B070F6"/>
    <w:rsid w:val="00B0715A"/>
    <w:rsid w:val="00B101BE"/>
    <w:rsid w:val="00B10D2A"/>
    <w:rsid w:val="00B11470"/>
    <w:rsid w:val="00B11763"/>
    <w:rsid w:val="00B11ECF"/>
    <w:rsid w:val="00B1695B"/>
    <w:rsid w:val="00B17209"/>
    <w:rsid w:val="00B219A9"/>
    <w:rsid w:val="00B22390"/>
    <w:rsid w:val="00B22ABB"/>
    <w:rsid w:val="00B230F5"/>
    <w:rsid w:val="00B232D7"/>
    <w:rsid w:val="00B23476"/>
    <w:rsid w:val="00B24A8F"/>
    <w:rsid w:val="00B24E04"/>
    <w:rsid w:val="00B254B8"/>
    <w:rsid w:val="00B267D9"/>
    <w:rsid w:val="00B26F04"/>
    <w:rsid w:val="00B300D7"/>
    <w:rsid w:val="00B302C2"/>
    <w:rsid w:val="00B31B0F"/>
    <w:rsid w:val="00B31C48"/>
    <w:rsid w:val="00B32113"/>
    <w:rsid w:val="00B32A81"/>
    <w:rsid w:val="00B32BEE"/>
    <w:rsid w:val="00B3340B"/>
    <w:rsid w:val="00B33668"/>
    <w:rsid w:val="00B33A7C"/>
    <w:rsid w:val="00B3500A"/>
    <w:rsid w:val="00B3542D"/>
    <w:rsid w:val="00B357E1"/>
    <w:rsid w:val="00B35A50"/>
    <w:rsid w:val="00B35CDE"/>
    <w:rsid w:val="00B35D34"/>
    <w:rsid w:val="00B37EE3"/>
    <w:rsid w:val="00B40002"/>
    <w:rsid w:val="00B41B08"/>
    <w:rsid w:val="00B42251"/>
    <w:rsid w:val="00B4318E"/>
    <w:rsid w:val="00B448C7"/>
    <w:rsid w:val="00B44FA7"/>
    <w:rsid w:val="00B457AA"/>
    <w:rsid w:val="00B458FD"/>
    <w:rsid w:val="00B46D66"/>
    <w:rsid w:val="00B50121"/>
    <w:rsid w:val="00B527B8"/>
    <w:rsid w:val="00B534CA"/>
    <w:rsid w:val="00B53566"/>
    <w:rsid w:val="00B53B78"/>
    <w:rsid w:val="00B55A1E"/>
    <w:rsid w:val="00B55A9D"/>
    <w:rsid w:val="00B56241"/>
    <w:rsid w:val="00B6061B"/>
    <w:rsid w:val="00B606B4"/>
    <w:rsid w:val="00B60B4D"/>
    <w:rsid w:val="00B615E8"/>
    <w:rsid w:val="00B61DA7"/>
    <w:rsid w:val="00B62951"/>
    <w:rsid w:val="00B644B6"/>
    <w:rsid w:val="00B64745"/>
    <w:rsid w:val="00B64B2A"/>
    <w:rsid w:val="00B64B6B"/>
    <w:rsid w:val="00B65253"/>
    <w:rsid w:val="00B65963"/>
    <w:rsid w:val="00B65D60"/>
    <w:rsid w:val="00B66779"/>
    <w:rsid w:val="00B67495"/>
    <w:rsid w:val="00B674FC"/>
    <w:rsid w:val="00B679FC"/>
    <w:rsid w:val="00B67CEE"/>
    <w:rsid w:val="00B710A0"/>
    <w:rsid w:val="00B713BE"/>
    <w:rsid w:val="00B7159F"/>
    <w:rsid w:val="00B71A65"/>
    <w:rsid w:val="00B72106"/>
    <w:rsid w:val="00B72BE8"/>
    <w:rsid w:val="00B7407E"/>
    <w:rsid w:val="00B74240"/>
    <w:rsid w:val="00B74F58"/>
    <w:rsid w:val="00B75CCA"/>
    <w:rsid w:val="00B75E97"/>
    <w:rsid w:val="00B76DF7"/>
    <w:rsid w:val="00B778ED"/>
    <w:rsid w:val="00B77DDE"/>
    <w:rsid w:val="00B80590"/>
    <w:rsid w:val="00B80ABB"/>
    <w:rsid w:val="00B80B25"/>
    <w:rsid w:val="00B8159E"/>
    <w:rsid w:val="00B82110"/>
    <w:rsid w:val="00B82EC9"/>
    <w:rsid w:val="00B833D8"/>
    <w:rsid w:val="00B838FA"/>
    <w:rsid w:val="00B8431D"/>
    <w:rsid w:val="00B846B2"/>
    <w:rsid w:val="00B84FEB"/>
    <w:rsid w:val="00B8536E"/>
    <w:rsid w:val="00B854FB"/>
    <w:rsid w:val="00B86B77"/>
    <w:rsid w:val="00B86C7B"/>
    <w:rsid w:val="00B87238"/>
    <w:rsid w:val="00B878E6"/>
    <w:rsid w:val="00B9043B"/>
    <w:rsid w:val="00B9066E"/>
    <w:rsid w:val="00B90CE8"/>
    <w:rsid w:val="00B9184F"/>
    <w:rsid w:val="00B9206C"/>
    <w:rsid w:val="00B923BE"/>
    <w:rsid w:val="00B9291F"/>
    <w:rsid w:val="00B92A77"/>
    <w:rsid w:val="00B92BEE"/>
    <w:rsid w:val="00B933C4"/>
    <w:rsid w:val="00B9414E"/>
    <w:rsid w:val="00B9552A"/>
    <w:rsid w:val="00B966DA"/>
    <w:rsid w:val="00B96BC1"/>
    <w:rsid w:val="00B971F0"/>
    <w:rsid w:val="00B972C3"/>
    <w:rsid w:val="00B97D35"/>
    <w:rsid w:val="00BA1335"/>
    <w:rsid w:val="00BA1492"/>
    <w:rsid w:val="00BA1620"/>
    <w:rsid w:val="00BA2994"/>
    <w:rsid w:val="00BA2AFB"/>
    <w:rsid w:val="00BA37E5"/>
    <w:rsid w:val="00BA39F5"/>
    <w:rsid w:val="00BA4C72"/>
    <w:rsid w:val="00BA4D4B"/>
    <w:rsid w:val="00BA5559"/>
    <w:rsid w:val="00BA572C"/>
    <w:rsid w:val="00BA6855"/>
    <w:rsid w:val="00BA757A"/>
    <w:rsid w:val="00BA7A97"/>
    <w:rsid w:val="00BA7BD2"/>
    <w:rsid w:val="00BB09C5"/>
    <w:rsid w:val="00BB0BD7"/>
    <w:rsid w:val="00BB25B7"/>
    <w:rsid w:val="00BB44D0"/>
    <w:rsid w:val="00BB786F"/>
    <w:rsid w:val="00BB7EC7"/>
    <w:rsid w:val="00BC05E4"/>
    <w:rsid w:val="00BC08CF"/>
    <w:rsid w:val="00BC0F6C"/>
    <w:rsid w:val="00BC0F89"/>
    <w:rsid w:val="00BC2508"/>
    <w:rsid w:val="00BC2E0E"/>
    <w:rsid w:val="00BC3770"/>
    <w:rsid w:val="00BC3F5B"/>
    <w:rsid w:val="00BC4BBB"/>
    <w:rsid w:val="00BC4E63"/>
    <w:rsid w:val="00BC5708"/>
    <w:rsid w:val="00BC6E46"/>
    <w:rsid w:val="00BC7BB6"/>
    <w:rsid w:val="00BD0C56"/>
    <w:rsid w:val="00BD14F0"/>
    <w:rsid w:val="00BD1781"/>
    <w:rsid w:val="00BD2307"/>
    <w:rsid w:val="00BD2EC8"/>
    <w:rsid w:val="00BD3894"/>
    <w:rsid w:val="00BD3ECB"/>
    <w:rsid w:val="00BD40E6"/>
    <w:rsid w:val="00BD4B00"/>
    <w:rsid w:val="00BD6C03"/>
    <w:rsid w:val="00BD6F91"/>
    <w:rsid w:val="00BD763A"/>
    <w:rsid w:val="00BD7F13"/>
    <w:rsid w:val="00BE0106"/>
    <w:rsid w:val="00BE06AA"/>
    <w:rsid w:val="00BE142B"/>
    <w:rsid w:val="00BE34BB"/>
    <w:rsid w:val="00BE39F4"/>
    <w:rsid w:val="00BE3AB4"/>
    <w:rsid w:val="00BE3BB9"/>
    <w:rsid w:val="00BE42C8"/>
    <w:rsid w:val="00BE47C3"/>
    <w:rsid w:val="00BE4F26"/>
    <w:rsid w:val="00BE5254"/>
    <w:rsid w:val="00BE5AD1"/>
    <w:rsid w:val="00BE5E23"/>
    <w:rsid w:val="00BE6B6E"/>
    <w:rsid w:val="00BE6CC7"/>
    <w:rsid w:val="00BF1157"/>
    <w:rsid w:val="00BF21DE"/>
    <w:rsid w:val="00BF3456"/>
    <w:rsid w:val="00BF35D1"/>
    <w:rsid w:val="00BF3BB2"/>
    <w:rsid w:val="00BF5167"/>
    <w:rsid w:val="00BF5CA4"/>
    <w:rsid w:val="00BF6E1C"/>
    <w:rsid w:val="00C0059F"/>
    <w:rsid w:val="00C00986"/>
    <w:rsid w:val="00C018F6"/>
    <w:rsid w:val="00C02312"/>
    <w:rsid w:val="00C02BC2"/>
    <w:rsid w:val="00C042E4"/>
    <w:rsid w:val="00C04594"/>
    <w:rsid w:val="00C049F1"/>
    <w:rsid w:val="00C04B8A"/>
    <w:rsid w:val="00C04D12"/>
    <w:rsid w:val="00C0594C"/>
    <w:rsid w:val="00C05FD6"/>
    <w:rsid w:val="00C07ED4"/>
    <w:rsid w:val="00C11311"/>
    <w:rsid w:val="00C120D3"/>
    <w:rsid w:val="00C124B3"/>
    <w:rsid w:val="00C12979"/>
    <w:rsid w:val="00C12D65"/>
    <w:rsid w:val="00C13489"/>
    <w:rsid w:val="00C140D0"/>
    <w:rsid w:val="00C14438"/>
    <w:rsid w:val="00C14B41"/>
    <w:rsid w:val="00C15124"/>
    <w:rsid w:val="00C1579E"/>
    <w:rsid w:val="00C15C39"/>
    <w:rsid w:val="00C16F75"/>
    <w:rsid w:val="00C205A1"/>
    <w:rsid w:val="00C24118"/>
    <w:rsid w:val="00C2422C"/>
    <w:rsid w:val="00C243EF"/>
    <w:rsid w:val="00C243F0"/>
    <w:rsid w:val="00C2448F"/>
    <w:rsid w:val="00C24552"/>
    <w:rsid w:val="00C26381"/>
    <w:rsid w:val="00C26666"/>
    <w:rsid w:val="00C2730C"/>
    <w:rsid w:val="00C30209"/>
    <w:rsid w:val="00C30761"/>
    <w:rsid w:val="00C30777"/>
    <w:rsid w:val="00C31EF8"/>
    <w:rsid w:val="00C324A6"/>
    <w:rsid w:val="00C335C0"/>
    <w:rsid w:val="00C34456"/>
    <w:rsid w:val="00C34B4D"/>
    <w:rsid w:val="00C360BE"/>
    <w:rsid w:val="00C365D0"/>
    <w:rsid w:val="00C367A3"/>
    <w:rsid w:val="00C40EAA"/>
    <w:rsid w:val="00C41C80"/>
    <w:rsid w:val="00C41DA5"/>
    <w:rsid w:val="00C421B7"/>
    <w:rsid w:val="00C4230E"/>
    <w:rsid w:val="00C42501"/>
    <w:rsid w:val="00C42998"/>
    <w:rsid w:val="00C44AF3"/>
    <w:rsid w:val="00C45373"/>
    <w:rsid w:val="00C45B58"/>
    <w:rsid w:val="00C460C3"/>
    <w:rsid w:val="00C467A8"/>
    <w:rsid w:val="00C468A0"/>
    <w:rsid w:val="00C47BB1"/>
    <w:rsid w:val="00C47C42"/>
    <w:rsid w:val="00C5048D"/>
    <w:rsid w:val="00C508C8"/>
    <w:rsid w:val="00C50DBF"/>
    <w:rsid w:val="00C514A9"/>
    <w:rsid w:val="00C518ED"/>
    <w:rsid w:val="00C52937"/>
    <w:rsid w:val="00C52DD0"/>
    <w:rsid w:val="00C52FDE"/>
    <w:rsid w:val="00C538DB"/>
    <w:rsid w:val="00C53D1E"/>
    <w:rsid w:val="00C543F2"/>
    <w:rsid w:val="00C55428"/>
    <w:rsid w:val="00C554A5"/>
    <w:rsid w:val="00C607E6"/>
    <w:rsid w:val="00C60842"/>
    <w:rsid w:val="00C61EAC"/>
    <w:rsid w:val="00C62136"/>
    <w:rsid w:val="00C621B8"/>
    <w:rsid w:val="00C62819"/>
    <w:rsid w:val="00C629F8"/>
    <w:rsid w:val="00C62AE7"/>
    <w:rsid w:val="00C646B5"/>
    <w:rsid w:val="00C65D14"/>
    <w:rsid w:val="00C675F5"/>
    <w:rsid w:val="00C700D2"/>
    <w:rsid w:val="00C70542"/>
    <w:rsid w:val="00C7151B"/>
    <w:rsid w:val="00C71D76"/>
    <w:rsid w:val="00C7387F"/>
    <w:rsid w:val="00C74613"/>
    <w:rsid w:val="00C752E5"/>
    <w:rsid w:val="00C753CB"/>
    <w:rsid w:val="00C75AF3"/>
    <w:rsid w:val="00C76C9F"/>
    <w:rsid w:val="00C76D91"/>
    <w:rsid w:val="00C77F30"/>
    <w:rsid w:val="00C80091"/>
    <w:rsid w:val="00C803A0"/>
    <w:rsid w:val="00C804B5"/>
    <w:rsid w:val="00C80567"/>
    <w:rsid w:val="00C80676"/>
    <w:rsid w:val="00C80933"/>
    <w:rsid w:val="00C81D2E"/>
    <w:rsid w:val="00C81D34"/>
    <w:rsid w:val="00C83570"/>
    <w:rsid w:val="00C843C2"/>
    <w:rsid w:val="00C846B4"/>
    <w:rsid w:val="00C85723"/>
    <w:rsid w:val="00C86226"/>
    <w:rsid w:val="00C86A9D"/>
    <w:rsid w:val="00C91DB3"/>
    <w:rsid w:val="00C92685"/>
    <w:rsid w:val="00C9297C"/>
    <w:rsid w:val="00C94D09"/>
    <w:rsid w:val="00C953D2"/>
    <w:rsid w:val="00C962B1"/>
    <w:rsid w:val="00C96479"/>
    <w:rsid w:val="00C96A0E"/>
    <w:rsid w:val="00C97497"/>
    <w:rsid w:val="00C97A50"/>
    <w:rsid w:val="00CA0DC7"/>
    <w:rsid w:val="00CA21DB"/>
    <w:rsid w:val="00CA2E15"/>
    <w:rsid w:val="00CA3324"/>
    <w:rsid w:val="00CA3618"/>
    <w:rsid w:val="00CA399A"/>
    <w:rsid w:val="00CA4BA6"/>
    <w:rsid w:val="00CA5755"/>
    <w:rsid w:val="00CA5B48"/>
    <w:rsid w:val="00CA5FAF"/>
    <w:rsid w:val="00CA62A0"/>
    <w:rsid w:val="00CA65E4"/>
    <w:rsid w:val="00CA6E20"/>
    <w:rsid w:val="00CA7BBF"/>
    <w:rsid w:val="00CB0C5C"/>
    <w:rsid w:val="00CB0F6E"/>
    <w:rsid w:val="00CB129F"/>
    <w:rsid w:val="00CB1773"/>
    <w:rsid w:val="00CB3917"/>
    <w:rsid w:val="00CB3E1D"/>
    <w:rsid w:val="00CB3E89"/>
    <w:rsid w:val="00CB3F64"/>
    <w:rsid w:val="00CB3FEF"/>
    <w:rsid w:val="00CB473A"/>
    <w:rsid w:val="00CB567C"/>
    <w:rsid w:val="00CB5DB5"/>
    <w:rsid w:val="00CB5FDF"/>
    <w:rsid w:val="00CB6C14"/>
    <w:rsid w:val="00CB70DC"/>
    <w:rsid w:val="00CB72E3"/>
    <w:rsid w:val="00CB7AF8"/>
    <w:rsid w:val="00CC243D"/>
    <w:rsid w:val="00CC2D59"/>
    <w:rsid w:val="00CC316A"/>
    <w:rsid w:val="00CC3285"/>
    <w:rsid w:val="00CC35E0"/>
    <w:rsid w:val="00CC6148"/>
    <w:rsid w:val="00CC63DC"/>
    <w:rsid w:val="00CC76CF"/>
    <w:rsid w:val="00CD09A4"/>
    <w:rsid w:val="00CD13DB"/>
    <w:rsid w:val="00CD1E95"/>
    <w:rsid w:val="00CD1EF2"/>
    <w:rsid w:val="00CD2A0D"/>
    <w:rsid w:val="00CD5057"/>
    <w:rsid w:val="00CD6467"/>
    <w:rsid w:val="00CD6530"/>
    <w:rsid w:val="00CD6934"/>
    <w:rsid w:val="00CE04FD"/>
    <w:rsid w:val="00CE0676"/>
    <w:rsid w:val="00CE44C4"/>
    <w:rsid w:val="00CE45FF"/>
    <w:rsid w:val="00CE50FF"/>
    <w:rsid w:val="00CE53AC"/>
    <w:rsid w:val="00CE5C86"/>
    <w:rsid w:val="00CE7718"/>
    <w:rsid w:val="00CE7AEB"/>
    <w:rsid w:val="00CE7DDD"/>
    <w:rsid w:val="00CF0D6D"/>
    <w:rsid w:val="00CF1633"/>
    <w:rsid w:val="00CF22DF"/>
    <w:rsid w:val="00CF27EF"/>
    <w:rsid w:val="00CF3B89"/>
    <w:rsid w:val="00CF41E2"/>
    <w:rsid w:val="00CF4AA2"/>
    <w:rsid w:val="00CF525F"/>
    <w:rsid w:val="00CF54FD"/>
    <w:rsid w:val="00CF6E6D"/>
    <w:rsid w:val="00CF6F41"/>
    <w:rsid w:val="00CF73C3"/>
    <w:rsid w:val="00CF7BAA"/>
    <w:rsid w:val="00CF7C6B"/>
    <w:rsid w:val="00D0076A"/>
    <w:rsid w:val="00D0082E"/>
    <w:rsid w:val="00D0112C"/>
    <w:rsid w:val="00D01368"/>
    <w:rsid w:val="00D01B24"/>
    <w:rsid w:val="00D020BB"/>
    <w:rsid w:val="00D02D35"/>
    <w:rsid w:val="00D033CC"/>
    <w:rsid w:val="00D03B59"/>
    <w:rsid w:val="00D0400B"/>
    <w:rsid w:val="00D04908"/>
    <w:rsid w:val="00D05A6A"/>
    <w:rsid w:val="00D05E27"/>
    <w:rsid w:val="00D06346"/>
    <w:rsid w:val="00D063E2"/>
    <w:rsid w:val="00D06767"/>
    <w:rsid w:val="00D06DA1"/>
    <w:rsid w:val="00D07490"/>
    <w:rsid w:val="00D07E2D"/>
    <w:rsid w:val="00D10740"/>
    <w:rsid w:val="00D10940"/>
    <w:rsid w:val="00D10ABD"/>
    <w:rsid w:val="00D11414"/>
    <w:rsid w:val="00D11C74"/>
    <w:rsid w:val="00D12119"/>
    <w:rsid w:val="00D12370"/>
    <w:rsid w:val="00D14723"/>
    <w:rsid w:val="00D149FD"/>
    <w:rsid w:val="00D14A85"/>
    <w:rsid w:val="00D155B9"/>
    <w:rsid w:val="00D1788A"/>
    <w:rsid w:val="00D179FE"/>
    <w:rsid w:val="00D17EA2"/>
    <w:rsid w:val="00D2005A"/>
    <w:rsid w:val="00D2074D"/>
    <w:rsid w:val="00D2105A"/>
    <w:rsid w:val="00D21E71"/>
    <w:rsid w:val="00D22D74"/>
    <w:rsid w:val="00D2328C"/>
    <w:rsid w:val="00D23EC9"/>
    <w:rsid w:val="00D245C4"/>
    <w:rsid w:val="00D24A05"/>
    <w:rsid w:val="00D24CF6"/>
    <w:rsid w:val="00D25E35"/>
    <w:rsid w:val="00D2650F"/>
    <w:rsid w:val="00D27FC1"/>
    <w:rsid w:val="00D305DD"/>
    <w:rsid w:val="00D30E73"/>
    <w:rsid w:val="00D31419"/>
    <w:rsid w:val="00D319CF"/>
    <w:rsid w:val="00D33405"/>
    <w:rsid w:val="00D3365A"/>
    <w:rsid w:val="00D33DB0"/>
    <w:rsid w:val="00D3415A"/>
    <w:rsid w:val="00D35844"/>
    <w:rsid w:val="00D35CA3"/>
    <w:rsid w:val="00D36042"/>
    <w:rsid w:val="00D360C6"/>
    <w:rsid w:val="00D36174"/>
    <w:rsid w:val="00D36628"/>
    <w:rsid w:val="00D36805"/>
    <w:rsid w:val="00D36D71"/>
    <w:rsid w:val="00D37BB2"/>
    <w:rsid w:val="00D4006B"/>
    <w:rsid w:val="00D40A4D"/>
    <w:rsid w:val="00D41B10"/>
    <w:rsid w:val="00D420A3"/>
    <w:rsid w:val="00D42838"/>
    <w:rsid w:val="00D42C0A"/>
    <w:rsid w:val="00D44564"/>
    <w:rsid w:val="00D44A6E"/>
    <w:rsid w:val="00D45651"/>
    <w:rsid w:val="00D456A7"/>
    <w:rsid w:val="00D4628A"/>
    <w:rsid w:val="00D47406"/>
    <w:rsid w:val="00D507BF"/>
    <w:rsid w:val="00D50B96"/>
    <w:rsid w:val="00D50C76"/>
    <w:rsid w:val="00D50F38"/>
    <w:rsid w:val="00D516B2"/>
    <w:rsid w:val="00D516F4"/>
    <w:rsid w:val="00D523AC"/>
    <w:rsid w:val="00D52990"/>
    <w:rsid w:val="00D537E3"/>
    <w:rsid w:val="00D53860"/>
    <w:rsid w:val="00D540DD"/>
    <w:rsid w:val="00D544EB"/>
    <w:rsid w:val="00D54661"/>
    <w:rsid w:val="00D548E9"/>
    <w:rsid w:val="00D54E8D"/>
    <w:rsid w:val="00D54FA3"/>
    <w:rsid w:val="00D5556A"/>
    <w:rsid w:val="00D556E0"/>
    <w:rsid w:val="00D55A52"/>
    <w:rsid w:val="00D5615F"/>
    <w:rsid w:val="00D56FCB"/>
    <w:rsid w:val="00D57329"/>
    <w:rsid w:val="00D57A30"/>
    <w:rsid w:val="00D62197"/>
    <w:rsid w:val="00D62C2B"/>
    <w:rsid w:val="00D638FC"/>
    <w:rsid w:val="00D6426E"/>
    <w:rsid w:val="00D653DC"/>
    <w:rsid w:val="00D67DC5"/>
    <w:rsid w:val="00D67F63"/>
    <w:rsid w:val="00D70A76"/>
    <w:rsid w:val="00D711A6"/>
    <w:rsid w:val="00D7207B"/>
    <w:rsid w:val="00D72235"/>
    <w:rsid w:val="00D72CC1"/>
    <w:rsid w:val="00D732B2"/>
    <w:rsid w:val="00D7415A"/>
    <w:rsid w:val="00D74CF6"/>
    <w:rsid w:val="00D7620B"/>
    <w:rsid w:val="00D76B42"/>
    <w:rsid w:val="00D770B9"/>
    <w:rsid w:val="00D7724E"/>
    <w:rsid w:val="00D80012"/>
    <w:rsid w:val="00D80592"/>
    <w:rsid w:val="00D80F20"/>
    <w:rsid w:val="00D81E51"/>
    <w:rsid w:val="00D82151"/>
    <w:rsid w:val="00D83039"/>
    <w:rsid w:val="00D83BCD"/>
    <w:rsid w:val="00D84D09"/>
    <w:rsid w:val="00D853B3"/>
    <w:rsid w:val="00D85B61"/>
    <w:rsid w:val="00D85CD2"/>
    <w:rsid w:val="00D85DE4"/>
    <w:rsid w:val="00D879E3"/>
    <w:rsid w:val="00D87C15"/>
    <w:rsid w:val="00D9101A"/>
    <w:rsid w:val="00D921C0"/>
    <w:rsid w:val="00D92251"/>
    <w:rsid w:val="00D93FA8"/>
    <w:rsid w:val="00D950EE"/>
    <w:rsid w:val="00D95D38"/>
    <w:rsid w:val="00D9612C"/>
    <w:rsid w:val="00D970BD"/>
    <w:rsid w:val="00D97566"/>
    <w:rsid w:val="00D97DB8"/>
    <w:rsid w:val="00DA0350"/>
    <w:rsid w:val="00DA0724"/>
    <w:rsid w:val="00DA0822"/>
    <w:rsid w:val="00DA0A3E"/>
    <w:rsid w:val="00DA0F24"/>
    <w:rsid w:val="00DA23CA"/>
    <w:rsid w:val="00DA23CD"/>
    <w:rsid w:val="00DA26C0"/>
    <w:rsid w:val="00DA27A2"/>
    <w:rsid w:val="00DA27D1"/>
    <w:rsid w:val="00DA2E3C"/>
    <w:rsid w:val="00DA315B"/>
    <w:rsid w:val="00DA3827"/>
    <w:rsid w:val="00DA397F"/>
    <w:rsid w:val="00DA489D"/>
    <w:rsid w:val="00DA4A37"/>
    <w:rsid w:val="00DA4B4A"/>
    <w:rsid w:val="00DA6018"/>
    <w:rsid w:val="00DA6848"/>
    <w:rsid w:val="00DA6B2C"/>
    <w:rsid w:val="00DA74EA"/>
    <w:rsid w:val="00DA7DA3"/>
    <w:rsid w:val="00DB0CF2"/>
    <w:rsid w:val="00DB0EBA"/>
    <w:rsid w:val="00DB0FF0"/>
    <w:rsid w:val="00DB107D"/>
    <w:rsid w:val="00DB1BC0"/>
    <w:rsid w:val="00DB207C"/>
    <w:rsid w:val="00DB28A4"/>
    <w:rsid w:val="00DB2B1C"/>
    <w:rsid w:val="00DB4872"/>
    <w:rsid w:val="00DB64EB"/>
    <w:rsid w:val="00DB6DD4"/>
    <w:rsid w:val="00DB7107"/>
    <w:rsid w:val="00DB722F"/>
    <w:rsid w:val="00DB73C4"/>
    <w:rsid w:val="00DB77EE"/>
    <w:rsid w:val="00DC0DAD"/>
    <w:rsid w:val="00DC0E95"/>
    <w:rsid w:val="00DC239E"/>
    <w:rsid w:val="00DC3107"/>
    <w:rsid w:val="00DC376E"/>
    <w:rsid w:val="00DC3F61"/>
    <w:rsid w:val="00DC3FB8"/>
    <w:rsid w:val="00DC4630"/>
    <w:rsid w:val="00DC4AD0"/>
    <w:rsid w:val="00DC4D1C"/>
    <w:rsid w:val="00DC5643"/>
    <w:rsid w:val="00DC57B0"/>
    <w:rsid w:val="00DC58ED"/>
    <w:rsid w:val="00DC63E9"/>
    <w:rsid w:val="00DC6884"/>
    <w:rsid w:val="00DC6B98"/>
    <w:rsid w:val="00DD0764"/>
    <w:rsid w:val="00DD0BCB"/>
    <w:rsid w:val="00DD0C2C"/>
    <w:rsid w:val="00DD0C66"/>
    <w:rsid w:val="00DD179C"/>
    <w:rsid w:val="00DD1D79"/>
    <w:rsid w:val="00DD1F9C"/>
    <w:rsid w:val="00DD1FC5"/>
    <w:rsid w:val="00DD21CC"/>
    <w:rsid w:val="00DD22BB"/>
    <w:rsid w:val="00DD2958"/>
    <w:rsid w:val="00DD3E95"/>
    <w:rsid w:val="00DD4AAC"/>
    <w:rsid w:val="00DD51C8"/>
    <w:rsid w:val="00DD5552"/>
    <w:rsid w:val="00DD5B50"/>
    <w:rsid w:val="00DD6411"/>
    <w:rsid w:val="00DD7DAF"/>
    <w:rsid w:val="00DE12B3"/>
    <w:rsid w:val="00DE1E9A"/>
    <w:rsid w:val="00DE27F7"/>
    <w:rsid w:val="00DE3C9C"/>
    <w:rsid w:val="00DE49BE"/>
    <w:rsid w:val="00DE5082"/>
    <w:rsid w:val="00DE5B4C"/>
    <w:rsid w:val="00DE6A2D"/>
    <w:rsid w:val="00DE6B2E"/>
    <w:rsid w:val="00DE7311"/>
    <w:rsid w:val="00DE7403"/>
    <w:rsid w:val="00DE74D7"/>
    <w:rsid w:val="00DE752E"/>
    <w:rsid w:val="00DE7A22"/>
    <w:rsid w:val="00DF0D0E"/>
    <w:rsid w:val="00DF104C"/>
    <w:rsid w:val="00DF1089"/>
    <w:rsid w:val="00DF181A"/>
    <w:rsid w:val="00DF1BCD"/>
    <w:rsid w:val="00DF3431"/>
    <w:rsid w:val="00DF3F99"/>
    <w:rsid w:val="00DF3FD5"/>
    <w:rsid w:val="00DF43D5"/>
    <w:rsid w:val="00DF4559"/>
    <w:rsid w:val="00DF4FDC"/>
    <w:rsid w:val="00DF53EF"/>
    <w:rsid w:val="00DF563B"/>
    <w:rsid w:val="00DF5B8A"/>
    <w:rsid w:val="00DF5D21"/>
    <w:rsid w:val="00DF6A78"/>
    <w:rsid w:val="00DF6E8F"/>
    <w:rsid w:val="00DF7211"/>
    <w:rsid w:val="00DF7DB8"/>
    <w:rsid w:val="00E0011E"/>
    <w:rsid w:val="00E0080E"/>
    <w:rsid w:val="00E00F5C"/>
    <w:rsid w:val="00E01551"/>
    <w:rsid w:val="00E016E3"/>
    <w:rsid w:val="00E016EC"/>
    <w:rsid w:val="00E024D1"/>
    <w:rsid w:val="00E02A8E"/>
    <w:rsid w:val="00E02D8E"/>
    <w:rsid w:val="00E035BC"/>
    <w:rsid w:val="00E041FA"/>
    <w:rsid w:val="00E0477C"/>
    <w:rsid w:val="00E04DBB"/>
    <w:rsid w:val="00E050EA"/>
    <w:rsid w:val="00E05844"/>
    <w:rsid w:val="00E0591E"/>
    <w:rsid w:val="00E05E88"/>
    <w:rsid w:val="00E067C0"/>
    <w:rsid w:val="00E114EC"/>
    <w:rsid w:val="00E11611"/>
    <w:rsid w:val="00E11BC4"/>
    <w:rsid w:val="00E1225C"/>
    <w:rsid w:val="00E126DA"/>
    <w:rsid w:val="00E1344E"/>
    <w:rsid w:val="00E14F4A"/>
    <w:rsid w:val="00E1520B"/>
    <w:rsid w:val="00E1569F"/>
    <w:rsid w:val="00E15B97"/>
    <w:rsid w:val="00E16211"/>
    <w:rsid w:val="00E16288"/>
    <w:rsid w:val="00E1631C"/>
    <w:rsid w:val="00E16E86"/>
    <w:rsid w:val="00E17793"/>
    <w:rsid w:val="00E240B3"/>
    <w:rsid w:val="00E2413D"/>
    <w:rsid w:val="00E24AD4"/>
    <w:rsid w:val="00E253E4"/>
    <w:rsid w:val="00E258C1"/>
    <w:rsid w:val="00E26117"/>
    <w:rsid w:val="00E262A7"/>
    <w:rsid w:val="00E26D90"/>
    <w:rsid w:val="00E2784D"/>
    <w:rsid w:val="00E27A07"/>
    <w:rsid w:val="00E301E2"/>
    <w:rsid w:val="00E3075B"/>
    <w:rsid w:val="00E31B51"/>
    <w:rsid w:val="00E31C7A"/>
    <w:rsid w:val="00E320A9"/>
    <w:rsid w:val="00E33485"/>
    <w:rsid w:val="00E3368F"/>
    <w:rsid w:val="00E34C47"/>
    <w:rsid w:val="00E35ABA"/>
    <w:rsid w:val="00E35CC8"/>
    <w:rsid w:val="00E36098"/>
    <w:rsid w:val="00E36BFC"/>
    <w:rsid w:val="00E3788E"/>
    <w:rsid w:val="00E37F05"/>
    <w:rsid w:val="00E41F91"/>
    <w:rsid w:val="00E42595"/>
    <w:rsid w:val="00E4305D"/>
    <w:rsid w:val="00E448C5"/>
    <w:rsid w:val="00E44C36"/>
    <w:rsid w:val="00E44EB1"/>
    <w:rsid w:val="00E4561A"/>
    <w:rsid w:val="00E45808"/>
    <w:rsid w:val="00E45A8D"/>
    <w:rsid w:val="00E45B26"/>
    <w:rsid w:val="00E47047"/>
    <w:rsid w:val="00E501E8"/>
    <w:rsid w:val="00E5036A"/>
    <w:rsid w:val="00E506B9"/>
    <w:rsid w:val="00E51019"/>
    <w:rsid w:val="00E511E6"/>
    <w:rsid w:val="00E51D91"/>
    <w:rsid w:val="00E5218D"/>
    <w:rsid w:val="00E527BE"/>
    <w:rsid w:val="00E53063"/>
    <w:rsid w:val="00E54160"/>
    <w:rsid w:val="00E548D2"/>
    <w:rsid w:val="00E54A7C"/>
    <w:rsid w:val="00E55095"/>
    <w:rsid w:val="00E55318"/>
    <w:rsid w:val="00E55688"/>
    <w:rsid w:val="00E55BBF"/>
    <w:rsid w:val="00E562BD"/>
    <w:rsid w:val="00E56307"/>
    <w:rsid w:val="00E56C94"/>
    <w:rsid w:val="00E56DEE"/>
    <w:rsid w:val="00E57300"/>
    <w:rsid w:val="00E5737D"/>
    <w:rsid w:val="00E57646"/>
    <w:rsid w:val="00E57728"/>
    <w:rsid w:val="00E57BB3"/>
    <w:rsid w:val="00E57C61"/>
    <w:rsid w:val="00E57D1F"/>
    <w:rsid w:val="00E6197C"/>
    <w:rsid w:val="00E61D94"/>
    <w:rsid w:val="00E620D4"/>
    <w:rsid w:val="00E628C1"/>
    <w:rsid w:val="00E62AC3"/>
    <w:rsid w:val="00E62D18"/>
    <w:rsid w:val="00E6367B"/>
    <w:rsid w:val="00E6406A"/>
    <w:rsid w:val="00E65734"/>
    <w:rsid w:val="00E65DC9"/>
    <w:rsid w:val="00E66A1E"/>
    <w:rsid w:val="00E672B9"/>
    <w:rsid w:val="00E67431"/>
    <w:rsid w:val="00E676F2"/>
    <w:rsid w:val="00E70450"/>
    <w:rsid w:val="00E70787"/>
    <w:rsid w:val="00E71709"/>
    <w:rsid w:val="00E72408"/>
    <w:rsid w:val="00E72CE3"/>
    <w:rsid w:val="00E72F55"/>
    <w:rsid w:val="00E732F0"/>
    <w:rsid w:val="00E74C97"/>
    <w:rsid w:val="00E7507C"/>
    <w:rsid w:val="00E75CFD"/>
    <w:rsid w:val="00E75FD0"/>
    <w:rsid w:val="00E77319"/>
    <w:rsid w:val="00E776CD"/>
    <w:rsid w:val="00E807EA"/>
    <w:rsid w:val="00E80A59"/>
    <w:rsid w:val="00E80CAB"/>
    <w:rsid w:val="00E80D01"/>
    <w:rsid w:val="00E815D5"/>
    <w:rsid w:val="00E81664"/>
    <w:rsid w:val="00E82721"/>
    <w:rsid w:val="00E82E81"/>
    <w:rsid w:val="00E83016"/>
    <w:rsid w:val="00E844A9"/>
    <w:rsid w:val="00E84CB5"/>
    <w:rsid w:val="00E84EDE"/>
    <w:rsid w:val="00E856CE"/>
    <w:rsid w:val="00E861D6"/>
    <w:rsid w:val="00E914D0"/>
    <w:rsid w:val="00E91641"/>
    <w:rsid w:val="00E91E4A"/>
    <w:rsid w:val="00E91FE4"/>
    <w:rsid w:val="00E920CE"/>
    <w:rsid w:val="00E924C3"/>
    <w:rsid w:val="00E92506"/>
    <w:rsid w:val="00E933A7"/>
    <w:rsid w:val="00E93475"/>
    <w:rsid w:val="00E935C5"/>
    <w:rsid w:val="00E94013"/>
    <w:rsid w:val="00E94589"/>
    <w:rsid w:val="00E94658"/>
    <w:rsid w:val="00E94F17"/>
    <w:rsid w:val="00E9570F"/>
    <w:rsid w:val="00E95721"/>
    <w:rsid w:val="00E968CB"/>
    <w:rsid w:val="00E96BCA"/>
    <w:rsid w:val="00E96BDF"/>
    <w:rsid w:val="00E973C3"/>
    <w:rsid w:val="00E97C03"/>
    <w:rsid w:val="00EA049D"/>
    <w:rsid w:val="00EA14C5"/>
    <w:rsid w:val="00EA1CE6"/>
    <w:rsid w:val="00EA1CF0"/>
    <w:rsid w:val="00EA248E"/>
    <w:rsid w:val="00EA2C84"/>
    <w:rsid w:val="00EA3470"/>
    <w:rsid w:val="00EA35DD"/>
    <w:rsid w:val="00EA3719"/>
    <w:rsid w:val="00EA38C5"/>
    <w:rsid w:val="00EA3A44"/>
    <w:rsid w:val="00EA3DA9"/>
    <w:rsid w:val="00EA43CB"/>
    <w:rsid w:val="00EA4692"/>
    <w:rsid w:val="00EA4BE4"/>
    <w:rsid w:val="00EA555B"/>
    <w:rsid w:val="00EA565F"/>
    <w:rsid w:val="00EA5C51"/>
    <w:rsid w:val="00EA621F"/>
    <w:rsid w:val="00EA76F8"/>
    <w:rsid w:val="00EA7EB6"/>
    <w:rsid w:val="00EB01C6"/>
    <w:rsid w:val="00EB0701"/>
    <w:rsid w:val="00EB0A20"/>
    <w:rsid w:val="00EB0BED"/>
    <w:rsid w:val="00EB0C4D"/>
    <w:rsid w:val="00EB0CCC"/>
    <w:rsid w:val="00EB1765"/>
    <w:rsid w:val="00EB1903"/>
    <w:rsid w:val="00EB1F2C"/>
    <w:rsid w:val="00EB233A"/>
    <w:rsid w:val="00EB283F"/>
    <w:rsid w:val="00EB2E25"/>
    <w:rsid w:val="00EB2F3A"/>
    <w:rsid w:val="00EB31A2"/>
    <w:rsid w:val="00EB490E"/>
    <w:rsid w:val="00EB4FED"/>
    <w:rsid w:val="00EB5364"/>
    <w:rsid w:val="00EB6417"/>
    <w:rsid w:val="00EB6572"/>
    <w:rsid w:val="00EB733E"/>
    <w:rsid w:val="00EB7980"/>
    <w:rsid w:val="00EB7CFD"/>
    <w:rsid w:val="00EC1569"/>
    <w:rsid w:val="00EC180A"/>
    <w:rsid w:val="00EC234C"/>
    <w:rsid w:val="00EC385F"/>
    <w:rsid w:val="00EC3E9D"/>
    <w:rsid w:val="00EC516E"/>
    <w:rsid w:val="00EC56E5"/>
    <w:rsid w:val="00EC61F1"/>
    <w:rsid w:val="00EC6431"/>
    <w:rsid w:val="00EC7834"/>
    <w:rsid w:val="00EC78C8"/>
    <w:rsid w:val="00ED06CE"/>
    <w:rsid w:val="00ED38BD"/>
    <w:rsid w:val="00ED3C17"/>
    <w:rsid w:val="00ED4B55"/>
    <w:rsid w:val="00ED52FD"/>
    <w:rsid w:val="00ED5C35"/>
    <w:rsid w:val="00ED5EFD"/>
    <w:rsid w:val="00ED6EF1"/>
    <w:rsid w:val="00ED716A"/>
    <w:rsid w:val="00ED73D3"/>
    <w:rsid w:val="00ED752D"/>
    <w:rsid w:val="00ED794A"/>
    <w:rsid w:val="00ED7CCB"/>
    <w:rsid w:val="00ED7CF3"/>
    <w:rsid w:val="00EE0F54"/>
    <w:rsid w:val="00EE1181"/>
    <w:rsid w:val="00EE135D"/>
    <w:rsid w:val="00EE2443"/>
    <w:rsid w:val="00EE280F"/>
    <w:rsid w:val="00EE2FE6"/>
    <w:rsid w:val="00EE3B93"/>
    <w:rsid w:val="00EE3F0C"/>
    <w:rsid w:val="00EE450B"/>
    <w:rsid w:val="00EE5307"/>
    <w:rsid w:val="00EE548D"/>
    <w:rsid w:val="00EE6176"/>
    <w:rsid w:val="00EE64E4"/>
    <w:rsid w:val="00EE73E7"/>
    <w:rsid w:val="00EE783D"/>
    <w:rsid w:val="00EF0475"/>
    <w:rsid w:val="00EF066C"/>
    <w:rsid w:val="00EF06EB"/>
    <w:rsid w:val="00EF0870"/>
    <w:rsid w:val="00EF0E08"/>
    <w:rsid w:val="00EF0F87"/>
    <w:rsid w:val="00EF1EB8"/>
    <w:rsid w:val="00EF2AA1"/>
    <w:rsid w:val="00EF2B63"/>
    <w:rsid w:val="00EF397F"/>
    <w:rsid w:val="00EF4AC3"/>
    <w:rsid w:val="00EF50A3"/>
    <w:rsid w:val="00EF605B"/>
    <w:rsid w:val="00EF6206"/>
    <w:rsid w:val="00EF70CA"/>
    <w:rsid w:val="00EF7355"/>
    <w:rsid w:val="00EF788E"/>
    <w:rsid w:val="00F000D1"/>
    <w:rsid w:val="00F00230"/>
    <w:rsid w:val="00F0058F"/>
    <w:rsid w:val="00F02081"/>
    <w:rsid w:val="00F022EB"/>
    <w:rsid w:val="00F032FB"/>
    <w:rsid w:val="00F044BB"/>
    <w:rsid w:val="00F05C42"/>
    <w:rsid w:val="00F06DCF"/>
    <w:rsid w:val="00F07F56"/>
    <w:rsid w:val="00F10280"/>
    <w:rsid w:val="00F107B3"/>
    <w:rsid w:val="00F107BB"/>
    <w:rsid w:val="00F10DEC"/>
    <w:rsid w:val="00F112B0"/>
    <w:rsid w:val="00F1170D"/>
    <w:rsid w:val="00F11841"/>
    <w:rsid w:val="00F1211E"/>
    <w:rsid w:val="00F1254B"/>
    <w:rsid w:val="00F127A7"/>
    <w:rsid w:val="00F1294F"/>
    <w:rsid w:val="00F131C7"/>
    <w:rsid w:val="00F13B42"/>
    <w:rsid w:val="00F13B5F"/>
    <w:rsid w:val="00F145D8"/>
    <w:rsid w:val="00F147E0"/>
    <w:rsid w:val="00F14E22"/>
    <w:rsid w:val="00F1537B"/>
    <w:rsid w:val="00F16290"/>
    <w:rsid w:val="00F16AC6"/>
    <w:rsid w:val="00F16CC5"/>
    <w:rsid w:val="00F16FD6"/>
    <w:rsid w:val="00F17445"/>
    <w:rsid w:val="00F175FC"/>
    <w:rsid w:val="00F17740"/>
    <w:rsid w:val="00F17D08"/>
    <w:rsid w:val="00F17D6B"/>
    <w:rsid w:val="00F20272"/>
    <w:rsid w:val="00F209D7"/>
    <w:rsid w:val="00F20DD7"/>
    <w:rsid w:val="00F2126F"/>
    <w:rsid w:val="00F225F5"/>
    <w:rsid w:val="00F22C60"/>
    <w:rsid w:val="00F233E1"/>
    <w:rsid w:val="00F25133"/>
    <w:rsid w:val="00F251EF"/>
    <w:rsid w:val="00F265C8"/>
    <w:rsid w:val="00F26768"/>
    <w:rsid w:val="00F26D4C"/>
    <w:rsid w:val="00F30DE3"/>
    <w:rsid w:val="00F3120C"/>
    <w:rsid w:val="00F31D36"/>
    <w:rsid w:val="00F33E9E"/>
    <w:rsid w:val="00F356FD"/>
    <w:rsid w:val="00F37306"/>
    <w:rsid w:val="00F401E0"/>
    <w:rsid w:val="00F403C1"/>
    <w:rsid w:val="00F410AF"/>
    <w:rsid w:val="00F41373"/>
    <w:rsid w:val="00F42790"/>
    <w:rsid w:val="00F429B2"/>
    <w:rsid w:val="00F44E4D"/>
    <w:rsid w:val="00F459B3"/>
    <w:rsid w:val="00F45AC9"/>
    <w:rsid w:val="00F45FD0"/>
    <w:rsid w:val="00F471E6"/>
    <w:rsid w:val="00F471EB"/>
    <w:rsid w:val="00F50C10"/>
    <w:rsid w:val="00F51C1F"/>
    <w:rsid w:val="00F51FB1"/>
    <w:rsid w:val="00F5306C"/>
    <w:rsid w:val="00F53D87"/>
    <w:rsid w:val="00F5403A"/>
    <w:rsid w:val="00F54B6E"/>
    <w:rsid w:val="00F54C0F"/>
    <w:rsid w:val="00F54E7C"/>
    <w:rsid w:val="00F558F3"/>
    <w:rsid w:val="00F559D3"/>
    <w:rsid w:val="00F559F3"/>
    <w:rsid w:val="00F562F2"/>
    <w:rsid w:val="00F564B7"/>
    <w:rsid w:val="00F5685A"/>
    <w:rsid w:val="00F60C25"/>
    <w:rsid w:val="00F61238"/>
    <w:rsid w:val="00F61E73"/>
    <w:rsid w:val="00F6291E"/>
    <w:rsid w:val="00F6412E"/>
    <w:rsid w:val="00F645B3"/>
    <w:rsid w:val="00F6750C"/>
    <w:rsid w:val="00F678E5"/>
    <w:rsid w:val="00F70359"/>
    <w:rsid w:val="00F70D42"/>
    <w:rsid w:val="00F70FF8"/>
    <w:rsid w:val="00F7178A"/>
    <w:rsid w:val="00F72522"/>
    <w:rsid w:val="00F72940"/>
    <w:rsid w:val="00F7430B"/>
    <w:rsid w:val="00F74BAE"/>
    <w:rsid w:val="00F75CF9"/>
    <w:rsid w:val="00F762BD"/>
    <w:rsid w:val="00F76515"/>
    <w:rsid w:val="00F77781"/>
    <w:rsid w:val="00F77802"/>
    <w:rsid w:val="00F77ADA"/>
    <w:rsid w:val="00F8010A"/>
    <w:rsid w:val="00F8079B"/>
    <w:rsid w:val="00F809DF"/>
    <w:rsid w:val="00F80AA4"/>
    <w:rsid w:val="00F814DB"/>
    <w:rsid w:val="00F81B34"/>
    <w:rsid w:val="00F82CBB"/>
    <w:rsid w:val="00F832D7"/>
    <w:rsid w:val="00F83A18"/>
    <w:rsid w:val="00F840CF"/>
    <w:rsid w:val="00F858D4"/>
    <w:rsid w:val="00F85EB0"/>
    <w:rsid w:val="00F86AE7"/>
    <w:rsid w:val="00F900B1"/>
    <w:rsid w:val="00F901CC"/>
    <w:rsid w:val="00F90267"/>
    <w:rsid w:val="00F90B3C"/>
    <w:rsid w:val="00F91174"/>
    <w:rsid w:val="00F928F8"/>
    <w:rsid w:val="00F94BB6"/>
    <w:rsid w:val="00F9533E"/>
    <w:rsid w:val="00F9563A"/>
    <w:rsid w:val="00F957EF"/>
    <w:rsid w:val="00F95C06"/>
    <w:rsid w:val="00F977E3"/>
    <w:rsid w:val="00F97C6C"/>
    <w:rsid w:val="00FA13D4"/>
    <w:rsid w:val="00FA1F5B"/>
    <w:rsid w:val="00FA24F1"/>
    <w:rsid w:val="00FA25B0"/>
    <w:rsid w:val="00FA2C55"/>
    <w:rsid w:val="00FA304B"/>
    <w:rsid w:val="00FA3514"/>
    <w:rsid w:val="00FA3C4B"/>
    <w:rsid w:val="00FA43E1"/>
    <w:rsid w:val="00FA48A6"/>
    <w:rsid w:val="00FA4CAD"/>
    <w:rsid w:val="00FA593F"/>
    <w:rsid w:val="00FA6542"/>
    <w:rsid w:val="00FA6C07"/>
    <w:rsid w:val="00FA6E51"/>
    <w:rsid w:val="00FA71B2"/>
    <w:rsid w:val="00FB044A"/>
    <w:rsid w:val="00FB173E"/>
    <w:rsid w:val="00FB1C88"/>
    <w:rsid w:val="00FB24CC"/>
    <w:rsid w:val="00FB2BD7"/>
    <w:rsid w:val="00FB3BB2"/>
    <w:rsid w:val="00FB48FA"/>
    <w:rsid w:val="00FB4FB5"/>
    <w:rsid w:val="00FB53E1"/>
    <w:rsid w:val="00FB5496"/>
    <w:rsid w:val="00FB560C"/>
    <w:rsid w:val="00FB6003"/>
    <w:rsid w:val="00FB6961"/>
    <w:rsid w:val="00FC0F2C"/>
    <w:rsid w:val="00FC1D74"/>
    <w:rsid w:val="00FC2ADC"/>
    <w:rsid w:val="00FC3536"/>
    <w:rsid w:val="00FC3AFC"/>
    <w:rsid w:val="00FC5184"/>
    <w:rsid w:val="00FC5254"/>
    <w:rsid w:val="00FC5ACF"/>
    <w:rsid w:val="00FC697F"/>
    <w:rsid w:val="00FC6F6E"/>
    <w:rsid w:val="00FC75D6"/>
    <w:rsid w:val="00FC7D4D"/>
    <w:rsid w:val="00FD100D"/>
    <w:rsid w:val="00FD16FC"/>
    <w:rsid w:val="00FD2224"/>
    <w:rsid w:val="00FD24B2"/>
    <w:rsid w:val="00FD32DE"/>
    <w:rsid w:val="00FD3A09"/>
    <w:rsid w:val="00FD4969"/>
    <w:rsid w:val="00FD4E91"/>
    <w:rsid w:val="00FD540F"/>
    <w:rsid w:val="00FD6093"/>
    <w:rsid w:val="00FD61CF"/>
    <w:rsid w:val="00FD7A8C"/>
    <w:rsid w:val="00FE004A"/>
    <w:rsid w:val="00FE1F02"/>
    <w:rsid w:val="00FE29EC"/>
    <w:rsid w:val="00FE4259"/>
    <w:rsid w:val="00FE4406"/>
    <w:rsid w:val="00FE440D"/>
    <w:rsid w:val="00FE4A3F"/>
    <w:rsid w:val="00FE547B"/>
    <w:rsid w:val="00FE58C9"/>
    <w:rsid w:val="00FE6F90"/>
    <w:rsid w:val="00FE7819"/>
    <w:rsid w:val="00FE7B31"/>
    <w:rsid w:val="00FF10E3"/>
    <w:rsid w:val="00FF169F"/>
    <w:rsid w:val="00FF20BB"/>
    <w:rsid w:val="00FF2C5C"/>
    <w:rsid w:val="00FF2C81"/>
    <w:rsid w:val="00FF30B1"/>
    <w:rsid w:val="00FF354E"/>
    <w:rsid w:val="00FF3D10"/>
    <w:rsid w:val="00FF474E"/>
    <w:rsid w:val="00FF4B2A"/>
    <w:rsid w:val="00FF5730"/>
    <w:rsid w:val="00FF574F"/>
    <w:rsid w:val="00FF6405"/>
    <w:rsid w:val="00FF6424"/>
    <w:rsid w:val="00FF710C"/>
    <w:rsid w:val="00FF7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0A6C57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0A6C57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0A6C57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0A6C57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0A6C57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0A6C57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0A6C57"/>
  </w:style>
  <w:style w:type="character" w:customStyle="1" w:styleId="20">
    <w:name w:val="Заголовок 2 Знак"/>
    <w:aliases w:val="!Разделы документа Знак"/>
    <w:basedOn w:val="a0"/>
    <w:link w:val="2"/>
    <w:rsid w:val="00B101BE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8D0B5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8D0B53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8D0B53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0A6C57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0A6C57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8D0B53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0A6C5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0A6C57"/>
    <w:rPr>
      <w:color w:val="0000FF"/>
      <w:u w:val="none"/>
    </w:rPr>
  </w:style>
  <w:style w:type="paragraph" w:customStyle="1" w:styleId="Application">
    <w:name w:val="Application!Приложение"/>
    <w:rsid w:val="000A6C57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0A6C57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0A6C57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0A6C57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table" w:styleId="a6">
    <w:name w:val="Table Grid"/>
    <w:basedOn w:val="a1"/>
    <w:uiPriority w:val="59"/>
    <w:rsid w:val="008D0B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D0B5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D0B5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C6F2A"/>
    <w:pPr>
      <w:ind w:left="720"/>
      <w:contextualSpacing/>
    </w:pPr>
  </w:style>
  <w:style w:type="paragraph" w:customStyle="1" w:styleId="Institution">
    <w:name w:val="Institution!Орган принятия"/>
    <w:basedOn w:val="NumberAndDate"/>
    <w:next w:val="a"/>
    <w:rsid w:val="000A6C57"/>
    <w:rPr>
      <w:sz w:val="28"/>
    </w:rPr>
  </w:style>
  <w:style w:type="paragraph" w:customStyle="1" w:styleId="ConsPlusNormal">
    <w:name w:val="ConsPlusNormal"/>
    <w:rsid w:val="004E55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0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/content/act/d36038d8-a1b7-4516-a64b-9b24111b42f4.doc" TargetMode="External"/><Relationship Id="rId18" Type="http://schemas.openxmlformats.org/officeDocument/2006/relationships/hyperlink" Target="/content/act/c3fdc148-5b75-43cd-8eaa-ba2aac70c3ef.doc" TargetMode="External"/><Relationship Id="rId26" Type="http://schemas.openxmlformats.org/officeDocument/2006/relationships/hyperlink" Target="/content/act/a3566393-050f-4594-82d1-039a306bc468.doc" TargetMode="External"/><Relationship Id="rId39" Type="http://schemas.openxmlformats.org/officeDocument/2006/relationships/hyperlink" Target="consultantplus://offline/ref=0248193DAC1EAD51CD5D0D67C3333D0FF0ED23CC80B875672BADE13E6B502107C96BADAADD590684e0y2X" TargetMode="External"/><Relationship Id="rId21" Type="http://schemas.openxmlformats.org/officeDocument/2006/relationships/hyperlink" Target="consultantplus://offline/ref=0248193DAC1EAD51CD5D0D67C3333D0FF0ED23CC80B875672BADE13E6B502107C96BADAADD590684e0y2X" TargetMode="External"/><Relationship Id="rId34" Type="http://schemas.openxmlformats.org/officeDocument/2006/relationships/hyperlink" Target="/content/act/66ac182f-4493-4c7d-b2e1-b6ca7fe35728.doc" TargetMode="External"/><Relationship Id="rId42" Type="http://schemas.openxmlformats.org/officeDocument/2006/relationships/hyperlink" Target="/content/act/7c501a50-6e22-4c6a-b05f-02615488f191.doc" TargetMode="External"/><Relationship Id="rId47" Type="http://schemas.openxmlformats.org/officeDocument/2006/relationships/hyperlink" Target="/content/act/a3566393-050f-4594-82d1-039a306bc468.doc" TargetMode="External"/><Relationship Id="rId50" Type="http://schemas.openxmlformats.org/officeDocument/2006/relationships/hyperlink" Target="/content/act/a30c549f-0e31-400d-9a83-78c8fcda68b8.doc" TargetMode="External"/><Relationship Id="rId55" Type="http://schemas.openxmlformats.org/officeDocument/2006/relationships/fontTable" Target="fontTable.xml"/><Relationship Id="rId7" Type="http://schemas.openxmlformats.org/officeDocument/2006/relationships/hyperlink" Target="/content/act/7c501a50-6e22-4c6a-b05f-02615488f191.doc" TargetMode="External"/><Relationship Id="rId12" Type="http://schemas.openxmlformats.org/officeDocument/2006/relationships/hyperlink" Target="/content/act/dd5fe38c-fa02-4abb-a710-4bac4697a55d.doc" TargetMode="External"/><Relationship Id="rId17" Type="http://schemas.openxmlformats.org/officeDocument/2006/relationships/hyperlink" Target="/content/act/c5feb733-3a2b-420d-b163-6e90eec1c5d0.doc" TargetMode="External"/><Relationship Id="rId25" Type="http://schemas.openxmlformats.org/officeDocument/2006/relationships/hyperlink" Target="/content/act/816a6756-cdd3-46dd-a53d-40d1212deb8b.doc" TargetMode="External"/><Relationship Id="rId33" Type="http://schemas.openxmlformats.org/officeDocument/2006/relationships/hyperlink" Target="/content/act/66ac182f-4493-4c7d-b2e1-b6ca7fe35728.doc" TargetMode="External"/><Relationship Id="rId38" Type="http://schemas.openxmlformats.org/officeDocument/2006/relationships/hyperlink" Target="/content/act/66ac182f-4493-4c7d-b2e1-b6ca7fe35728.doc" TargetMode="External"/><Relationship Id="rId46" Type="http://schemas.openxmlformats.org/officeDocument/2006/relationships/hyperlink" Target="/content/act/66ac182f-4493-4c7d-b2e1-b6ca7fe35728.doc" TargetMode="External"/><Relationship Id="rId2" Type="http://schemas.openxmlformats.org/officeDocument/2006/relationships/styles" Target="styles.xml"/><Relationship Id="rId16" Type="http://schemas.openxmlformats.org/officeDocument/2006/relationships/hyperlink" Target="/content/act/aa4cc167-50df-4daf-9d12-a2c545850e33.html" TargetMode="External"/><Relationship Id="rId20" Type="http://schemas.openxmlformats.org/officeDocument/2006/relationships/hyperlink" Target="consultantplus://offline/ref=5E64857EF2C74B5696286227701937144B9CA357FE2FD30A24A7FC9C5BA52E8B40A40B64E17A277BFA6E6749v3E" TargetMode="External"/><Relationship Id="rId29" Type="http://schemas.openxmlformats.org/officeDocument/2006/relationships/hyperlink" Target="/content/act/66ac182f-4493-4c7d-b2e1-b6ca7fe35728.doc" TargetMode="External"/><Relationship Id="rId41" Type="http://schemas.openxmlformats.org/officeDocument/2006/relationships/hyperlink" Target="/content/act/7c501a50-6e22-4c6a-b05f-02615488f191.doc" TargetMode="External"/><Relationship Id="rId54" Type="http://schemas.openxmlformats.org/officeDocument/2006/relationships/hyperlink" Target="/content/act/70bb8cbe-eb90-4a54-be99-b66b1ae03e0c.doc" TargetMode="External"/><Relationship Id="rId1" Type="http://schemas.openxmlformats.org/officeDocument/2006/relationships/numbering" Target="numbering.xml"/><Relationship Id="rId6" Type="http://schemas.openxmlformats.org/officeDocument/2006/relationships/hyperlink" Target="/content/act/a30c549f-0e31-400d-9a83-78c8fcda68b8.doc" TargetMode="External"/><Relationship Id="rId11" Type="http://schemas.openxmlformats.org/officeDocument/2006/relationships/hyperlink" Target="/content/act/a3566393-050f-4594-82d1-039a306bc468.doc" TargetMode="External"/><Relationship Id="rId24" Type="http://schemas.openxmlformats.org/officeDocument/2006/relationships/hyperlink" Target="/content/act/66ac182f-4493-4c7d-b2e1-b6ca7fe35728.doc" TargetMode="External"/><Relationship Id="rId32" Type="http://schemas.openxmlformats.org/officeDocument/2006/relationships/hyperlink" Target="/content/act/a3566393-050f-4594-82d1-039a306bc468.doc" TargetMode="External"/><Relationship Id="rId37" Type="http://schemas.openxmlformats.org/officeDocument/2006/relationships/hyperlink" Target="/content/act/816a6756-cdd3-46dd-a53d-40d1212deb8b.doc" TargetMode="External"/><Relationship Id="rId40" Type="http://schemas.openxmlformats.org/officeDocument/2006/relationships/hyperlink" Target="consultantplus://offline/ref=0248193DAC1EAD51CD5D0D67C3333D0FF0ED23CC80B875672BADE13E6B502107C96BADAADD590684e0y2X" TargetMode="External"/><Relationship Id="rId45" Type="http://schemas.openxmlformats.org/officeDocument/2006/relationships/hyperlink" Target="consultantplus://offline/ref=56647C2D0024FE999AA805FE2BEDE0E63662347893EBE497C76EB878B3D5AAF3C3BBD447k9EEC" TargetMode="External"/><Relationship Id="rId53" Type="http://schemas.openxmlformats.org/officeDocument/2006/relationships/hyperlink" Target="/content/act/70bb8cbe-eb90-4a54-be99-b66b1ae03e0c.doc" TargetMode="External"/><Relationship Id="rId5" Type="http://schemas.openxmlformats.org/officeDocument/2006/relationships/hyperlink" Target="/content/act/13910c2e-834a-4d77-b12f-c826d29ba2ae.doc" TargetMode="External"/><Relationship Id="rId15" Type="http://schemas.openxmlformats.org/officeDocument/2006/relationships/hyperlink" Target="/content/act/9aa48369-618a-4bb4-b4b8-ae15f2b7ebf6.html" TargetMode="External"/><Relationship Id="rId23" Type="http://schemas.openxmlformats.org/officeDocument/2006/relationships/hyperlink" Target="/content/act/dd5fe38c-fa02-4abb-a710-4bac4697a55d.doc" TargetMode="External"/><Relationship Id="rId28" Type="http://schemas.openxmlformats.org/officeDocument/2006/relationships/hyperlink" Target="/content/act/66ac182f-4493-4c7d-b2e1-b6ca7fe35728.doc" TargetMode="External"/><Relationship Id="rId36" Type="http://schemas.openxmlformats.org/officeDocument/2006/relationships/hyperlink" Target="/content/act/66ac182f-4493-4c7d-b2e1-b6ca7fe35728.doc" TargetMode="External"/><Relationship Id="rId49" Type="http://schemas.openxmlformats.org/officeDocument/2006/relationships/hyperlink" Target="/content/act/66ac182f-4493-4c7d-b2e1-b6ca7fe35728.doc" TargetMode="External"/><Relationship Id="rId10" Type="http://schemas.openxmlformats.org/officeDocument/2006/relationships/hyperlink" Target="/content/act/816a6756-cdd3-46dd-a53d-40d1212deb8b.doc" TargetMode="External"/><Relationship Id="rId19" Type="http://schemas.openxmlformats.org/officeDocument/2006/relationships/hyperlink" Target="/content/act/7c501a50-6e22-4c6a-b05f-02615488f191.doc" TargetMode="External"/><Relationship Id="rId31" Type="http://schemas.openxmlformats.org/officeDocument/2006/relationships/hyperlink" Target="/content/act/66ac182f-4493-4c7d-b2e1-b6ca7fe35728.doc" TargetMode="External"/><Relationship Id="rId44" Type="http://schemas.openxmlformats.org/officeDocument/2006/relationships/hyperlink" Target="consultantplus://offline/ref=56647C2D0024FE999AA81BF33D81BAE9316C6C7C92E5ECC49A31E325E4DCA0A484F48D06D2FEE3C67C208FkCEBC" TargetMode="External"/><Relationship Id="rId52" Type="http://schemas.openxmlformats.org/officeDocument/2006/relationships/hyperlink" Target="/content/act/d36038d8-a1b7-4516-a64b-9b24111b42f4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content/act/66ac182f-4493-4c7d-b2e1-b6ca7fe35728.doc" TargetMode="External"/><Relationship Id="rId14" Type="http://schemas.openxmlformats.org/officeDocument/2006/relationships/hyperlink" Target="/content/act/0a9ce29e-b5bf-4166-bb27-3aa3eaac4bb3.html" TargetMode="External"/><Relationship Id="rId22" Type="http://schemas.openxmlformats.org/officeDocument/2006/relationships/hyperlink" Target="/content/act/7c501a50-6e22-4c6a-b05f-02615488f191.doc" TargetMode="External"/><Relationship Id="rId27" Type="http://schemas.openxmlformats.org/officeDocument/2006/relationships/hyperlink" Target="consultantplus://offline/ref=02D528963061301BDED28FEF03F20246437C9E85CA96D01260BD256E104E01A1CD543BFAeATFD" TargetMode="External"/><Relationship Id="rId30" Type="http://schemas.openxmlformats.org/officeDocument/2006/relationships/hyperlink" Target="consultantplus://offline/ref=02D528963061301BDED28FEF03F20246437C9E85CA96D01260BD256E104E01A1CD543BFAeATFD" TargetMode="External"/><Relationship Id="rId35" Type="http://schemas.openxmlformats.org/officeDocument/2006/relationships/hyperlink" Target="/content/act/66ac182f-4493-4c7d-b2e1-b6ca7fe35728.doc" TargetMode="External"/><Relationship Id="rId43" Type="http://schemas.openxmlformats.org/officeDocument/2006/relationships/hyperlink" Target="/content/act/816a6756-cdd3-46dd-a53d-40d1212deb8b.doc" TargetMode="External"/><Relationship Id="rId48" Type="http://schemas.openxmlformats.org/officeDocument/2006/relationships/hyperlink" Target="/content/act/816a6756-cdd3-46dd-a53d-40d1212deb8b.doc" TargetMode="External"/><Relationship Id="rId56" Type="http://schemas.openxmlformats.org/officeDocument/2006/relationships/theme" Target="theme/theme1.xml"/><Relationship Id="rId8" Type="http://schemas.openxmlformats.org/officeDocument/2006/relationships/hyperlink" Target="/content/act/70bb8cbe-eb90-4a54-be99-b66b1ae03e0c.doc" TargetMode="External"/><Relationship Id="rId51" Type="http://schemas.openxmlformats.org/officeDocument/2006/relationships/hyperlink" Target="/content/act/7c501a50-6e22-4c6a-b05f-02615488f191.doc" TargetMode="Externa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1</TotalTime>
  <Pages>5</Pages>
  <Words>6144</Words>
  <Characters>35023</Characters>
  <Application>Microsoft Office Word</Application>
  <DocSecurity>0</DocSecurity>
  <Lines>291</Lines>
  <Paragraphs>82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/>
    </vt:vector>
  </TitlesOfParts>
  <Company>Главное управление Минюста России в ДФО</Company>
  <LinksUpToDate>false</LinksUpToDate>
  <CharactersWithSpaces>41085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2016-05-19T02:00:00Z</dcterms:created>
  <dcterms:modified xsi:type="dcterms:W3CDTF">2016-05-19T02:00:00Z</dcterms:modified>
</cp:coreProperties>
</file>